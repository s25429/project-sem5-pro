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214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932"/>
        <w:gridCol w:w="3539"/>
        <w:gridCol w:w="1618"/>
        <w:gridCol w:w="715"/>
        <w:gridCol w:w="1197"/>
        <w:gridCol w:w="1213"/>
      </w:tblGrid>
      <w:tr w:rsidR="005F79F2" w:rsidRPr="006D1A39">
        <w:trPr>
          <w:cantSplit/>
          <w:trHeight w:val="230"/>
        </w:trPr>
        <w:tc>
          <w:tcPr>
            <w:tcW w:w="4471" w:type="dxa"/>
            <w:gridSpan w:val="2"/>
          </w:tcPr>
          <w:p w:rsidR="005F79F2" w:rsidRDefault="005F79F2" w:rsidP="00F55385">
            <w:pPr>
              <w:pStyle w:val="wpiswtabeli"/>
            </w:pPr>
            <w:bookmarkStart w:id="0" w:name="_GoBack"/>
            <w:bookmarkEnd w:id="0"/>
            <w:r>
              <w:t>Nazwa i akronim projektu:</w:t>
            </w:r>
          </w:p>
          <w:p w:rsidR="00F857B9" w:rsidRDefault="00AA481E" w:rsidP="00F857B9">
            <w:pPr>
              <w:pStyle w:val="komentarz"/>
            </w:pPr>
            <w:r>
              <w:t>Półkarzyk Pk</w:t>
            </w:r>
          </w:p>
          <w:p w:rsidR="005F79F2" w:rsidRPr="00F55385" w:rsidRDefault="002271A3" w:rsidP="002271A3">
            <w:pPr>
              <w:pStyle w:val="tekstwtabeli"/>
              <w:tabs>
                <w:tab w:val="left" w:pos="1468"/>
              </w:tabs>
            </w:pPr>
            <w:r>
              <w:tab/>
            </w:r>
          </w:p>
        </w:tc>
        <w:tc>
          <w:tcPr>
            <w:tcW w:w="2333" w:type="dxa"/>
            <w:gridSpan w:val="2"/>
          </w:tcPr>
          <w:p w:rsidR="005F79F2" w:rsidRPr="00765218" w:rsidRDefault="005F79F2" w:rsidP="0044731B">
            <w:pPr>
              <w:pStyle w:val="wpiswtabeli"/>
            </w:pPr>
            <w:r w:rsidRPr="00765218">
              <w:t>Zleceniodawca:</w:t>
            </w:r>
          </w:p>
          <w:p w:rsidR="005F79F2" w:rsidRPr="00E770C2" w:rsidRDefault="00AA481E" w:rsidP="0044731B">
            <w:pPr>
              <w:pStyle w:val="tekstwtabeli"/>
            </w:pPr>
            <w:r w:rsidRPr="00AA481E">
              <w:rPr>
                <w:b w:val="0"/>
                <w:i/>
                <w:sz w:val="16"/>
              </w:rPr>
              <w:t xml:space="preserve">PJATK, dr hab. Inż. Marta Łabuda </w:t>
            </w:r>
          </w:p>
        </w:tc>
        <w:tc>
          <w:tcPr>
            <w:tcW w:w="2410" w:type="dxa"/>
            <w:gridSpan w:val="2"/>
          </w:tcPr>
          <w:p w:rsidR="005F79F2" w:rsidRPr="00456ECE" w:rsidRDefault="005F79F2" w:rsidP="0044731B">
            <w:pPr>
              <w:pStyle w:val="wpiswtabeli"/>
            </w:pPr>
            <w:r>
              <w:t>Zleceniobiorca</w:t>
            </w:r>
            <w:r w:rsidR="00E23BB0">
              <w:t>:</w:t>
            </w:r>
          </w:p>
          <w:p w:rsidR="005F79F2" w:rsidRPr="00E770C2" w:rsidRDefault="00AA481E" w:rsidP="0044731B">
            <w:pPr>
              <w:pStyle w:val="komentarz"/>
            </w:pPr>
            <w:r>
              <w:t>PJATK</w:t>
            </w:r>
          </w:p>
          <w:p w:rsidR="005F79F2" w:rsidRPr="00E770C2" w:rsidRDefault="005F79F2" w:rsidP="0044731B">
            <w:pPr>
              <w:pStyle w:val="tekstwtabeli"/>
            </w:pPr>
          </w:p>
        </w:tc>
      </w:tr>
      <w:tr w:rsidR="005F79F2" w:rsidRPr="006D1A39">
        <w:trPr>
          <w:cantSplit/>
          <w:trHeight w:val="230"/>
        </w:trPr>
        <w:tc>
          <w:tcPr>
            <w:tcW w:w="4471" w:type="dxa"/>
            <w:gridSpan w:val="2"/>
          </w:tcPr>
          <w:p w:rsidR="005F79F2" w:rsidRDefault="005F79F2" w:rsidP="00F55385">
            <w:pPr>
              <w:pStyle w:val="wpiswtabeli"/>
            </w:pPr>
            <w:r>
              <w:t xml:space="preserve">Numer zlecenia: </w:t>
            </w:r>
          </w:p>
          <w:p w:rsidR="00F857B9" w:rsidRDefault="00F857B9" w:rsidP="00F857B9">
            <w:pPr>
              <w:pStyle w:val="komentarz"/>
            </w:pPr>
            <w:r>
              <w:t xml:space="preserve">{numer zespołu projektowego w ramach </w:t>
            </w:r>
            <w:r w:rsidR="003F792F">
              <w:t>Projektu Grupowego; np: GR_nr_grupy</w:t>
            </w:r>
            <w:r>
              <w:t>}</w:t>
            </w:r>
          </w:p>
          <w:p w:rsidR="005F79F2" w:rsidRPr="00F55385" w:rsidRDefault="005F79F2" w:rsidP="00F55385">
            <w:pPr>
              <w:pStyle w:val="tekstwtabeli"/>
            </w:pPr>
          </w:p>
        </w:tc>
        <w:tc>
          <w:tcPr>
            <w:tcW w:w="2333" w:type="dxa"/>
            <w:gridSpan w:val="2"/>
          </w:tcPr>
          <w:p w:rsidR="005F79F2" w:rsidRPr="00765218" w:rsidRDefault="005F79F2" w:rsidP="0044731B">
            <w:pPr>
              <w:pStyle w:val="wpiswtabeli"/>
            </w:pPr>
            <w:r w:rsidRPr="00765218">
              <w:t>Kierownik projektu:</w:t>
            </w:r>
          </w:p>
          <w:p w:rsidR="005F79F2" w:rsidRPr="00E770C2" w:rsidRDefault="00AA481E" w:rsidP="0044731B">
            <w:pPr>
              <w:pStyle w:val="komentarz"/>
            </w:pPr>
            <w:r>
              <w:t>Ciślak Cezary</w:t>
            </w:r>
          </w:p>
          <w:p w:rsidR="005F79F2" w:rsidRPr="00E770C2" w:rsidRDefault="005F79F2" w:rsidP="0044731B">
            <w:pPr>
              <w:pStyle w:val="tekstwtabeli"/>
            </w:pPr>
          </w:p>
        </w:tc>
        <w:tc>
          <w:tcPr>
            <w:tcW w:w="2410" w:type="dxa"/>
            <w:gridSpan w:val="2"/>
          </w:tcPr>
          <w:p w:rsidR="005F79F2" w:rsidRPr="00765218" w:rsidRDefault="005F79F2" w:rsidP="0044731B">
            <w:pPr>
              <w:pStyle w:val="wpiswtabeli"/>
            </w:pPr>
            <w:r>
              <w:t xml:space="preserve">Opiekun </w:t>
            </w:r>
            <w:r w:rsidRPr="00765218">
              <w:t>projektu:</w:t>
            </w:r>
          </w:p>
          <w:p w:rsidR="005F79F2" w:rsidRPr="00E770C2" w:rsidRDefault="00AA481E" w:rsidP="0044731B">
            <w:pPr>
              <w:pStyle w:val="tekstwtabeli"/>
            </w:pPr>
            <w:r w:rsidRPr="00AA481E">
              <w:rPr>
                <w:b w:val="0"/>
                <w:i/>
                <w:sz w:val="16"/>
              </w:rPr>
              <w:t xml:space="preserve">dr hab. Inż. Marta Łabuda </w:t>
            </w:r>
          </w:p>
        </w:tc>
      </w:tr>
      <w:tr w:rsidR="00E23BB0">
        <w:trPr>
          <w:cantSplit/>
        </w:trPr>
        <w:tc>
          <w:tcPr>
            <w:tcW w:w="9214" w:type="dxa"/>
            <w:gridSpan w:val="6"/>
            <w:tcBorders>
              <w:left w:val="nil"/>
              <w:right w:val="nil"/>
            </w:tcBorders>
          </w:tcPr>
          <w:p w:rsidR="00E23BB0" w:rsidRDefault="00E23BB0" w:rsidP="005D76B7">
            <w:pPr>
              <w:pStyle w:val="wpiswtabelicentr"/>
            </w:pPr>
          </w:p>
        </w:tc>
      </w:tr>
      <w:tr w:rsidR="00B74153" w:rsidRPr="00F55385">
        <w:trPr>
          <w:cantSplit/>
        </w:trPr>
        <w:tc>
          <w:tcPr>
            <w:tcW w:w="4471" w:type="dxa"/>
            <w:gridSpan w:val="2"/>
          </w:tcPr>
          <w:p w:rsidR="00B74153" w:rsidRDefault="00B74153" w:rsidP="00F55385">
            <w:pPr>
              <w:pStyle w:val="wpiswtabeli"/>
            </w:pPr>
            <w:r>
              <w:t>Nazwa / kod dokumentu:</w:t>
            </w:r>
          </w:p>
          <w:p w:rsidR="00B74153" w:rsidRPr="00F55385" w:rsidRDefault="00B74153" w:rsidP="00F55385">
            <w:pPr>
              <w:pStyle w:val="tekstwtabeli"/>
            </w:pPr>
            <w:r w:rsidRPr="00F55385">
              <w:t xml:space="preserve">Harmonogram </w:t>
            </w:r>
          </w:p>
        </w:tc>
        <w:tc>
          <w:tcPr>
            <w:tcW w:w="4743" w:type="dxa"/>
            <w:gridSpan w:val="4"/>
          </w:tcPr>
          <w:p w:rsidR="00B74153" w:rsidRDefault="00B74153" w:rsidP="00F55385">
            <w:pPr>
              <w:pStyle w:val="wpiswtabeli"/>
            </w:pPr>
            <w:r>
              <w:t xml:space="preserve">Nr wersji: </w:t>
            </w:r>
          </w:p>
          <w:p w:rsidR="00B74153" w:rsidRPr="00F55385" w:rsidRDefault="00AA481E" w:rsidP="00F55385">
            <w:pPr>
              <w:pStyle w:val="komentarz"/>
            </w:pPr>
            <w:r>
              <w:t>01</w:t>
            </w:r>
          </w:p>
          <w:p w:rsidR="00B74153" w:rsidRPr="00F55385" w:rsidRDefault="00B74153" w:rsidP="00F55385">
            <w:pPr>
              <w:pStyle w:val="tekstwtabeli"/>
            </w:pPr>
          </w:p>
        </w:tc>
      </w:tr>
      <w:tr w:rsidR="00B74153" w:rsidRPr="00F55385">
        <w:trPr>
          <w:cantSplit/>
          <w:trHeight w:val="233"/>
        </w:trPr>
        <w:tc>
          <w:tcPr>
            <w:tcW w:w="4471" w:type="dxa"/>
            <w:gridSpan w:val="2"/>
            <w:vMerge w:val="restart"/>
          </w:tcPr>
          <w:p w:rsidR="00B74153" w:rsidRDefault="00B74153" w:rsidP="00F55385">
            <w:pPr>
              <w:pStyle w:val="wpiswtabeli"/>
            </w:pPr>
            <w:r>
              <w:t>Odpowiedzialny za dokument:</w:t>
            </w:r>
          </w:p>
          <w:p w:rsidR="00B74153" w:rsidRPr="00F55385" w:rsidRDefault="00AA481E" w:rsidP="00F55385">
            <w:pPr>
              <w:pStyle w:val="komentarz"/>
            </w:pPr>
            <w:r>
              <w:t>Ciślak Cezary</w:t>
            </w:r>
          </w:p>
          <w:p w:rsidR="00B74153" w:rsidRPr="00F55385" w:rsidRDefault="00B74153" w:rsidP="00F55385">
            <w:pPr>
              <w:pStyle w:val="tekstwtabeli"/>
            </w:pPr>
          </w:p>
        </w:tc>
        <w:tc>
          <w:tcPr>
            <w:tcW w:w="4743" w:type="dxa"/>
            <w:gridSpan w:val="4"/>
          </w:tcPr>
          <w:p w:rsidR="00B74153" w:rsidRDefault="00B74153" w:rsidP="00F55385">
            <w:pPr>
              <w:pStyle w:val="wpiswtabeli"/>
            </w:pPr>
            <w:r>
              <w:t xml:space="preserve">Data pierwszego sporządzenia: </w:t>
            </w:r>
          </w:p>
          <w:p w:rsidR="00B74153" w:rsidRPr="00F55385" w:rsidRDefault="00AA481E" w:rsidP="00F55385">
            <w:pPr>
              <w:pStyle w:val="komentarz"/>
            </w:pPr>
            <w:r>
              <w:t>2023-11-08</w:t>
            </w:r>
          </w:p>
          <w:p w:rsidR="00B74153" w:rsidRPr="00F55385" w:rsidRDefault="00B74153" w:rsidP="00F55385">
            <w:pPr>
              <w:pStyle w:val="tekstwtabeli"/>
            </w:pPr>
          </w:p>
        </w:tc>
      </w:tr>
      <w:tr w:rsidR="00B74153" w:rsidRPr="00F55385">
        <w:trPr>
          <w:cantSplit/>
          <w:trHeight w:val="232"/>
        </w:trPr>
        <w:tc>
          <w:tcPr>
            <w:tcW w:w="4471" w:type="dxa"/>
            <w:gridSpan w:val="2"/>
            <w:vMerge/>
            <w:tcBorders>
              <w:bottom w:val="single" w:sz="4" w:space="0" w:color="auto"/>
            </w:tcBorders>
          </w:tcPr>
          <w:p w:rsidR="00B74153" w:rsidRPr="00F55385" w:rsidRDefault="00B74153" w:rsidP="00F55385"/>
        </w:tc>
        <w:tc>
          <w:tcPr>
            <w:tcW w:w="4743" w:type="dxa"/>
            <w:gridSpan w:val="4"/>
            <w:tcBorders>
              <w:bottom w:val="single" w:sz="4" w:space="0" w:color="auto"/>
            </w:tcBorders>
          </w:tcPr>
          <w:p w:rsidR="00B74153" w:rsidRDefault="00B74153" w:rsidP="00F55385">
            <w:pPr>
              <w:pStyle w:val="wpiswtabeli"/>
            </w:pPr>
            <w:r>
              <w:t xml:space="preserve">Data ostatniej aktualizacji: </w:t>
            </w:r>
          </w:p>
          <w:p w:rsidR="00B74153" w:rsidRPr="00F55385" w:rsidRDefault="00AA481E" w:rsidP="00F55385">
            <w:pPr>
              <w:pStyle w:val="komentarz"/>
            </w:pPr>
            <w:r>
              <w:t>2023-11-08</w:t>
            </w:r>
          </w:p>
          <w:p w:rsidR="00B74153" w:rsidRPr="00F55385" w:rsidRDefault="00B74153" w:rsidP="00F55385">
            <w:pPr>
              <w:pStyle w:val="tekstwtabeli"/>
            </w:pPr>
          </w:p>
        </w:tc>
      </w:tr>
      <w:tr w:rsidR="00B74153" w:rsidRPr="00F55385">
        <w:trPr>
          <w:cantSplit/>
          <w:trHeight w:val="348"/>
        </w:trPr>
        <w:tc>
          <w:tcPr>
            <w:tcW w:w="9214" w:type="dxa"/>
            <w:gridSpan w:val="6"/>
            <w:tcBorders>
              <w:left w:val="nil"/>
              <w:right w:val="nil"/>
            </w:tcBorders>
            <w:vAlign w:val="bottom"/>
          </w:tcPr>
          <w:p w:rsidR="00B74153" w:rsidRPr="00F55385" w:rsidRDefault="00B74153" w:rsidP="00367BFB">
            <w:pPr>
              <w:pStyle w:val="wpiswtabelicentr"/>
            </w:pPr>
            <w:r w:rsidRPr="00F55385">
              <w:t>Historia dokumentu</w:t>
            </w:r>
          </w:p>
        </w:tc>
      </w:tr>
      <w:tr w:rsidR="00B74153" w:rsidRPr="00F55385">
        <w:tc>
          <w:tcPr>
            <w:tcW w:w="932" w:type="dxa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Wersja</w:t>
            </w:r>
          </w:p>
        </w:tc>
        <w:tc>
          <w:tcPr>
            <w:tcW w:w="3539" w:type="dxa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Opis modyfikacji</w:t>
            </w:r>
          </w:p>
        </w:tc>
        <w:tc>
          <w:tcPr>
            <w:tcW w:w="1618" w:type="dxa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Rozdział / strona</w:t>
            </w:r>
          </w:p>
        </w:tc>
        <w:tc>
          <w:tcPr>
            <w:tcW w:w="1912" w:type="dxa"/>
            <w:gridSpan w:val="2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Autor modyfikacji</w:t>
            </w:r>
          </w:p>
        </w:tc>
        <w:tc>
          <w:tcPr>
            <w:tcW w:w="1213" w:type="dxa"/>
            <w:vAlign w:val="center"/>
          </w:tcPr>
          <w:p w:rsidR="00B74153" w:rsidRPr="00F55385" w:rsidRDefault="00B74153" w:rsidP="00367BFB">
            <w:pPr>
              <w:pStyle w:val="wpiswtabelicentr"/>
            </w:pPr>
            <w:r w:rsidRPr="00F55385">
              <w:t>Data</w:t>
            </w:r>
          </w:p>
        </w:tc>
      </w:tr>
      <w:tr w:rsidR="00B74153" w:rsidRPr="00F55385">
        <w:tc>
          <w:tcPr>
            <w:tcW w:w="932" w:type="dxa"/>
          </w:tcPr>
          <w:p w:rsidR="00B74153" w:rsidRDefault="00AA481E" w:rsidP="00F55385">
            <w:pPr>
              <w:pStyle w:val="komentarz"/>
            </w:pPr>
            <w:r>
              <w:t>01</w:t>
            </w:r>
          </w:p>
          <w:p w:rsidR="00247DDB" w:rsidRPr="00F55385" w:rsidRDefault="00247DDB" w:rsidP="00247DDB"/>
        </w:tc>
        <w:tc>
          <w:tcPr>
            <w:tcW w:w="3539" w:type="dxa"/>
          </w:tcPr>
          <w:p w:rsidR="00B74153" w:rsidRDefault="00AA481E" w:rsidP="00F55385">
            <w:pPr>
              <w:pStyle w:val="komentarz"/>
            </w:pPr>
            <w:r>
              <w:t xml:space="preserve">Wypełnienie wstępnych danych </w:t>
            </w:r>
          </w:p>
          <w:p w:rsidR="00247DDB" w:rsidRPr="00F55385" w:rsidRDefault="00247DDB" w:rsidP="00247DDB"/>
        </w:tc>
        <w:tc>
          <w:tcPr>
            <w:tcW w:w="1618" w:type="dxa"/>
          </w:tcPr>
          <w:p w:rsidR="00B74153" w:rsidRDefault="00AA481E" w:rsidP="00F55385">
            <w:pPr>
              <w:pStyle w:val="komentarz"/>
            </w:pPr>
            <w:r>
              <w:t>dane</w:t>
            </w:r>
          </w:p>
          <w:p w:rsidR="00247DDB" w:rsidRPr="00F55385" w:rsidRDefault="00247DDB" w:rsidP="00247DDB"/>
        </w:tc>
        <w:tc>
          <w:tcPr>
            <w:tcW w:w="1912" w:type="dxa"/>
            <w:gridSpan w:val="2"/>
          </w:tcPr>
          <w:p w:rsidR="00B74153" w:rsidRDefault="00AA481E" w:rsidP="00F55385">
            <w:pPr>
              <w:pStyle w:val="komentarz"/>
            </w:pPr>
            <w:r>
              <w:t>Ciślak Cezary</w:t>
            </w:r>
          </w:p>
          <w:p w:rsidR="00247DDB" w:rsidRPr="00F55385" w:rsidRDefault="00247DDB" w:rsidP="00247DDB"/>
        </w:tc>
        <w:tc>
          <w:tcPr>
            <w:tcW w:w="1213" w:type="dxa"/>
          </w:tcPr>
          <w:p w:rsidR="00B74153" w:rsidRDefault="00AA481E" w:rsidP="00F55385">
            <w:pPr>
              <w:pStyle w:val="komentarz"/>
            </w:pPr>
            <w:r>
              <w:t>2023-11-08</w:t>
            </w:r>
          </w:p>
          <w:p w:rsidR="00247DDB" w:rsidRPr="00F55385" w:rsidRDefault="00247DDB" w:rsidP="00247DDB"/>
        </w:tc>
      </w:tr>
      <w:tr w:rsidR="00B74153" w:rsidRPr="00F55385">
        <w:tc>
          <w:tcPr>
            <w:tcW w:w="932" w:type="dxa"/>
          </w:tcPr>
          <w:p w:rsidR="00B74153" w:rsidRDefault="00B74153" w:rsidP="00F55385">
            <w:pPr>
              <w:pStyle w:val="komentarz"/>
            </w:pPr>
            <w:r w:rsidRPr="00F55385">
              <w:t>{wersja}</w:t>
            </w:r>
          </w:p>
          <w:p w:rsidR="00247DDB" w:rsidRPr="00F55385" w:rsidRDefault="00247DDB" w:rsidP="00247DDB"/>
        </w:tc>
        <w:tc>
          <w:tcPr>
            <w:tcW w:w="3539" w:type="dxa"/>
          </w:tcPr>
          <w:p w:rsidR="00B74153" w:rsidRDefault="00B74153" w:rsidP="00F55385">
            <w:pPr>
              <w:pStyle w:val="komentarz"/>
            </w:pPr>
            <w:r w:rsidRPr="00F55385">
              <w:t xml:space="preserve">{opis np. </w:t>
            </w:r>
            <w:r w:rsidR="00EE44E4">
              <w:t>dodanie etapu C</w:t>
            </w:r>
            <w:r w:rsidRPr="00F55385">
              <w:t>}</w:t>
            </w:r>
          </w:p>
          <w:p w:rsidR="00247DDB" w:rsidRPr="00F55385" w:rsidRDefault="00247DDB" w:rsidP="00247DDB"/>
        </w:tc>
        <w:tc>
          <w:tcPr>
            <w:tcW w:w="1618" w:type="dxa"/>
          </w:tcPr>
          <w:p w:rsidR="00B74153" w:rsidRDefault="00EE44E4" w:rsidP="00F55385">
            <w:pPr>
              <w:pStyle w:val="komentarz"/>
            </w:pPr>
            <w:r>
              <w:t>{np. pkt 2</w:t>
            </w:r>
            <w:r w:rsidR="00B74153" w:rsidRPr="00F55385">
              <w:t>, 2.3}</w:t>
            </w:r>
          </w:p>
          <w:p w:rsidR="00247DDB" w:rsidRPr="00F55385" w:rsidRDefault="00247DDB" w:rsidP="00247DDB"/>
        </w:tc>
        <w:tc>
          <w:tcPr>
            <w:tcW w:w="1912" w:type="dxa"/>
            <w:gridSpan w:val="2"/>
          </w:tcPr>
          <w:p w:rsidR="00B74153" w:rsidRDefault="00B74153" w:rsidP="00F55385">
            <w:pPr>
              <w:pStyle w:val="komentarz"/>
            </w:pPr>
            <w:r w:rsidRPr="00F55385">
              <w:t>{nazwisko, imię}</w:t>
            </w:r>
          </w:p>
          <w:p w:rsidR="00247DDB" w:rsidRPr="00F55385" w:rsidRDefault="00247DDB" w:rsidP="00247DDB"/>
        </w:tc>
        <w:tc>
          <w:tcPr>
            <w:tcW w:w="1213" w:type="dxa"/>
          </w:tcPr>
          <w:p w:rsidR="00B74153" w:rsidRDefault="00B74153" w:rsidP="00F55385">
            <w:pPr>
              <w:pStyle w:val="komentarz"/>
            </w:pPr>
            <w:r w:rsidRPr="00F55385">
              <w:t>{data zmiany}</w:t>
            </w:r>
          </w:p>
          <w:p w:rsidR="00247DDB" w:rsidRPr="00F55385" w:rsidRDefault="00247DDB" w:rsidP="00247DDB"/>
        </w:tc>
      </w:tr>
    </w:tbl>
    <w:p w:rsidR="00B74153" w:rsidRPr="00F55385" w:rsidRDefault="00B74153" w:rsidP="00F55385">
      <w:pPr>
        <w:pStyle w:val="komentarz"/>
      </w:pPr>
      <w:r w:rsidRPr="00F55385">
        <w:t>{Celem planowania strategicznego jest wybór strategii prowadzenia projektu. Należy się wcielić w rolę kierownika projektu i zaproponować, w jaki sposób będzie prowadzony projekt. Należy zidentyfikować zasoby niezbędne do ukończenia projektu oraz określić pewne zasady i procedury, które będą realizowane w trakcie trwania projektu. Szczególnie ważne jest określenie reguł komunikacji, procedur kontroli postępów prac oraz sposobów zarządzania jakością i ryzykiem w projekcie.}</w:t>
      </w:r>
    </w:p>
    <w:p w:rsidR="00B74153" w:rsidRPr="00F55385" w:rsidRDefault="00B74153" w:rsidP="00367BFB">
      <w:pPr>
        <w:pStyle w:val="Nagwek1"/>
      </w:pPr>
      <w:r w:rsidRPr="00F55385">
        <w:t>Wprowadzenie - o dokumencie</w:t>
      </w:r>
    </w:p>
    <w:p w:rsidR="00DD3593" w:rsidRPr="00F55385" w:rsidRDefault="00B74153" w:rsidP="002271A3">
      <w:pPr>
        <w:pStyle w:val="komentarz"/>
      </w:pPr>
      <w:r w:rsidRPr="00F55385">
        <w:t>{dobrym zwyczajem dokumentowania jest umieszczanie na początku dokumentu jego dokładnego umiejscowienia w ramach projektu i struktury organizacyjnej}</w:t>
      </w:r>
    </w:p>
    <w:p w:rsidR="00B74153" w:rsidRPr="00F55385" w:rsidRDefault="00B74153" w:rsidP="00911519">
      <w:pPr>
        <w:pStyle w:val="Nagwek2"/>
      </w:pPr>
      <w:r w:rsidRPr="00F55385">
        <w:t>Cel dokumentu</w:t>
      </w:r>
    </w:p>
    <w:p w:rsidR="00B74153" w:rsidRPr="00F55385" w:rsidRDefault="00B74153" w:rsidP="002271A3">
      <w:pPr>
        <w:pStyle w:val="komentarz"/>
      </w:pPr>
      <w:r w:rsidRPr="00F55385">
        <w:t>{określenie celu, jakiemu ma służyć dokument, tutaj: strategia prowadzenia projektu</w:t>
      </w:r>
      <w:r w:rsidR="002271A3">
        <w:t xml:space="preserve"> i harmonogram</w:t>
      </w:r>
      <w:r w:rsidRPr="00F55385">
        <w:t xml:space="preserve"> }</w:t>
      </w:r>
    </w:p>
    <w:p w:rsidR="00B74153" w:rsidRPr="00F55385" w:rsidRDefault="00B74153" w:rsidP="00911519">
      <w:pPr>
        <w:pStyle w:val="Nagwek2"/>
      </w:pPr>
      <w:r w:rsidRPr="00F55385">
        <w:t>Zakres dokumentu</w:t>
      </w:r>
    </w:p>
    <w:p w:rsidR="00B74153" w:rsidRPr="00F55385" w:rsidRDefault="00B74153" w:rsidP="002271A3">
      <w:pPr>
        <w:pStyle w:val="komentarz"/>
      </w:pPr>
      <w:r w:rsidRPr="00F55385">
        <w:t>{określenie, co wchodzi w zakres dokumentu, a co nie wchodzi, ew. wskazanie na dokumenty powiązane}</w:t>
      </w:r>
    </w:p>
    <w:p w:rsidR="00B74153" w:rsidRPr="00F55385" w:rsidRDefault="00B74153" w:rsidP="00911519">
      <w:pPr>
        <w:pStyle w:val="Nagwek2"/>
      </w:pPr>
      <w:r w:rsidRPr="00F55385">
        <w:t>Odbiorcy</w:t>
      </w:r>
    </w:p>
    <w:p w:rsidR="00B74153" w:rsidRPr="00F55385" w:rsidRDefault="00B74153" w:rsidP="002271A3">
      <w:pPr>
        <w:pStyle w:val="komentarz"/>
      </w:pPr>
      <w:r w:rsidRPr="00F55385">
        <w:t>{określenie adresatów dokumentu, może być to typ odbio</w:t>
      </w:r>
      <w:r w:rsidR="00EE772F">
        <w:t>rcy; tu: zleceniobiorca (ewentualnie PJATK</w:t>
      </w:r>
      <w:r w:rsidRPr="00F55385">
        <w:t>), członkowie zespołu projektowego oraz wymienione z nazwiska osoby, do których dokument ma dotrzeć}</w:t>
      </w:r>
    </w:p>
    <w:p w:rsidR="00B74153" w:rsidRPr="00F55385" w:rsidRDefault="00B74153" w:rsidP="00911519">
      <w:pPr>
        <w:pStyle w:val="Nagwek2"/>
      </w:pPr>
      <w:r w:rsidRPr="00F55385">
        <w:t>Terminologia</w:t>
      </w:r>
    </w:p>
    <w:p w:rsidR="00B74153" w:rsidRPr="00F55385" w:rsidRDefault="00B74153" w:rsidP="002271A3">
      <w:pPr>
        <w:pStyle w:val="komentarz"/>
      </w:pPr>
      <w:r w:rsidRPr="00F55385">
        <w:t>{wyjaśnienie używanych w dokumencie pojęć i skrótów, oznaczenia używane wewnątrz dokumentu np. oznaczenia wymagań}</w:t>
      </w:r>
    </w:p>
    <w:p w:rsidR="00B74153" w:rsidRPr="00F55385" w:rsidRDefault="00B74153" w:rsidP="00367BFB">
      <w:pPr>
        <w:pStyle w:val="Nagwek1"/>
      </w:pPr>
      <w:r w:rsidRPr="00F55385">
        <w:t>Proces wytwarzania</w:t>
      </w:r>
    </w:p>
    <w:p w:rsidR="00B74153" w:rsidRPr="00F55385" w:rsidRDefault="00B74153" w:rsidP="00911519">
      <w:pPr>
        <w:pStyle w:val="Nagwek2"/>
      </w:pPr>
      <w:r w:rsidRPr="00F55385">
        <w:t>Strategia prowadzenia projektu</w:t>
      </w:r>
    </w:p>
    <w:p w:rsidR="00B74153" w:rsidRPr="00F55385" w:rsidRDefault="00B74153" w:rsidP="00F55385">
      <w:pPr>
        <w:pStyle w:val="komentarz"/>
      </w:pPr>
      <w:r w:rsidRPr="00F55385">
        <w:t xml:space="preserve">{Strategia prowadzenia projektu oznacza, jaki cykl życia wybieramy dla danego przedsięwzięcia. </w:t>
      </w:r>
    </w:p>
    <w:p w:rsidR="00B74153" w:rsidRPr="00F55385" w:rsidRDefault="00B74153" w:rsidP="00911519">
      <w:pPr>
        <w:pStyle w:val="komentarz"/>
        <w:numPr>
          <w:ilvl w:val="0"/>
          <w:numId w:val="2"/>
        </w:numPr>
      </w:pPr>
      <w:r w:rsidRPr="00F55385">
        <w:t>Można wybrać cykl liniowy – kolejne etapy następują po sobie np. analiza problemu, specyfikacja wymagań, projekt rozwiązania, wykonanie, wdrożenie, eksploatacja.</w:t>
      </w:r>
    </w:p>
    <w:p w:rsidR="00B74153" w:rsidRPr="00F55385" w:rsidRDefault="00B74153" w:rsidP="00911519">
      <w:pPr>
        <w:pStyle w:val="komentarz"/>
        <w:numPr>
          <w:ilvl w:val="0"/>
          <w:numId w:val="2"/>
        </w:numPr>
      </w:pPr>
      <w:r w:rsidRPr="00F55385">
        <w:t>Innym rozwiązaniem jest cykl przyrostowy – wówczas etapy są powtarzane cyklicznie dla wybranych modułów rozwiązania np. specyfikacja wymagań etapu/modułu 1, projekt modułu 1, wykonanie modułu 1, wdrożenie modułu 1, specyfikacja wymagań modułu 2, projekt modułu 2, ...</w:t>
      </w:r>
    </w:p>
    <w:p w:rsidR="00B74153" w:rsidRPr="00F55385" w:rsidRDefault="00B74153" w:rsidP="00911519">
      <w:pPr>
        <w:pStyle w:val="komentarz"/>
        <w:numPr>
          <w:ilvl w:val="0"/>
          <w:numId w:val="2"/>
        </w:numPr>
      </w:pPr>
      <w:r w:rsidRPr="00F55385">
        <w:t>Kolejnym cyklem jest cykl prototypowy. Jest on modyfikacją cyklu przyrostowego. Najpierw wykonuje się szybką specyfikację i szybki projekt, aby wytworzyć prototyp. Następnie na podstawie prototypu specyfikuje się dokładniejsze wymagania i wykonuje dokładniejszy projekt oraz przekształca się prototyp w gotowy produkt.</w:t>
      </w:r>
    </w:p>
    <w:p w:rsidR="00B74153" w:rsidRPr="00F55385" w:rsidRDefault="00B74153" w:rsidP="00F55385">
      <w:pPr>
        <w:pStyle w:val="komentarz"/>
      </w:pPr>
      <w:r w:rsidRPr="00F55385">
        <w:t>Należy wybrać taki cykl, który możliwie najpełniej odpowiada charakterowi przedsięwzięcia oraz umożliwia jego realizację.}</w:t>
      </w:r>
    </w:p>
    <w:p w:rsidR="00B74153" w:rsidRPr="00F55385" w:rsidRDefault="00B74153" w:rsidP="00F55385"/>
    <w:p w:rsidR="00B74153" w:rsidRPr="00F55385" w:rsidRDefault="00B74153" w:rsidP="00911519">
      <w:pPr>
        <w:pStyle w:val="Nagwek2"/>
      </w:pPr>
      <w:r w:rsidRPr="00F55385">
        <w:t>Opis etapów wytwarzania (prowadzenia projektu)</w:t>
      </w:r>
    </w:p>
    <w:p w:rsidR="00B74153" w:rsidRPr="00F55385" w:rsidRDefault="00B74153" w:rsidP="00F55385">
      <w:pPr>
        <w:pStyle w:val="komentarz"/>
      </w:pPr>
      <w:r w:rsidRPr="00F55385">
        <w:t>{Wybrany cykl życia należy następnie rozpisać. Każdy etap powinien być jasno określony, dlatego trzeba wyznaczyć jego cele, oczekiwane produkty, kryteria akceptacji prac danego etapu oraz główne zadania do wykonania w ramach tego etapu.Oczekiwane produkty obejmują zarówno narzędzia, wytworzoną infrastrukturę, zainstalowane urządzenia i oprogramowanie, dokumentację...}</w:t>
      </w:r>
    </w:p>
    <w:p w:rsidR="00B74153" w:rsidRPr="00F55385" w:rsidRDefault="00B74153" w:rsidP="00F55385"/>
    <w:p w:rsidR="00B74153" w:rsidRPr="00F55385" w:rsidRDefault="00B74153" w:rsidP="00F55385"/>
    <w:p w:rsidR="00B74153" w:rsidRPr="00F55385" w:rsidRDefault="00B74153" w:rsidP="00367BFB">
      <w:pPr>
        <w:pStyle w:val="Nagwek1"/>
      </w:pPr>
      <w:r w:rsidRPr="00F55385">
        <w:lastRenderedPageBreak/>
        <w:t>Organizacja projektu</w:t>
      </w:r>
    </w:p>
    <w:p w:rsidR="00B74153" w:rsidRDefault="00B74153" w:rsidP="00911519">
      <w:pPr>
        <w:pStyle w:val="Nagwek2"/>
      </w:pPr>
      <w:r w:rsidRPr="00F55385">
        <w:t>Zespół projektowy</w:t>
      </w:r>
    </w:p>
    <w:p w:rsidR="002271A3" w:rsidRPr="002271A3" w:rsidRDefault="002271A3" w:rsidP="002271A3">
      <w:pPr>
        <w:pStyle w:val="Tekstpodstawowy"/>
      </w:pPr>
      <w:r w:rsidRPr="002271A3">
        <w:t>{Tutaj proszę o ostateczny podział na role w projekcie}</w:t>
      </w:r>
    </w:p>
    <w:p w:rsidR="00B74153" w:rsidRPr="00F55385" w:rsidRDefault="00B74153" w:rsidP="00F55385">
      <w:pPr>
        <w:pStyle w:val="komentarz"/>
      </w:pPr>
      <w:r w:rsidRPr="00F55385">
        <w:t>{Jedną z podstawowych trudności w zarządzaniu zespołem jest umiejętność oddzielenia roli, jaką ktoś pełni od osoby. Zespół projektowy planuje się w następujący sposób:</w:t>
      </w:r>
    </w:p>
    <w:p w:rsidR="00B74153" w:rsidRPr="00F55385" w:rsidRDefault="00B74153" w:rsidP="00911519">
      <w:pPr>
        <w:pStyle w:val="komentarz"/>
        <w:numPr>
          <w:ilvl w:val="0"/>
          <w:numId w:val="4"/>
        </w:numPr>
      </w:pPr>
      <w:r w:rsidRPr="00F55385">
        <w:t xml:space="preserve">najpierw trzeba zdefiniować zapotrzebowanie </w:t>
      </w:r>
    </w:p>
    <w:p w:rsidR="00B74153" w:rsidRPr="00F55385" w:rsidRDefault="00B74153" w:rsidP="00F55385">
      <w:pPr>
        <w:pStyle w:val="komentarz"/>
      </w:pPr>
      <w:r w:rsidRPr="00F55385">
        <w:t xml:space="preserve">    do zadania ... np. specyfikacja wymagań będą potrzebne 2 osoby – analitycy (rola) </w:t>
      </w:r>
    </w:p>
    <w:p w:rsidR="00B74153" w:rsidRPr="00F55385" w:rsidRDefault="00B74153" w:rsidP="00F55385">
      <w:pPr>
        <w:pStyle w:val="komentarz"/>
      </w:pPr>
      <w:r w:rsidRPr="00F55385">
        <w:t xml:space="preserve">    do zadania ... będą potrzebne 3 osoby – projektanci itp.</w:t>
      </w:r>
    </w:p>
    <w:p w:rsidR="00B74153" w:rsidRPr="00911519" w:rsidRDefault="00B74153" w:rsidP="00911519">
      <w:pPr>
        <w:pStyle w:val="komentarz"/>
        <w:numPr>
          <w:ilvl w:val="0"/>
          <w:numId w:val="4"/>
        </w:numPr>
        <w:rPr>
          <w:iCs/>
        </w:rPr>
      </w:pPr>
      <w:r w:rsidRPr="00F55385">
        <w:t xml:space="preserve">Potem dopiero dokonuje się zestawienia osób, jakie są do dyspozycji w ramach infrastruktury projektu oraz analizuje się ich   </w:t>
      </w:r>
    </w:p>
    <w:p w:rsidR="00B74153" w:rsidRPr="00F55385" w:rsidRDefault="00B74153" w:rsidP="00F55385">
      <w:pPr>
        <w:pStyle w:val="komentarz"/>
      </w:pPr>
      <w:r w:rsidRPr="00F55385">
        <w:t xml:space="preserve">    kompetencje np. Jan Kowalski – projektant, Jan Nowak – analityk, Kasia Nowak – kierownik zespołu i analityk itp.</w:t>
      </w:r>
    </w:p>
    <w:p w:rsidR="00B74153" w:rsidRPr="00911519" w:rsidRDefault="00B74153" w:rsidP="00911519">
      <w:pPr>
        <w:pStyle w:val="komentarz"/>
        <w:numPr>
          <w:ilvl w:val="0"/>
          <w:numId w:val="4"/>
        </w:numPr>
        <w:rPr>
          <w:iCs/>
        </w:rPr>
      </w:pPr>
      <w:r w:rsidRPr="00F55385">
        <w:t>Na podstawie zapotrzebowania i analizy kompetencji przydziela się osoby do realizacji poszczególnych zadań.}</w:t>
      </w:r>
    </w:p>
    <w:p w:rsidR="00B74153" w:rsidRPr="00F55385" w:rsidRDefault="00B74153" w:rsidP="00F55385"/>
    <w:p w:rsidR="00B74153" w:rsidRDefault="00B74153" w:rsidP="00911519">
      <w:pPr>
        <w:pStyle w:val="Nagwek2"/>
      </w:pPr>
      <w:r w:rsidRPr="00F55385">
        <w:t>Infrastruktura techniczna</w:t>
      </w:r>
    </w:p>
    <w:p w:rsidR="002271A3" w:rsidRPr="002271A3" w:rsidRDefault="002271A3" w:rsidP="002271A3">
      <w:pPr>
        <w:pStyle w:val="Tekstpodstawowy"/>
      </w:pPr>
      <w:r w:rsidRPr="002271A3">
        <w:t>{</w:t>
      </w:r>
      <w:r>
        <w:t>Tutaj proszę o specyfikację narzędziową i technologiczną, nie infrastruktura rozwiązania!</w:t>
      </w:r>
      <w:r w:rsidRPr="002271A3">
        <w:t>}</w:t>
      </w:r>
    </w:p>
    <w:p w:rsidR="00B74153" w:rsidRPr="00F55385" w:rsidRDefault="00B74153" w:rsidP="00F55385">
      <w:pPr>
        <w:pStyle w:val="komentarz"/>
      </w:pPr>
      <w:r w:rsidRPr="00F55385">
        <w:t>{Infrastruktura techniczna – potrzebna w ramach realizacji przedsięwzięcia, a nie infrastruktura rozwiązania. Infrastruktura obejmuje: narzędzia, metody, technologie. Przykłady:</w:t>
      </w:r>
    </w:p>
    <w:p w:rsidR="00B74153" w:rsidRPr="00F55385" w:rsidRDefault="00B74153" w:rsidP="00911519">
      <w:pPr>
        <w:pStyle w:val="KomentarzListapunktowana1"/>
      </w:pPr>
      <w:r w:rsidRPr="00F55385">
        <w:t>komputery PC</w:t>
      </w:r>
      <w:r w:rsidR="002271A3">
        <w:t>, urządzenia mobilne</w:t>
      </w:r>
    </w:p>
    <w:p w:rsidR="00B74153" w:rsidRPr="00F55385" w:rsidRDefault="00B74153" w:rsidP="00DD3593">
      <w:pPr>
        <w:pStyle w:val="KomentarzListapunktowana1"/>
      </w:pPr>
      <w:r w:rsidRPr="00F55385">
        <w:t>MS Word do pisania dokumentacji</w:t>
      </w:r>
    </w:p>
    <w:p w:rsidR="00B74153" w:rsidRPr="00F55385" w:rsidRDefault="00B74153" w:rsidP="00DD3593">
      <w:pPr>
        <w:pStyle w:val="KomentarzListapunktowana1"/>
      </w:pPr>
      <w:r w:rsidRPr="00F55385">
        <w:t>MS Project do planowania</w:t>
      </w:r>
    </w:p>
    <w:p w:rsidR="00B74153" w:rsidRPr="00F55385" w:rsidRDefault="00B74153" w:rsidP="00DD3593">
      <w:pPr>
        <w:pStyle w:val="KomentarzListapunktowana1"/>
      </w:pPr>
      <w:r w:rsidRPr="00F55385">
        <w:t>AutoCad do wykonywania projektów technicznych</w:t>
      </w:r>
    </w:p>
    <w:p w:rsidR="00B74153" w:rsidRDefault="00B74153" w:rsidP="00F55385">
      <w:pPr>
        <w:pStyle w:val="KomentarzListapunktowana1"/>
      </w:pPr>
      <w:r w:rsidRPr="00F55385">
        <w:t>Dokumentacja standardu ISO 9001 itp.}</w:t>
      </w:r>
    </w:p>
    <w:p w:rsidR="002271A3" w:rsidRPr="00F55385" w:rsidRDefault="002271A3" w:rsidP="00F55385">
      <w:pPr>
        <w:pStyle w:val="KomentarzListapunktowana1"/>
      </w:pPr>
    </w:p>
    <w:p w:rsidR="00B74153" w:rsidRPr="00F55385" w:rsidRDefault="00B74153" w:rsidP="00911519">
      <w:pPr>
        <w:pStyle w:val="Nagwek2"/>
      </w:pPr>
      <w:r w:rsidRPr="00F55385">
        <w:t>Infrastruktura komunikacyjna</w:t>
      </w:r>
    </w:p>
    <w:p w:rsidR="00B74153" w:rsidRPr="00F55385" w:rsidRDefault="00B74153" w:rsidP="00F55385">
      <w:pPr>
        <w:pStyle w:val="komentarz"/>
      </w:pPr>
      <w:r w:rsidRPr="00F55385">
        <w:t xml:space="preserve">{Efektywna komunikacja w ramach projektu jest niezbędna do jego prawidłowej realizacji. </w:t>
      </w:r>
    </w:p>
    <w:p w:rsidR="00B74153" w:rsidRPr="00F55385" w:rsidRDefault="00B74153" w:rsidP="00F55385">
      <w:pPr>
        <w:pStyle w:val="komentarz"/>
      </w:pPr>
      <w:r w:rsidRPr="00F55385">
        <w:t>Przykłady technik:</w:t>
      </w:r>
    </w:p>
    <w:p w:rsidR="00B74153" w:rsidRPr="00F55385" w:rsidRDefault="00B74153" w:rsidP="00DD3593">
      <w:pPr>
        <w:pStyle w:val="KomentarzListapunktowana1"/>
      </w:pPr>
      <w:r w:rsidRPr="00F55385">
        <w:t>spotkanie kontrolne raz w tygodniu: dzień, godzina, miejsce, zakres, potrzebne narzędzia</w:t>
      </w:r>
    </w:p>
    <w:p w:rsidR="00B74153" w:rsidRPr="00F55385" w:rsidRDefault="00B74153" w:rsidP="00DD3593">
      <w:pPr>
        <w:pStyle w:val="KomentarzListapunktowana1"/>
      </w:pPr>
      <w:r w:rsidRPr="00F55385">
        <w:t>sprawozdawczość pisemna – osobiście lub na jaki adres, zakres, może szablon</w:t>
      </w:r>
    </w:p>
    <w:p w:rsidR="00B74153" w:rsidRPr="00F55385" w:rsidRDefault="00B74153" w:rsidP="00DD3593">
      <w:pPr>
        <w:pStyle w:val="KomentarzListapunktowana1"/>
      </w:pPr>
      <w:r w:rsidRPr="00F55385">
        <w:t>komunikacja telefoniczna – jakie numery telefonów i godziny dostępności</w:t>
      </w:r>
    </w:p>
    <w:p w:rsidR="00B74153" w:rsidRPr="00F55385" w:rsidRDefault="00B74153" w:rsidP="00DD3593">
      <w:pPr>
        <w:pStyle w:val="KomentarzListapunktowana1"/>
      </w:pPr>
      <w:r w:rsidRPr="00F55385">
        <w:t>komunikacja e-mailowa – adresy i nagłówek wiadomości: PROJEKT XXX, również zasady potwierdzania itp.</w:t>
      </w:r>
    </w:p>
    <w:p w:rsidR="002271A3" w:rsidRDefault="002271A3" w:rsidP="00F55385">
      <w:pPr>
        <w:pStyle w:val="komentarz"/>
      </w:pPr>
    </w:p>
    <w:p w:rsidR="00B74153" w:rsidRPr="00F55385" w:rsidRDefault="00B74153" w:rsidP="00F55385">
      <w:pPr>
        <w:pStyle w:val="komentarz"/>
      </w:pPr>
      <w:r w:rsidRPr="00F55385">
        <w:t>Komunikacja wewnętrzna – w ramach zespołu projektowego. Należy ustalić zasady komunikowania się zespołu. Komunikacja wewnętrzna dotyczy szeregu spraw. Sprawy bieżącej współpracy najlepiej są realizowane za pomocą kontaktu osobistego. Sprawy kontroli przebiegu projektu – sprawozdawczość pisemna lub spotkania kontrolne. Konieczne jest także ustanowienie zasad powiadamiania o sytuacjach wyjątkowych, kryzysowych i problemowych – ważne jest kogo i w jaki sposób powiadomić. Praktyka wskazuje, że sytuacje problemowe są typowymi sytuacjami, o których kierownik dowiaduje się ostatni, a powinien jako pierwszy.</w:t>
      </w:r>
    </w:p>
    <w:p w:rsidR="002271A3" w:rsidRDefault="002271A3" w:rsidP="00F55385">
      <w:pPr>
        <w:pStyle w:val="komentarz"/>
      </w:pPr>
    </w:p>
    <w:p w:rsidR="00B74153" w:rsidRPr="00F55385" w:rsidRDefault="00B74153" w:rsidP="00F55385">
      <w:pPr>
        <w:pStyle w:val="komentarz"/>
      </w:pPr>
      <w:r w:rsidRPr="00F55385">
        <w:t>Komunikacja zewnętrzna. Konieczne jest także ustanowienie odpowiednich kanałów informacyjnych zespołu z otoczeniem. Szczególnie ważne jest określenie zasad komunikowania się z kierownictwem. Forma – dowolna, ważne jest ustanowienie osoby odpowiedzialnej za komunikację z kierownictwem i przestrzeganie zasady jej pośrednictwa. Komunikacja zewnętrzna obejmuje również współpracę z innymi działami np. finansowym, księgowym.</w:t>
      </w:r>
    </w:p>
    <w:p w:rsidR="002271A3" w:rsidRDefault="002271A3" w:rsidP="00F55385">
      <w:pPr>
        <w:pStyle w:val="komentarz"/>
      </w:pPr>
    </w:p>
    <w:p w:rsidR="00B74153" w:rsidRPr="00F55385" w:rsidRDefault="00B74153" w:rsidP="00F55385">
      <w:pPr>
        <w:pStyle w:val="komentarz"/>
      </w:pPr>
      <w:r w:rsidRPr="00F55385">
        <w:t>Komunikacja zewnętrzna obejmuje również komunikację z zewnętrznym otoczeniem organizacji – klientami, dostawcami, instytucjami zainteresowanymi itp.}</w:t>
      </w:r>
    </w:p>
    <w:p w:rsidR="00B74153" w:rsidRPr="00F55385" w:rsidRDefault="00B74153" w:rsidP="00F55385"/>
    <w:p w:rsidR="00B74153" w:rsidRPr="00F55385" w:rsidRDefault="00B74153" w:rsidP="00911519">
      <w:pPr>
        <w:pStyle w:val="Nagwek2"/>
      </w:pPr>
      <w:r w:rsidRPr="00F55385">
        <w:t>Infrastruktura dokumentacyjna</w:t>
      </w:r>
      <w:r w:rsidR="002271A3">
        <w:t xml:space="preserve"> (bezpośrednio dotycząca projektu)</w:t>
      </w:r>
    </w:p>
    <w:p w:rsidR="00B74153" w:rsidRPr="00F55385" w:rsidRDefault="00B74153" w:rsidP="00F55385">
      <w:pPr>
        <w:pStyle w:val="komentarz"/>
      </w:pPr>
      <w:r w:rsidRPr="00F55385">
        <w:t>{Należy również zaplanować obieg dokumentacji. Dokumentacja, jaka jest wytwarzana w ramach projektu obejmuje:</w:t>
      </w:r>
    </w:p>
    <w:p w:rsidR="00B74153" w:rsidRPr="00F55385" w:rsidRDefault="00B74153" w:rsidP="00DD3593">
      <w:pPr>
        <w:pStyle w:val="KomentarzListapunktowana1"/>
      </w:pPr>
      <w:r w:rsidRPr="00F55385">
        <w:t>faktury i rachunki wewnętrzne,</w:t>
      </w:r>
    </w:p>
    <w:p w:rsidR="00B74153" w:rsidRPr="00F55385" w:rsidRDefault="00B74153" w:rsidP="00DD3593">
      <w:pPr>
        <w:pStyle w:val="KomentarzListapunktowana1"/>
      </w:pPr>
      <w:r w:rsidRPr="00F55385">
        <w:t>pobrania z magazynu,</w:t>
      </w:r>
    </w:p>
    <w:p w:rsidR="00B74153" w:rsidRPr="00F55385" w:rsidRDefault="00B74153" w:rsidP="00DD3593">
      <w:pPr>
        <w:pStyle w:val="KomentarzListapunktowana1"/>
      </w:pPr>
      <w:r w:rsidRPr="00F55385">
        <w:t xml:space="preserve">umowy z klientem, dostawcami, </w:t>
      </w:r>
    </w:p>
    <w:p w:rsidR="00B74153" w:rsidRPr="00F55385" w:rsidRDefault="00B74153" w:rsidP="00DD3593">
      <w:pPr>
        <w:pStyle w:val="KomentarzListapunktowana1"/>
      </w:pPr>
      <w:r w:rsidRPr="00F55385">
        <w:t xml:space="preserve">dokumentację projektową – </w:t>
      </w:r>
      <w:r w:rsidR="002271A3">
        <w:t xml:space="preserve">harmonogram, </w:t>
      </w:r>
      <w:r w:rsidRPr="00F55385">
        <w:t>plany, projekty, specyfikacje itp.</w:t>
      </w:r>
    </w:p>
    <w:p w:rsidR="00B74153" w:rsidRPr="00F55385" w:rsidRDefault="00B74153" w:rsidP="00DD3593">
      <w:pPr>
        <w:pStyle w:val="KomentarzListapunktowana1"/>
      </w:pPr>
      <w:r w:rsidRPr="00F55385">
        <w:t>raporty wewnętrzne,</w:t>
      </w:r>
    </w:p>
    <w:p w:rsidR="00B74153" w:rsidRPr="00F55385" w:rsidRDefault="00B74153" w:rsidP="00DD3593">
      <w:pPr>
        <w:pStyle w:val="KomentarzListapunktowana1"/>
      </w:pPr>
      <w:r w:rsidRPr="00F55385">
        <w:t>raporty zewnętrzne itp.</w:t>
      </w:r>
    </w:p>
    <w:p w:rsidR="00B74153" w:rsidRPr="00F55385" w:rsidRDefault="00B74153" w:rsidP="00F55385">
      <w:pPr>
        <w:pStyle w:val="komentarz"/>
      </w:pPr>
      <w:r w:rsidRPr="00F55385">
        <w:t xml:space="preserve">Dla każdego rodzaju dokumentu </w:t>
      </w:r>
      <w:r w:rsidR="002271A3">
        <w:t xml:space="preserve">w projekcie </w:t>
      </w:r>
      <w:r w:rsidRPr="00F55385">
        <w:t>trzeba określić, jak obiega on zespół projektowy i organizację oraz jaka jest zawartość. Dla raportów – warto określić zakres informacji, może nawet wykorzystywany szablon.}</w:t>
      </w:r>
    </w:p>
    <w:p w:rsidR="00B74153" w:rsidRPr="00F55385" w:rsidRDefault="00B74153" w:rsidP="00F55385"/>
    <w:p w:rsidR="00B74153" w:rsidRPr="00F55385" w:rsidRDefault="00B74153" w:rsidP="00911519">
      <w:pPr>
        <w:pStyle w:val="Nagwek2"/>
      </w:pPr>
      <w:r w:rsidRPr="00F55385">
        <w:t>Zarządzanie jakością w projekcie</w:t>
      </w:r>
    </w:p>
    <w:p w:rsidR="00B74153" w:rsidRPr="00F55385" w:rsidRDefault="00B74153" w:rsidP="00F55385">
      <w:pPr>
        <w:pStyle w:val="komentarz"/>
      </w:pPr>
      <w:r w:rsidRPr="00F55385">
        <w:t>{Już na początku – przy planowaniu procesu należy przygotować metody zapewniania jakości procesu i produktów. Jest to konieczne, aby wbudować odpowiednie procedury i zasady w proces wytwarzania. Dlatego już na tym etapie podejmuje się decyzje, w jaki sposób będzie wyglądało zapewniania jakości. Przykłady czynności zapewniania jakości:</w:t>
      </w:r>
    </w:p>
    <w:p w:rsidR="00B74153" w:rsidRPr="00F55385" w:rsidRDefault="00B74153" w:rsidP="00DD3593">
      <w:pPr>
        <w:pStyle w:val="KomentarzListapunktowana1"/>
      </w:pPr>
      <w:r w:rsidRPr="00F55385">
        <w:t>inspekcje kluczowych dokumentów,</w:t>
      </w:r>
    </w:p>
    <w:p w:rsidR="00B74153" w:rsidRPr="00F55385" w:rsidRDefault="00B74153" w:rsidP="00DD3593">
      <w:pPr>
        <w:pStyle w:val="KomentarzListapunktowana1"/>
      </w:pPr>
      <w:r w:rsidRPr="00F55385">
        <w:t>sprawdzanie każdego dokumentu przez osobę, która nie jest autorem,</w:t>
      </w:r>
    </w:p>
    <w:p w:rsidR="00B74153" w:rsidRPr="00F55385" w:rsidRDefault="00B74153" w:rsidP="00DD3593">
      <w:pPr>
        <w:pStyle w:val="KomentarzListapunktowana1"/>
      </w:pPr>
      <w:r w:rsidRPr="00F55385">
        <w:t>zbieranie metryk i miar jakości,</w:t>
      </w:r>
    </w:p>
    <w:p w:rsidR="00B74153" w:rsidRPr="00F55385" w:rsidRDefault="00B74153" w:rsidP="00DD3593">
      <w:pPr>
        <w:pStyle w:val="KomentarzListapunktowana1"/>
      </w:pPr>
      <w:r w:rsidRPr="00F55385">
        <w:t>inspekcja infrastruktury technicznej lub inspekcja oprogramowania,</w:t>
      </w:r>
    </w:p>
    <w:p w:rsidR="00B74153" w:rsidRPr="00F55385" w:rsidRDefault="00B74153" w:rsidP="002271A3">
      <w:pPr>
        <w:pStyle w:val="komentarz"/>
      </w:pPr>
      <w:r w:rsidRPr="00F55385">
        <w:t>Dla wybranej techniki należy zaplanować czas i przydzielone zasoby. Należy także określić cel jej zastosowania – czyli efekt, jaki chcemy uzyskać. Od tego zależy, co należy zrobić z wynikami pomiaru jakości w trakcie procesu.}</w:t>
      </w:r>
    </w:p>
    <w:p w:rsidR="00B74153" w:rsidRPr="00F55385" w:rsidRDefault="00B74153" w:rsidP="00911519">
      <w:pPr>
        <w:pStyle w:val="Nagwek2"/>
      </w:pPr>
      <w:r w:rsidRPr="00F55385">
        <w:lastRenderedPageBreak/>
        <w:t>Zarządzanie ryzykiem w projekcie</w:t>
      </w:r>
    </w:p>
    <w:p w:rsidR="00B74153" w:rsidRPr="00F55385" w:rsidRDefault="00B74153" w:rsidP="00F55385">
      <w:pPr>
        <w:pStyle w:val="komentarz"/>
      </w:pPr>
      <w:r w:rsidRPr="00F55385">
        <w:t>{Zarządzanie ryzykiem jest niezwykle trudne. Składa się na nie kilka czynności:</w:t>
      </w:r>
    </w:p>
    <w:p w:rsidR="00B74153" w:rsidRPr="00F55385" w:rsidRDefault="00B74153" w:rsidP="00DD3593">
      <w:pPr>
        <w:pStyle w:val="KomentarzListapunktowana1"/>
      </w:pPr>
      <w:r w:rsidRPr="00F55385">
        <w:t>identyfikacja ryzyka i jego opis,</w:t>
      </w:r>
    </w:p>
    <w:p w:rsidR="00B74153" w:rsidRPr="00F55385" w:rsidRDefault="00B74153" w:rsidP="00DD3593">
      <w:pPr>
        <w:pStyle w:val="KomentarzListapunktowana1"/>
      </w:pPr>
      <w:r w:rsidRPr="00F55385">
        <w:t>ocena prawdopodobieństwa wystąpienia ryzyka,</w:t>
      </w:r>
    </w:p>
    <w:p w:rsidR="00B74153" w:rsidRPr="00F55385" w:rsidRDefault="00B74153" w:rsidP="00DD3593">
      <w:pPr>
        <w:pStyle w:val="KomentarzListapunktowana1"/>
      </w:pPr>
      <w:r w:rsidRPr="00F55385">
        <w:t>sporządzenie planów awaryjnych,</w:t>
      </w:r>
    </w:p>
    <w:p w:rsidR="00B74153" w:rsidRPr="00F55385" w:rsidRDefault="00B74153" w:rsidP="00DD3593">
      <w:pPr>
        <w:pStyle w:val="KomentarzListapunktowana1"/>
      </w:pPr>
      <w:r w:rsidRPr="00F55385">
        <w:t>zaplanowanie działań zapobiegawczych.</w:t>
      </w:r>
    </w:p>
    <w:p w:rsidR="00B74153" w:rsidRPr="00F55385" w:rsidRDefault="00B74153" w:rsidP="00F55385">
      <w:pPr>
        <w:pStyle w:val="komentarz"/>
      </w:pPr>
      <w:r w:rsidRPr="00F55385">
        <w:t>Na etapie planowania nie wykonujemy wszystkich tych zadań a jedynie planujemy, jak będą one wbudowane w proces prowadzenia projektu. Czyli podejmujemy decyzję, że np. na początku każdego etapu sporządzona będzie analiza ryzyka. Wyznaczamy osobę odpowiedzialną oraz osobę, która jest w stanie podjąć decyzję o tym, co w sprawie danego czynnika ryzyka należy zrobić. Możliwe warianty działania:</w:t>
      </w:r>
    </w:p>
    <w:p w:rsidR="00B74153" w:rsidRPr="00F55385" w:rsidRDefault="00B74153" w:rsidP="00DD3593">
      <w:pPr>
        <w:pStyle w:val="KomentarzListapunktowana1"/>
      </w:pPr>
      <w:r w:rsidRPr="00F55385">
        <w:t>zapobiegamy danemu czynnikowi ryzyka,</w:t>
      </w:r>
    </w:p>
    <w:p w:rsidR="00B74153" w:rsidRPr="00F55385" w:rsidRDefault="00B74153" w:rsidP="00DD3593">
      <w:pPr>
        <w:pStyle w:val="KomentarzListapunktowana1"/>
      </w:pPr>
      <w:r w:rsidRPr="00F55385">
        <w:t>zmniejszenie ekspozycji czasowej na ryzyko,</w:t>
      </w:r>
    </w:p>
    <w:p w:rsidR="00B74153" w:rsidRPr="00F55385" w:rsidRDefault="00B74153" w:rsidP="00DD3593">
      <w:pPr>
        <w:pStyle w:val="KomentarzListapunktowana1"/>
      </w:pPr>
      <w:r w:rsidRPr="00F55385">
        <w:t>przerzucamy ryzyko na inną instytucję – ubezpieczenie,</w:t>
      </w:r>
    </w:p>
    <w:p w:rsidR="00B74153" w:rsidRPr="00F55385" w:rsidRDefault="00B74153" w:rsidP="00DD3593">
      <w:pPr>
        <w:pStyle w:val="KomentarzListapunktowana1"/>
      </w:pPr>
      <w:r w:rsidRPr="00F55385">
        <w:t>przygotowujemy plany awaryjne</w:t>
      </w:r>
    </w:p>
    <w:p w:rsidR="00B74153" w:rsidRPr="00F55385" w:rsidRDefault="00B74153" w:rsidP="00DD3593">
      <w:pPr>
        <w:pStyle w:val="KomentarzListapunktowana1"/>
      </w:pPr>
      <w:r w:rsidRPr="00F55385">
        <w:t>ignorujemy występowanie ryzyka ze względu na np. małe jego prawdopodobieństwo lub zbyt duże koszty zapobiegania i inne.</w:t>
      </w:r>
    </w:p>
    <w:p w:rsidR="00B74153" w:rsidRPr="00F55385" w:rsidRDefault="00B74153" w:rsidP="00F55385">
      <w:pPr>
        <w:pStyle w:val="komentarz"/>
      </w:pPr>
      <w:r w:rsidRPr="00F55385">
        <w:t>Na poziomie planu strategicznego można podjąć decyzję, jaką strategię przyjmujemy dla ryzyk pojawiających się w trakcie jego trwania. Może to być np. strategia planów awaryjnych.}</w:t>
      </w:r>
    </w:p>
    <w:p w:rsidR="00B74153" w:rsidRPr="00F55385" w:rsidRDefault="00B74153" w:rsidP="00F55385"/>
    <w:p w:rsidR="00B74153" w:rsidRPr="00F55385" w:rsidRDefault="002271A3" w:rsidP="00367BFB">
      <w:pPr>
        <w:pStyle w:val="Nagwek1"/>
      </w:pPr>
      <w:r>
        <w:t>H</w:t>
      </w:r>
      <w:r w:rsidR="00B74153" w:rsidRPr="00F55385">
        <w:t>armonogram</w:t>
      </w:r>
      <w:r>
        <w:t xml:space="preserve"> projektu</w:t>
      </w:r>
    </w:p>
    <w:p w:rsidR="002271A3" w:rsidRDefault="002271A3" w:rsidP="00F55385">
      <w:pPr>
        <w:pStyle w:val="komentarz"/>
      </w:pPr>
    </w:p>
    <w:p w:rsidR="00B74153" w:rsidRPr="00F55385" w:rsidRDefault="00DF4C6E" w:rsidP="00C53E5E">
      <w:pPr>
        <w:pStyle w:val="komentarz"/>
      </w:pPr>
      <w:r>
        <w:t>{Należy traktować poniższe podpunkty razem, forma proponowana-tabela z podziałem na czynności, wykonawców, czas w osobogodzinach. O</w:t>
      </w:r>
      <w:r w:rsidR="00B74153" w:rsidRPr="00F55385">
        <w:t>szacowanie dotyczy</w:t>
      </w:r>
      <w:r>
        <w:t xml:space="preserve"> zarówno</w:t>
      </w:r>
      <w:r w:rsidR="00EE44E4">
        <w:t xml:space="preserve"> głównych etapów projektu</w:t>
      </w:r>
      <w:r>
        <w:t>jak i dokładnych zadań</w:t>
      </w:r>
      <w:r w:rsidR="00B74153" w:rsidRPr="00F55385">
        <w:t xml:space="preserve"> i czynności</w:t>
      </w:r>
      <w:r>
        <w:t xml:space="preserve"> projektowych</w:t>
      </w:r>
      <w:r w:rsidR="00C53E5E">
        <w:t>, również przygotowanie harmonogramu, dokumentacji, implementacji i prezentację projektu</w:t>
      </w:r>
      <w:r>
        <w:t>. Z</w:t>
      </w:r>
      <w:r w:rsidR="00B65F42">
        <w:t>aleca się wykorzystanie oprogramowania wspomagającego tworzeni</w:t>
      </w:r>
      <w:r>
        <w:t>e harmonogramów typu MSProject</w:t>
      </w:r>
      <w:r w:rsidR="00C53E5E">
        <w:t>, GoogleCalendar</w:t>
      </w:r>
      <w:r>
        <w:t xml:space="preserve"> lub inne</w:t>
      </w:r>
      <w:r w:rsidR="00B65F42">
        <w:t>.</w:t>
      </w:r>
      <w:r w:rsidR="00B74153" w:rsidRPr="00F55385">
        <w:t>}</w:t>
      </w:r>
    </w:p>
    <w:p w:rsidR="00C53E5E" w:rsidRPr="00C53E5E" w:rsidRDefault="00B74153" w:rsidP="00C53E5E">
      <w:pPr>
        <w:pStyle w:val="Nagwek2"/>
      </w:pPr>
      <w:r w:rsidRPr="00F55385">
        <w:t>Ograniczenia czasowe na projekt</w:t>
      </w:r>
    </w:p>
    <w:p w:rsidR="00B74153" w:rsidRPr="00F55385" w:rsidRDefault="00B74153" w:rsidP="00C53E5E">
      <w:pPr>
        <w:pStyle w:val="Tekstpodstawowy"/>
      </w:pPr>
      <w:r w:rsidRPr="00F55385">
        <w:t>{</w:t>
      </w:r>
      <w:r w:rsidR="00EE772F">
        <w:t>Maksymalny czas wykonania to 15</w:t>
      </w:r>
      <w:r w:rsidR="00C53E5E">
        <w:t xml:space="preserve"> tygodni. Odbiór projektu nastąpi na </w:t>
      </w:r>
      <w:r w:rsidR="00EE772F">
        <w:t>przed</w:t>
      </w:r>
      <w:r w:rsidR="00C53E5E">
        <w:t>os</w:t>
      </w:r>
      <w:r w:rsidR="00EE772F">
        <w:t>tatnich zajęciach ćwiczeniowych, prezentacja na ostatnich zajęciach wykładowych</w:t>
      </w:r>
      <w:r w:rsidR="00C53E5E">
        <w:t>. C</w:t>
      </w:r>
      <w:r w:rsidRPr="00F55385">
        <w:t>zas minimalny, maksymalny, osiągalność poszczególnych osób i zespołów, osiągalność zasobów...}</w:t>
      </w:r>
    </w:p>
    <w:p w:rsidR="00B74153" w:rsidRPr="00F55385" w:rsidRDefault="00B74153" w:rsidP="00911519">
      <w:pPr>
        <w:pStyle w:val="Nagwek2"/>
      </w:pPr>
      <w:r w:rsidRPr="00F55385">
        <w:t>Oszacowanie czasu realizacji poszczególnych etapów</w:t>
      </w:r>
    </w:p>
    <w:p w:rsidR="00B74153" w:rsidRPr="00F55385" w:rsidRDefault="00C53E5E" w:rsidP="00C53E5E">
      <w:pPr>
        <w:pStyle w:val="komentarz"/>
      </w:pPr>
      <w:r>
        <w:t>{jest to oszacowanie na początku zgrubne</w:t>
      </w:r>
      <w:r w:rsidR="00B74153" w:rsidRPr="00F55385">
        <w:t xml:space="preserve">, należy pamiętać, że czas podajemy w jednostkach </w:t>
      </w:r>
      <w:r>
        <w:t xml:space="preserve">osobogodzin (niezależnie od zajęć laboratoryjnych należy podać prawdziwe oszacowanie).Po każdym tygodniu należy dokonać weryfikacji i podać w raporcie tygodniowym prawdziwy czas wykonania poszczególnych zadań.}  </w:t>
      </w:r>
    </w:p>
    <w:p w:rsidR="00B74153" w:rsidRPr="00F55385" w:rsidRDefault="00B74153" w:rsidP="00911519">
      <w:pPr>
        <w:pStyle w:val="Nagwek2"/>
      </w:pPr>
      <w:r w:rsidRPr="00F55385">
        <w:t>Przydzielenie odpowiedzialności i ścieżki krytyczne</w:t>
      </w:r>
    </w:p>
    <w:p w:rsidR="00B74153" w:rsidRPr="00F55385" w:rsidRDefault="00B74153" w:rsidP="00F55385">
      <w:pPr>
        <w:pStyle w:val="komentarz"/>
      </w:pPr>
      <w:r w:rsidRPr="00F55385">
        <w:t xml:space="preserve">{Przydzielenie odpowiedzialności za poszczególne etapy lub zadania projektu, albo typy zadań. W przypadku projektów realizowanych w ramach </w:t>
      </w:r>
      <w:r w:rsidR="00EE772F">
        <w:t>BYT/PRO</w:t>
      </w:r>
      <w:r w:rsidRPr="00F55385">
        <w:t xml:space="preserve"> należy w szczególności zaplanować, kto będzie wykonawcą poszczególnych zadań realizacyjnych – zespół projektowy czy dostawca zewnętrzny, czy też np. inny dział firmy.}</w:t>
      </w:r>
    </w:p>
    <w:p w:rsidR="00B74153" w:rsidRDefault="00B74153" w:rsidP="00F55385"/>
    <w:sectPr w:rsidR="00B74153" w:rsidSect="004D0961">
      <w:headerReference w:type="default" r:id="rId7"/>
      <w:footerReference w:type="default" r:id="rId8"/>
      <w:pgSz w:w="11906" w:h="16838"/>
      <w:pgMar w:top="1417" w:right="1274" w:bottom="1417" w:left="1417" w:header="708" w:footer="708" w:gutter="0"/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3E4E" w:rsidRDefault="00A93E4E">
      <w:r>
        <w:separator/>
      </w:r>
    </w:p>
  </w:endnote>
  <w:endnote w:type="continuationSeparator" w:id="1">
    <w:p w:rsidR="00A93E4E" w:rsidRDefault="00A93E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F42" w:rsidRDefault="000D6C7D">
    <w:pPr>
      <w:pStyle w:val="Stopka"/>
      <w:pBdr>
        <w:top w:val="single" w:sz="4" w:space="1" w:color="auto"/>
      </w:pBdr>
      <w:tabs>
        <w:tab w:val="clear" w:pos="9072"/>
        <w:tab w:val="right" w:pos="9214"/>
      </w:tabs>
      <w:rPr>
        <w:sz w:val="16"/>
      </w:rPr>
    </w:pPr>
    <w:r>
      <w:rPr>
        <w:rStyle w:val="Numerstrony"/>
        <w:rFonts w:ascii="Arial" w:hAnsi="Arial" w:cs="Arial"/>
        <w:sz w:val="16"/>
      </w:rPr>
      <w:t>Harmonogram prac zespołu</w:t>
    </w:r>
    <w:r w:rsidR="00B65F42">
      <w:rPr>
        <w:rFonts w:ascii="Arial" w:hAnsi="Arial" w:cs="Arial"/>
        <w:sz w:val="16"/>
      </w:rPr>
      <w:tab/>
    </w:r>
    <w:r w:rsidR="004D0961">
      <w:rPr>
        <w:rStyle w:val="Numerstrony"/>
        <w:rFonts w:ascii="Arial" w:hAnsi="Arial" w:cs="Arial"/>
        <w:sz w:val="16"/>
      </w:rPr>
      <w:fldChar w:fldCharType="begin"/>
    </w:r>
    <w:r w:rsidR="00B65F42">
      <w:rPr>
        <w:rStyle w:val="Numerstrony"/>
        <w:rFonts w:ascii="Arial" w:hAnsi="Arial" w:cs="Arial"/>
        <w:sz w:val="16"/>
      </w:rPr>
      <w:instrText xml:space="preserve"> PAGE </w:instrText>
    </w:r>
    <w:r w:rsidR="004D0961">
      <w:rPr>
        <w:rStyle w:val="Numerstrony"/>
        <w:rFonts w:ascii="Arial" w:hAnsi="Arial" w:cs="Arial"/>
        <w:sz w:val="16"/>
      </w:rPr>
      <w:fldChar w:fldCharType="separate"/>
    </w:r>
    <w:r w:rsidR="00AA481E">
      <w:rPr>
        <w:rStyle w:val="Numerstrony"/>
        <w:rFonts w:ascii="Arial" w:hAnsi="Arial" w:cs="Arial"/>
        <w:noProof/>
        <w:sz w:val="16"/>
      </w:rPr>
      <w:t>1</w:t>
    </w:r>
    <w:r w:rsidR="004D0961">
      <w:rPr>
        <w:rStyle w:val="Numerstrony"/>
        <w:rFonts w:ascii="Arial" w:hAnsi="Arial" w:cs="Arial"/>
        <w:sz w:val="16"/>
      </w:rPr>
      <w:fldChar w:fldCharType="end"/>
    </w:r>
    <w:r w:rsidR="00B65F42">
      <w:rPr>
        <w:rStyle w:val="Numerstrony"/>
        <w:rFonts w:ascii="Arial" w:hAnsi="Arial" w:cs="Arial"/>
        <w:sz w:val="16"/>
      </w:rPr>
      <w:t xml:space="preserve"> / </w:t>
    </w:r>
    <w:r w:rsidR="004D0961">
      <w:rPr>
        <w:rStyle w:val="Numerstrony"/>
        <w:rFonts w:ascii="Arial" w:hAnsi="Arial" w:cs="Arial"/>
        <w:sz w:val="16"/>
      </w:rPr>
      <w:fldChar w:fldCharType="begin"/>
    </w:r>
    <w:r w:rsidR="00B65F42">
      <w:rPr>
        <w:rStyle w:val="Numerstrony"/>
        <w:rFonts w:ascii="Arial" w:hAnsi="Arial" w:cs="Arial"/>
        <w:sz w:val="16"/>
      </w:rPr>
      <w:instrText xml:space="preserve"> NUMPAGES </w:instrText>
    </w:r>
    <w:r w:rsidR="004D0961">
      <w:rPr>
        <w:rStyle w:val="Numerstrony"/>
        <w:rFonts w:ascii="Arial" w:hAnsi="Arial" w:cs="Arial"/>
        <w:sz w:val="16"/>
      </w:rPr>
      <w:fldChar w:fldCharType="separate"/>
    </w:r>
    <w:r w:rsidR="00AA481E">
      <w:rPr>
        <w:rStyle w:val="Numerstrony"/>
        <w:rFonts w:ascii="Arial" w:hAnsi="Arial" w:cs="Arial"/>
        <w:noProof/>
        <w:sz w:val="16"/>
      </w:rPr>
      <w:t>3</w:t>
    </w:r>
    <w:r w:rsidR="004D0961">
      <w:rPr>
        <w:rStyle w:val="Numerstrony"/>
        <w:rFonts w:ascii="Arial" w:hAnsi="Arial" w:cs="Arial"/>
        <w:sz w:val="16"/>
      </w:rPr>
      <w:fldChar w:fldCharType="end"/>
    </w:r>
    <w:r w:rsidR="00B65F42">
      <w:rPr>
        <w:rStyle w:val="Numerstrony"/>
        <w:rFonts w:ascii="Arial" w:hAnsi="Arial" w:cs="Arial"/>
        <w:sz w:val="16"/>
      </w:rPr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3E4E" w:rsidRDefault="00A93E4E">
      <w:r>
        <w:separator/>
      </w:r>
    </w:p>
  </w:footnote>
  <w:footnote w:type="continuationSeparator" w:id="1">
    <w:p w:rsidR="00A93E4E" w:rsidRDefault="00A93E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65F42" w:rsidRDefault="00AA481E">
    <w:pPr>
      <w:pStyle w:val="Nagwek"/>
      <w:pBdr>
        <w:bottom w:val="single" w:sz="4" w:space="1" w:color="auto"/>
      </w:pBdr>
      <w:tabs>
        <w:tab w:val="clear" w:pos="9072"/>
        <w:tab w:val="right" w:pos="9214"/>
      </w:tabs>
    </w:pPr>
    <w:r>
      <w:rPr>
        <w:rFonts w:cs="Times New Roman"/>
        <w:bCs/>
        <w:i/>
      </w:rPr>
      <w:t>Pk</w:t>
    </w:r>
    <w:r w:rsidR="00B65F42">
      <w:tab/>
    </w:r>
    <w:r w:rsidR="00B65F42">
      <w:rPr>
        <w:rFonts w:cs="Times New Roman"/>
        <w:bCs/>
        <w:iCs/>
      </w:rPr>
      <w:t>Harmonogram Strategiczny</w:t>
    </w:r>
    <w:r w:rsidR="002A741A">
      <w:tab/>
      <w:t>Projekt Grupowy, sem.5, Informatyka PJATK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54121"/>
    <w:multiLevelType w:val="multilevel"/>
    <w:tmpl w:val="FC20FE34"/>
    <w:lvl w:ilvl="0">
      <w:start w:val="1"/>
      <w:numFmt w:val="decimal"/>
      <w:pStyle w:val="Nagwek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19C7BF0"/>
    <w:multiLevelType w:val="hybridMultilevel"/>
    <w:tmpl w:val="CDDE4F5A"/>
    <w:lvl w:ilvl="0" w:tplc="8A3A5F1C">
      <w:start w:val="1"/>
      <w:numFmt w:val="bullet"/>
      <w:pStyle w:val="KomentarzListapunktowana1"/>
      <w:lvlText w:val=""/>
      <w:lvlJc w:val="left"/>
      <w:pPr>
        <w:tabs>
          <w:tab w:val="num" w:pos="737"/>
        </w:tabs>
        <w:ind w:left="737" w:hanging="227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8CC1F3E"/>
    <w:multiLevelType w:val="multilevel"/>
    <w:tmpl w:val="FE70B65E"/>
    <w:numStyleLink w:val="Komentarznumerowanie"/>
  </w:abstractNum>
  <w:abstractNum w:abstractNumId="3">
    <w:nsid w:val="1C6E705D"/>
    <w:multiLevelType w:val="multilevel"/>
    <w:tmpl w:val="FE70B65E"/>
    <w:numStyleLink w:val="Komentarznumerowanie"/>
  </w:abstractNum>
  <w:abstractNum w:abstractNumId="4">
    <w:nsid w:val="5F9B0354"/>
    <w:multiLevelType w:val="multilevel"/>
    <w:tmpl w:val="FE70B65E"/>
    <w:styleLink w:val="Komentarznumerowanie"/>
    <w:lvl w:ilvl="0">
      <w:start w:val="1"/>
      <w:numFmt w:val="decimal"/>
      <w:lvlText w:val="%1."/>
      <w:lvlJc w:val="left"/>
      <w:pPr>
        <w:tabs>
          <w:tab w:val="num" w:pos="170"/>
        </w:tabs>
        <w:ind w:left="170" w:hanging="170"/>
      </w:pPr>
      <w:rPr>
        <w:rFonts w:ascii="Arial" w:hAnsi="Arial"/>
        <w:i/>
        <w:iCs/>
        <w:sz w:val="16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attachedTemplate r:id="rId1"/>
  <w:stylePaneFormatFilter w:val="1F08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5385"/>
    <w:rsid w:val="000442FE"/>
    <w:rsid w:val="000D6C7D"/>
    <w:rsid w:val="000F24D0"/>
    <w:rsid w:val="0021313B"/>
    <w:rsid w:val="002271A3"/>
    <w:rsid w:val="00247DDB"/>
    <w:rsid w:val="00253100"/>
    <w:rsid w:val="002A741A"/>
    <w:rsid w:val="00367BFB"/>
    <w:rsid w:val="003F792F"/>
    <w:rsid w:val="0044731B"/>
    <w:rsid w:val="00497B5A"/>
    <w:rsid w:val="004D0961"/>
    <w:rsid w:val="005374FE"/>
    <w:rsid w:val="005D1026"/>
    <w:rsid w:val="005D76B7"/>
    <w:rsid w:val="005F7121"/>
    <w:rsid w:val="005F79F2"/>
    <w:rsid w:val="006D1A39"/>
    <w:rsid w:val="006F5AFB"/>
    <w:rsid w:val="00700040"/>
    <w:rsid w:val="00721FE4"/>
    <w:rsid w:val="00770B88"/>
    <w:rsid w:val="007F1A24"/>
    <w:rsid w:val="00863839"/>
    <w:rsid w:val="00911519"/>
    <w:rsid w:val="00912418"/>
    <w:rsid w:val="00A747C9"/>
    <w:rsid w:val="00A93E4E"/>
    <w:rsid w:val="00AA481E"/>
    <w:rsid w:val="00AE5EF4"/>
    <w:rsid w:val="00AE7779"/>
    <w:rsid w:val="00AF26DB"/>
    <w:rsid w:val="00B65F42"/>
    <w:rsid w:val="00B74153"/>
    <w:rsid w:val="00C53E5E"/>
    <w:rsid w:val="00C552F0"/>
    <w:rsid w:val="00D84113"/>
    <w:rsid w:val="00DD3593"/>
    <w:rsid w:val="00DF4C6E"/>
    <w:rsid w:val="00E23BB0"/>
    <w:rsid w:val="00E74F8B"/>
    <w:rsid w:val="00E90B94"/>
    <w:rsid w:val="00EE44E4"/>
    <w:rsid w:val="00EE772F"/>
    <w:rsid w:val="00F55385"/>
    <w:rsid w:val="00F857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  <w:rsid w:val="004D0961"/>
  </w:style>
  <w:style w:type="paragraph" w:styleId="Nagwek1">
    <w:name w:val="heading 1"/>
    <w:basedOn w:val="Normalny"/>
    <w:next w:val="Tekstpodstawowy"/>
    <w:autoRedefine/>
    <w:qFormat/>
    <w:rsid w:val="004D0961"/>
    <w:pPr>
      <w:keepNext/>
      <w:numPr>
        <w:numId w:val="1"/>
      </w:numPr>
      <w:spacing w:before="240"/>
      <w:outlineLvl w:val="0"/>
    </w:pPr>
    <w:rPr>
      <w:b/>
      <w:sz w:val="24"/>
    </w:rPr>
  </w:style>
  <w:style w:type="paragraph" w:styleId="Nagwek2">
    <w:name w:val="heading 2"/>
    <w:basedOn w:val="Normalny"/>
    <w:next w:val="Tekstpodstawowy"/>
    <w:autoRedefine/>
    <w:qFormat/>
    <w:rsid w:val="00911519"/>
    <w:pPr>
      <w:keepNext/>
      <w:numPr>
        <w:ilvl w:val="1"/>
        <w:numId w:val="1"/>
      </w:numPr>
      <w:spacing w:before="120"/>
      <w:ind w:left="578" w:hanging="578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rsid w:val="004D0961"/>
    <w:pPr>
      <w:keepNext/>
      <w:numPr>
        <w:ilvl w:val="2"/>
        <w:numId w:val="1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rsid w:val="004D0961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rsid w:val="004D0961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rsid w:val="004D0961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rsid w:val="004D0961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rsid w:val="004D0961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rsid w:val="004D0961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rsid w:val="004D0961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rsid w:val="004D0961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  <w:rsid w:val="004D0961"/>
  </w:style>
  <w:style w:type="paragraph" w:styleId="Tekstpodstawowy2">
    <w:name w:val="Body Text 2"/>
    <w:basedOn w:val="Normalny"/>
    <w:rsid w:val="004D0961"/>
    <w:rPr>
      <w:rFonts w:ascii="Arial" w:hAnsi="Arial"/>
      <w:b/>
      <w:bCs/>
      <w:sz w:val="22"/>
    </w:rPr>
  </w:style>
  <w:style w:type="paragraph" w:styleId="Tekstpodstawowy">
    <w:name w:val="Body Text"/>
    <w:basedOn w:val="Normalny"/>
    <w:autoRedefine/>
    <w:rsid w:val="002271A3"/>
    <w:pPr>
      <w:spacing w:before="60" w:after="60"/>
    </w:pPr>
    <w:rPr>
      <w:rFonts w:ascii="Arial" w:hAnsi="Arial" w:cs="Arial"/>
      <w:i/>
      <w:sz w:val="16"/>
      <w:szCs w:val="16"/>
    </w:rPr>
  </w:style>
  <w:style w:type="paragraph" w:styleId="Podtytu">
    <w:name w:val="Subtitle"/>
    <w:basedOn w:val="Normalny"/>
    <w:qFormat/>
    <w:rsid w:val="004D096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rsid w:val="004D0961"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F55385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rsid w:val="004D0961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sid w:val="004D0961"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rsid w:val="004D0961"/>
    <w:pPr>
      <w:jc w:val="center"/>
    </w:pPr>
  </w:style>
  <w:style w:type="paragraph" w:customStyle="1" w:styleId="tekstwtabeliTNR">
    <w:name w:val="tekst_w_tabeli_TNR"/>
    <w:basedOn w:val="tekstwtabeli"/>
    <w:rsid w:val="004D0961"/>
    <w:rPr>
      <w:rFonts w:ascii="Times New Roman" w:hAnsi="Times New Roman"/>
    </w:rPr>
  </w:style>
  <w:style w:type="paragraph" w:customStyle="1" w:styleId="Tekstpodstawowykursywa">
    <w:name w:val="Tekst podstawowy kursywa"/>
    <w:basedOn w:val="Tekstpodstawowy"/>
    <w:rsid w:val="004D0961"/>
    <w:pPr>
      <w:spacing w:before="240" w:after="120"/>
    </w:pPr>
    <w:rPr>
      <w:b/>
      <w:bCs/>
      <w:i w:val="0"/>
      <w:iCs/>
    </w:rPr>
  </w:style>
  <w:style w:type="paragraph" w:customStyle="1" w:styleId="komentarz">
    <w:name w:val="komentarz"/>
    <w:basedOn w:val="tekstwtabeli"/>
    <w:link w:val="komentarzZnak"/>
    <w:autoRedefine/>
    <w:rsid w:val="004D0961"/>
    <w:rPr>
      <w:b w:val="0"/>
      <w:i/>
      <w:sz w:val="16"/>
    </w:rPr>
  </w:style>
  <w:style w:type="paragraph" w:styleId="Tekstpodstawowy3">
    <w:name w:val="Body Text 3"/>
    <w:basedOn w:val="Normalny"/>
    <w:rsid w:val="004D0961"/>
    <w:rPr>
      <w:i/>
      <w:iCs/>
    </w:rPr>
  </w:style>
  <w:style w:type="paragraph" w:styleId="Tekstpodstawowywcity">
    <w:name w:val="Body Text Indent"/>
    <w:basedOn w:val="Normalny"/>
    <w:rsid w:val="004D0961"/>
    <w:pPr>
      <w:spacing w:after="120"/>
      <w:ind w:left="283"/>
    </w:pPr>
  </w:style>
  <w:style w:type="paragraph" w:customStyle="1" w:styleId="wpiswtabeliBold">
    <w:name w:val="wpis_w_tabeli_Bold"/>
    <w:basedOn w:val="wpiswtabeli"/>
    <w:rsid w:val="004D0961"/>
    <w:rPr>
      <w:b w:val="0"/>
      <w:bCs/>
    </w:rPr>
  </w:style>
  <w:style w:type="character" w:customStyle="1" w:styleId="Normalnypogrubienie">
    <w:name w:val="Normalny_pogrubienie"/>
    <w:basedOn w:val="Domylnaczcionkaakapitu"/>
    <w:rsid w:val="00367BFB"/>
    <w:rPr>
      <w:b/>
      <w:bCs/>
    </w:rPr>
  </w:style>
  <w:style w:type="numbering" w:customStyle="1" w:styleId="Komentarznumerowanie">
    <w:name w:val="Komentarz_numerowanie"/>
    <w:basedOn w:val="Bezlisty"/>
    <w:rsid w:val="00911519"/>
    <w:pPr>
      <w:numPr>
        <w:numId w:val="3"/>
      </w:numPr>
    </w:pPr>
  </w:style>
  <w:style w:type="paragraph" w:customStyle="1" w:styleId="KomentarzListapunktowana1">
    <w:name w:val="Komentarz_Lista punktowana 1"/>
    <w:basedOn w:val="Normalny"/>
    <w:rsid w:val="00DD3593"/>
    <w:pPr>
      <w:numPr>
        <w:numId w:val="5"/>
      </w:numPr>
    </w:pPr>
    <w:rPr>
      <w:rFonts w:ascii="Arial" w:hAnsi="Arial"/>
      <w:i/>
      <w:sz w:val="16"/>
    </w:rPr>
  </w:style>
  <w:style w:type="character" w:customStyle="1" w:styleId="tekstwtabeliZnak">
    <w:name w:val="tekst_w_tabeli Znak"/>
    <w:basedOn w:val="Domylnaczcionkaakapitu"/>
    <w:link w:val="tekstwtabeli"/>
    <w:rsid w:val="005F79F2"/>
    <w:rPr>
      <w:rFonts w:ascii="Arial" w:hAnsi="Arial"/>
      <w:b/>
      <w:bCs/>
      <w:lang w:val="pl-PL" w:eastAsia="pl-PL" w:bidi="ar-SA"/>
    </w:rPr>
  </w:style>
  <w:style w:type="character" w:customStyle="1" w:styleId="komentarzZnak">
    <w:name w:val="komentarz Znak"/>
    <w:basedOn w:val="tekstwtabeliZnak"/>
    <w:link w:val="komentarz"/>
    <w:rsid w:val="005F79F2"/>
    <w:rPr>
      <w:rFonts w:ascii="Arial" w:hAnsi="Arial"/>
      <w:b/>
      <w:bCs/>
      <w:i/>
      <w:sz w:val="16"/>
      <w:lang w:val="pl-PL" w:eastAsia="pl-PL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Tekstpodstawowy"/>
    <w:autoRedefine/>
    <w:qFormat/>
    <w:pPr>
      <w:keepNext/>
      <w:numPr>
        <w:numId w:val="1"/>
      </w:numPr>
      <w:spacing w:before="240"/>
      <w:outlineLvl w:val="0"/>
    </w:pPr>
    <w:rPr>
      <w:b/>
      <w:sz w:val="24"/>
    </w:rPr>
  </w:style>
  <w:style w:type="paragraph" w:styleId="Nagwek2">
    <w:name w:val="heading 2"/>
    <w:basedOn w:val="Normalny"/>
    <w:next w:val="Tekstpodstawowy"/>
    <w:autoRedefine/>
    <w:qFormat/>
    <w:rsid w:val="00911519"/>
    <w:pPr>
      <w:keepNext/>
      <w:numPr>
        <w:ilvl w:val="1"/>
        <w:numId w:val="1"/>
      </w:numPr>
      <w:spacing w:before="120"/>
      <w:ind w:left="578" w:hanging="578"/>
      <w:outlineLvl w:val="1"/>
    </w:pPr>
    <w:rPr>
      <w:b/>
      <w:bCs/>
      <w:sz w:val="22"/>
    </w:rPr>
  </w:style>
  <w:style w:type="paragraph" w:styleId="Nagwek3">
    <w:name w:val="heading 3"/>
    <w:basedOn w:val="Normalny"/>
    <w:next w:val="Normalny"/>
    <w:autoRedefine/>
    <w:qFormat/>
    <w:pPr>
      <w:keepNext/>
      <w:numPr>
        <w:ilvl w:val="2"/>
        <w:numId w:val="1"/>
      </w:numPr>
      <w:spacing w:before="60"/>
      <w:outlineLvl w:val="2"/>
    </w:pPr>
    <w:rPr>
      <w:b/>
      <w:bCs/>
      <w:szCs w:val="24"/>
    </w:rPr>
  </w:style>
  <w:style w:type="paragraph" w:styleId="Nagwek4">
    <w:name w:val="heading 4"/>
    <w:basedOn w:val="Normalny"/>
    <w:next w:val="Normalny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  <w:rPr>
      <w:rFonts w:ascii="Arial" w:hAnsi="Arial" w:cs="Arial"/>
      <w:sz w:val="16"/>
    </w:rPr>
  </w:style>
  <w:style w:type="paragraph" w:styleId="Stopka">
    <w:name w:val="footer"/>
    <w:basedOn w:val="Normalny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paragraph" w:styleId="Tekstpodstawowy2">
    <w:name w:val="Body Text 2"/>
    <w:basedOn w:val="Normalny"/>
    <w:rPr>
      <w:rFonts w:ascii="Arial" w:hAnsi="Arial"/>
      <w:b/>
      <w:bCs/>
      <w:sz w:val="22"/>
    </w:rPr>
  </w:style>
  <w:style w:type="paragraph" w:styleId="Tekstpodstawowy">
    <w:name w:val="Body Text"/>
    <w:basedOn w:val="Normalny"/>
    <w:autoRedefine/>
    <w:rsid w:val="002271A3"/>
    <w:pPr>
      <w:spacing w:before="60" w:after="60"/>
    </w:pPr>
    <w:rPr>
      <w:rFonts w:ascii="Arial" w:hAnsi="Arial" w:cs="Arial"/>
      <w:i/>
      <w:sz w:val="16"/>
      <w:szCs w:val="16"/>
    </w:rPr>
  </w:style>
  <w:style w:type="paragraph" w:styleId="Podtytu">
    <w:name w:val="Subtitle"/>
    <w:basedOn w:val="Normalny"/>
    <w:qFormat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Tekstpodstawowywcity2">
    <w:name w:val="Body Text Indent 2"/>
    <w:basedOn w:val="Normalny"/>
    <w:autoRedefine/>
    <w:pPr>
      <w:jc w:val="both"/>
    </w:pPr>
    <w:rPr>
      <w:i/>
      <w:iCs/>
      <w:szCs w:val="24"/>
    </w:rPr>
  </w:style>
  <w:style w:type="paragraph" w:customStyle="1" w:styleId="wpiswtabeli">
    <w:name w:val="wpis_w_tabeli"/>
    <w:autoRedefine/>
    <w:rsid w:val="00F55385"/>
    <w:rPr>
      <w:rFonts w:ascii="Arial" w:hAnsi="Arial" w:cs="Arial"/>
      <w:b/>
      <w:sz w:val="16"/>
    </w:rPr>
  </w:style>
  <w:style w:type="paragraph" w:customStyle="1" w:styleId="wpiswtabelicentr">
    <w:name w:val="wpis_w_tabeli_centr"/>
    <w:basedOn w:val="wpiswtabeli"/>
    <w:pPr>
      <w:jc w:val="center"/>
    </w:pPr>
  </w:style>
  <w:style w:type="paragraph" w:customStyle="1" w:styleId="tekstwtabeli">
    <w:name w:val="tekst_w_tabeli"/>
    <w:basedOn w:val="Normalny"/>
    <w:link w:val="tekstwtabeliZnak"/>
    <w:autoRedefine/>
    <w:rPr>
      <w:rFonts w:ascii="Arial" w:hAnsi="Arial"/>
      <w:b/>
      <w:bCs/>
    </w:rPr>
  </w:style>
  <w:style w:type="paragraph" w:customStyle="1" w:styleId="tekstwtabelicentr">
    <w:name w:val="tekst_w_tabeli_centr"/>
    <w:basedOn w:val="tekstwtabeli"/>
    <w:pPr>
      <w:jc w:val="center"/>
    </w:pPr>
  </w:style>
  <w:style w:type="paragraph" w:customStyle="1" w:styleId="tekstwtabeliTNR">
    <w:name w:val="tekst_w_tabeli_TNR"/>
    <w:basedOn w:val="tekstwtabeli"/>
    <w:rPr>
      <w:rFonts w:ascii="Times New Roman" w:hAnsi="Times New Roman"/>
    </w:rPr>
  </w:style>
  <w:style w:type="paragraph" w:customStyle="1" w:styleId="Tekstpodstawowykursywa">
    <w:name w:val="Tekst podstawowy kursywa"/>
    <w:basedOn w:val="Tekstpodstawowy"/>
    <w:pPr>
      <w:spacing w:before="240" w:after="120"/>
    </w:pPr>
    <w:rPr>
      <w:b/>
      <w:bCs/>
      <w:i w:val="0"/>
      <w:iCs/>
    </w:rPr>
  </w:style>
  <w:style w:type="paragraph" w:customStyle="1" w:styleId="komentarz">
    <w:name w:val="komentarz"/>
    <w:basedOn w:val="tekstwtabeli"/>
    <w:link w:val="komentarzZnak"/>
    <w:autoRedefine/>
    <w:rPr>
      <w:b w:val="0"/>
      <w:i/>
      <w:sz w:val="16"/>
    </w:rPr>
  </w:style>
  <w:style w:type="paragraph" w:styleId="Tekstpodstawowy3">
    <w:name w:val="Body Text 3"/>
    <w:basedOn w:val="Normalny"/>
    <w:rPr>
      <w:i/>
      <w:iCs/>
    </w:rPr>
  </w:style>
  <w:style w:type="paragraph" w:styleId="Tekstpodstawowywcity">
    <w:name w:val="Body Text Indent"/>
    <w:basedOn w:val="Normalny"/>
    <w:pPr>
      <w:spacing w:after="120"/>
      <w:ind w:left="283"/>
    </w:pPr>
  </w:style>
  <w:style w:type="paragraph" w:customStyle="1" w:styleId="wpiswtabeliBold">
    <w:name w:val="wpis_w_tabeli_Bold"/>
    <w:basedOn w:val="wpiswtabeli"/>
    <w:rPr>
      <w:b w:val="0"/>
      <w:bCs/>
    </w:rPr>
  </w:style>
  <w:style w:type="character" w:customStyle="1" w:styleId="Normalnypogrubienie">
    <w:name w:val="Normalny_pogrubienie"/>
    <w:basedOn w:val="Domylnaczcionkaakapitu"/>
    <w:rsid w:val="00367BFB"/>
    <w:rPr>
      <w:b/>
      <w:bCs/>
    </w:rPr>
  </w:style>
  <w:style w:type="numbering" w:customStyle="1" w:styleId="Komentarznumerowanie">
    <w:name w:val="Komentarz_numerowanie"/>
    <w:basedOn w:val="Bezlisty"/>
    <w:rsid w:val="00911519"/>
    <w:pPr>
      <w:numPr>
        <w:numId w:val="3"/>
      </w:numPr>
    </w:pPr>
  </w:style>
  <w:style w:type="paragraph" w:customStyle="1" w:styleId="KomentarzListapunktowana1">
    <w:name w:val="Komentarz_Lista punktowana 1"/>
    <w:basedOn w:val="Normalny"/>
    <w:rsid w:val="00DD3593"/>
    <w:pPr>
      <w:numPr>
        <w:numId w:val="5"/>
      </w:numPr>
    </w:pPr>
    <w:rPr>
      <w:rFonts w:ascii="Arial" w:hAnsi="Arial"/>
      <w:i/>
      <w:sz w:val="16"/>
    </w:rPr>
  </w:style>
  <w:style w:type="character" w:customStyle="1" w:styleId="tekstwtabeliZnak">
    <w:name w:val="tekst_w_tabeli Znak"/>
    <w:basedOn w:val="Domylnaczcionkaakapitu"/>
    <w:link w:val="tekstwtabeli"/>
    <w:rsid w:val="005F79F2"/>
    <w:rPr>
      <w:rFonts w:ascii="Arial" w:hAnsi="Arial"/>
      <w:b/>
      <w:bCs/>
      <w:lang w:val="pl-PL" w:eastAsia="pl-PL" w:bidi="ar-SA"/>
    </w:rPr>
  </w:style>
  <w:style w:type="character" w:customStyle="1" w:styleId="komentarzZnak">
    <w:name w:val="komentarz Znak"/>
    <w:basedOn w:val="tekstwtabeliZnak"/>
    <w:link w:val="komentarz"/>
    <w:rsid w:val="005F79F2"/>
    <w:rPr>
      <w:rFonts w:ascii="Arial" w:hAnsi="Arial"/>
      <w:b/>
      <w:bCs/>
      <w:i/>
      <w:sz w:val="16"/>
      <w:lang w:val="pl-PL" w:eastAsia="pl-PL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_Studia_Podyplomowe\szablony%20dokument&#243;w%20i%20prezentacji\2004_01_ZPTT_sz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2004_01_ZPTT_szablon.dot</Template>
  <TotalTime>3</TotalTime>
  <Pages>3</Pages>
  <Words>1537</Words>
  <Characters>8762</Characters>
  <Application>Microsoft Office Word</Application>
  <DocSecurity>0</DocSecurity>
  <Lines>73</Lines>
  <Paragraphs>20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Harmonogram strategiczny</vt:lpstr>
      <vt:lpstr>ARKUSZ ZLECENIA PROJEKTOWEGO</vt:lpstr>
    </vt:vector>
  </TitlesOfParts>
  <Company>PG</Company>
  <LinksUpToDate>false</LinksUpToDate>
  <CharactersWithSpaces>10279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Harmonogram strategiczny</dc:title>
  <dc:creator>Marta Łabuda</dc:creator>
  <cp:lastModifiedBy>Horacy</cp:lastModifiedBy>
  <cp:revision>3</cp:revision>
  <cp:lastPrinted>2006-04-13T14:35:00Z</cp:lastPrinted>
  <dcterms:created xsi:type="dcterms:W3CDTF">2021-09-30T14:46:00Z</dcterms:created>
  <dcterms:modified xsi:type="dcterms:W3CDTF">2023-11-08T18:39:00Z</dcterms:modified>
</cp:coreProperties>
</file>