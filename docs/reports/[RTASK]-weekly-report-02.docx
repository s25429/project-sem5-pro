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3527FA" w:rsidP="00A17AF8">
            <w:pPr>
              <w:pStyle w:val="komentarz"/>
            </w:pPr>
            <w:r>
              <w:t>2023-10-16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3527FA" w:rsidP="00A17AF8">
            <w:pPr>
              <w:pStyle w:val="komentarz"/>
            </w:pPr>
            <w:r>
              <w:t>2023-10-16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3527FA" w:rsidP="00A17AF8">
            <w:pPr>
              <w:pStyle w:val="komentarz"/>
            </w:pPr>
            <w:r>
              <w:t>2023-10-16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AB6654" w:rsidRDefault="003527FA" w:rsidP="0081211A">
      <w:r>
        <w:t xml:space="preserve">Poprawa </w:t>
      </w:r>
      <w:r w:rsidR="006470BE">
        <w:t xml:space="preserve">Rich Picture (akr. RP) </w:t>
      </w:r>
      <w:r>
        <w:t xml:space="preserve">według wytycznych podanych po wykonaniu prezentacji pitch. </w:t>
      </w:r>
    </w:p>
    <w:p w:rsidR="003527FA" w:rsidRDefault="003527FA" w:rsidP="0081211A">
      <w:r>
        <w:t>Stworzenie karty projektu</w:t>
      </w:r>
      <w:r w:rsidR="006470BE">
        <w:t xml:space="preserve"> (akr. KP)</w:t>
      </w:r>
      <w:r>
        <w:t xml:space="preserve"> i dokumentu założeń wstępnych</w:t>
      </w:r>
      <w:r w:rsidR="006470BE">
        <w:t xml:space="preserve"> (akr. DZW)</w:t>
      </w:r>
      <w:r>
        <w:t>.</w:t>
      </w:r>
      <w:r>
        <w:br/>
        <w:t xml:space="preserve">Utworzenie repozytorium na </w:t>
      </w:r>
      <w:hyperlink r:id="rId7" w:history="1">
        <w:r w:rsidRPr="003527FA">
          <w:rPr>
            <w:rStyle w:val="Hipercze"/>
          </w:rPr>
          <w:t>github</w:t>
        </w:r>
      </w:hyperlink>
      <w:r>
        <w:t>.</w:t>
      </w:r>
    </w:p>
    <w:p w:rsidR="003527FA" w:rsidRDefault="003527FA" w:rsidP="0081211A"/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2023-10-</w:t>
            </w:r>
            <w:r w:rsidR="003527FA">
              <w:t>10</w:t>
            </w:r>
          </w:p>
        </w:tc>
        <w:tc>
          <w:tcPr>
            <w:tcW w:w="3402" w:type="dxa"/>
          </w:tcPr>
          <w:p w:rsidR="00AB6654" w:rsidRPr="00AB6654" w:rsidRDefault="003527FA" w:rsidP="006470BE">
            <w:r>
              <w:t xml:space="preserve">Poprawa </w:t>
            </w:r>
            <w:r w:rsidR="006470BE">
              <w:t xml:space="preserve">RP </w:t>
            </w:r>
            <w:r>
              <w:t>według wytycznych po prezentacji</w:t>
            </w:r>
          </w:p>
        </w:tc>
        <w:tc>
          <w:tcPr>
            <w:tcW w:w="1701" w:type="dxa"/>
          </w:tcPr>
          <w:p w:rsidR="00AB6654" w:rsidRPr="00AB6654" w:rsidRDefault="003527FA" w:rsidP="00AB6654">
            <w:r>
              <w:t>Alicja Wieloch</w:t>
            </w:r>
          </w:p>
        </w:tc>
        <w:tc>
          <w:tcPr>
            <w:tcW w:w="1559" w:type="dxa"/>
          </w:tcPr>
          <w:p w:rsidR="00AB6654" w:rsidRPr="00AB6654" w:rsidRDefault="00AB6654" w:rsidP="00AB6654">
            <w:r>
              <w:t>1</w:t>
            </w:r>
            <w:r w:rsidR="003527FA">
              <w:t>5m</w:t>
            </w:r>
          </w:p>
        </w:tc>
        <w:tc>
          <w:tcPr>
            <w:tcW w:w="1385" w:type="dxa"/>
          </w:tcPr>
          <w:p w:rsidR="00AB6654" w:rsidRPr="00AB6654" w:rsidRDefault="003527FA" w:rsidP="00AB6654">
            <w:r>
              <w:t>15m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Default="00AB6654" w:rsidP="00AB6654">
            <w:r>
              <w:t>2023-10-</w:t>
            </w:r>
            <w:r w:rsidR="003527FA">
              <w:t>12</w:t>
            </w:r>
          </w:p>
        </w:tc>
        <w:tc>
          <w:tcPr>
            <w:tcW w:w="3402" w:type="dxa"/>
          </w:tcPr>
          <w:p w:rsidR="00AB6654" w:rsidRDefault="003527FA" w:rsidP="00AB6654">
            <w:r>
              <w:t>Utworzenie repozytorium</w:t>
            </w:r>
          </w:p>
        </w:tc>
        <w:tc>
          <w:tcPr>
            <w:tcW w:w="1701" w:type="dxa"/>
          </w:tcPr>
          <w:p w:rsidR="00AB6654" w:rsidRDefault="003527FA" w:rsidP="00AB6654">
            <w:r>
              <w:t>Cezary Ciślak</w:t>
            </w:r>
          </w:p>
        </w:tc>
        <w:tc>
          <w:tcPr>
            <w:tcW w:w="1559" w:type="dxa"/>
          </w:tcPr>
          <w:p w:rsidR="00AB6654" w:rsidRDefault="003527FA" w:rsidP="00AB6654">
            <w:r>
              <w:t>5m</w:t>
            </w:r>
          </w:p>
        </w:tc>
        <w:tc>
          <w:tcPr>
            <w:tcW w:w="1385" w:type="dxa"/>
          </w:tcPr>
          <w:p w:rsidR="00AB6654" w:rsidRDefault="003527FA" w:rsidP="00AB6654">
            <w:r>
              <w:t>5m</w:t>
            </w:r>
          </w:p>
        </w:tc>
      </w:tr>
      <w:tr w:rsidR="003527FA" w:rsidRPr="00AB6654" w:rsidTr="00A71B9D">
        <w:tc>
          <w:tcPr>
            <w:tcW w:w="1276" w:type="dxa"/>
          </w:tcPr>
          <w:p w:rsidR="003527FA" w:rsidRDefault="003527FA" w:rsidP="00AB6654">
            <w:r>
              <w:t>2023-10-12</w:t>
            </w:r>
          </w:p>
        </w:tc>
        <w:tc>
          <w:tcPr>
            <w:tcW w:w="3402" w:type="dxa"/>
          </w:tcPr>
          <w:p w:rsidR="003527FA" w:rsidRDefault="003527FA" w:rsidP="006470BE">
            <w:r>
              <w:t xml:space="preserve">Utworzenie </w:t>
            </w:r>
            <w:r w:rsidR="006470BE">
              <w:t xml:space="preserve">KP </w:t>
            </w:r>
            <w:r>
              <w:t>z bazowymi informacjami</w:t>
            </w:r>
          </w:p>
        </w:tc>
        <w:tc>
          <w:tcPr>
            <w:tcW w:w="1701" w:type="dxa"/>
          </w:tcPr>
          <w:p w:rsidR="003527FA" w:rsidRDefault="003527FA" w:rsidP="00AB6654">
            <w:r>
              <w:t>Cezary Ciślak</w:t>
            </w:r>
          </w:p>
        </w:tc>
        <w:tc>
          <w:tcPr>
            <w:tcW w:w="1559" w:type="dxa"/>
          </w:tcPr>
          <w:p w:rsidR="003527FA" w:rsidRDefault="003527FA" w:rsidP="00AB6654">
            <w:r>
              <w:t>10m</w:t>
            </w:r>
          </w:p>
        </w:tc>
        <w:tc>
          <w:tcPr>
            <w:tcW w:w="1385" w:type="dxa"/>
          </w:tcPr>
          <w:p w:rsidR="003527FA" w:rsidRDefault="003527FA" w:rsidP="00AB6654">
            <w:r>
              <w:t>10m</w:t>
            </w:r>
          </w:p>
        </w:tc>
      </w:tr>
      <w:tr w:rsidR="003527FA" w:rsidRPr="00AB6654" w:rsidTr="00A71B9D">
        <w:tc>
          <w:tcPr>
            <w:tcW w:w="1276" w:type="dxa"/>
          </w:tcPr>
          <w:p w:rsidR="003527FA" w:rsidRDefault="003527FA" w:rsidP="00AB6654">
            <w:r>
              <w:t>2023-10-13</w:t>
            </w:r>
          </w:p>
        </w:tc>
        <w:tc>
          <w:tcPr>
            <w:tcW w:w="3402" w:type="dxa"/>
          </w:tcPr>
          <w:p w:rsidR="003527FA" w:rsidRDefault="003527FA" w:rsidP="006470BE">
            <w:r>
              <w:t xml:space="preserve">Uzupełnienie </w:t>
            </w:r>
            <w:r w:rsidR="006470BE">
              <w:t>KP</w:t>
            </w:r>
            <w:r>
              <w:t xml:space="preserve"> o pozostałe dane</w:t>
            </w:r>
          </w:p>
        </w:tc>
        <w:tc>
          <w:tcPr>
            <w:tcW w:w="1701" w:type="dxa"/>
          </w:tcPr>
          <w:p w:rsidR="003527FA" w:rsidRDefault="003527FA" w:rsidP="00AB6654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3527FA" w:rsidRDefault="006470BE" w:rsidP="00AB6654">
            <w:r>
              <w:t>30m</w:t>
            </w:r>
          </w:p>
        </w:tc>
        <w:tc>
          <w:tcPr>
            <w:tcW w:w="1385" w:type="dxa"/>
          </w:tcPr>
          <w:p w:rsidR="003527FA" w:rsidRDefault="006470BE" w:rsidP="00AB6654">
            <w:r>
              <w:t>1h 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Wstępne wypełnienie DZW o podstawowe dane</w:t>
            </w:r>
          </w:p>
        </w:tc>
        <w:tc>
          <w:tcPr>
            <w:tcW w:w="1701" w:type="dxa"/>
          </w:tcPr>
          <w:p w:rsidR="006470BE" w:rsidRDefault="006470BE" w:rsidP="00AB6654">
            <w:r>
              <w:t>Cezary Ciślak</w:t>
            </w:r>
          </w:p>
        </w:tc>
        <w:tc>
          <w:tcPr>
            <w:tcW w:w="1559" w:type="dxa"/>
          </w:tcPr>
          <w:p w:rsidR="006470BE" w:rsidRDefault="006470BE" w:rsidP="00AB6654">
            <w:r>
              <w:t>5m</w:t>
            </w:r>
          </w:p>
        </w:tc>
        <w:tc>
          <w:tcPr>
            <w:tcW w:w="1385" w:type="dxa"/>
          </w:tcPr>
          <w:p w:rsidR="006470BE" w:rsidRDefault="006470BE" w:rsidP="00AB6654">
            <w:r>
              <w:t>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Uzupełnienie rozdziałów 1 i 2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Bartosz Grzanka</w:t>
            </w:r>
          </w:p>
        </w:tc>
        <w:tc>
          <w:tcPr>
            <w:tcW w:w="1559" w:type="dxa"/>
          </w:tcPr>
          <w:p w:rsidR="006470BE" w:rsidRDefault="006470BE" w:rsidP="00AB6654">
            <w:r>
              <w:t>30m</w:t>
            </w:r>
          </w:p>
        </w:tc>
        <w:tc>
          <w:tcPr>
            <w:tcW w:w="1385" w:type="dxa"/>
          </w:tcPr>
          <w:p w:rsidR="006470BE" w:rsidRDefault="006470BE" w:rsidP="00AB6654">
            <w:r>
              <w:t>30m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2023-10-13</w:t>
            </w:r>
          </w:p>
        </w:tc>
        <w:tc>
          <w:tcPr>
            <w:tcW w:w="3402" w:type="dxa"/>
          </w:tcPr>
          <w:p w:rsidR="006470BE" w:rsidRDefault="006470BE" w:rsidP="00AB6654">
            <w:r>
              <w:t>Redakcja rozdziału 1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</w:p>
        </w:tc>
        <w:tc>
          <w:tcPr>
            <w:tcW w:w="1559" w:type="dxa"/>
          </w:tcPr>
          <w:p w:rsidR="006470BE" w:rsidRDefault="006470BE" w:rsidP="00AB6654">
            <w:r>
              <w:t>15m</w:t>
            </w:r>
          </w:p>
        </w:tc>
        <w:tc>
          <w:tcPr>
            <w:tcW w:w="1385" w:type="dxa"/>
          </w:tcPr>
          <w:p w:rsidR="006470BE" w:rsidRDefault="006470BE" w:rsidP="00AB6654">
            <w:r>
              <w:t>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2023-10-14</w:t>
            </w:r>
          </w:p>
        </w:tc>
        <w:tc>
          <w:tcPr>
            <w:tcW w:w="3402" w:type="dxa"/>
          </w:tcPr>
          <w:p w:rsidR="006470BE" w:rsidRDefault="006470BE" w:rsidP="00AB6654">
            <w:r>
              <w:t>Redakcja rozdziału 2 w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</w:p>
        </w:tc>
        <w:tc>
          <w:tcPr>
            <w:tcW w:w="1559" w:type="dxa"/>
          </w:tcPr>
          <w:p w:rsidR="006470BE" w:rsidRDefault="006470BE" w:rsidP="00AB6654">
            <w:r>
              <w:t>15m</w:t>
            </w:r>
          </w:p>
        </w:tc>
        <w:tc>
          <w:tcPr>
            <w:tcW w:w="1385" w:type="dxa"/>
          </w:tcPr>
          <w:p w:rsidR="006470BE" w:rsidRDefault="006470BE" w:rsidP="00AB6654">
            <w:r>
              <w:t>15m</w:t>
            </w:r>
          </w:p>
        </w:tc>
      </w:tr>
      <w:tr w:rsidR="006470BE" w:rsidRPr="00AB6654" w:rsidTr="00A71B9D">
        <w:tc>
          <w:tcPr>
            <w:tcW w:w="1276" w:type="dxa"/>
          </w:tcPr>
          <w:p w:rsidR="006470BE" w:rsidRDefault="006470BE" w:rsidP="00AB6654">
            <w:r>
              <w:t>2023-10-14</w:t>
            </w:r>
          </w:p>
        </w:tc>
        <w:tc>
          <w:tcPr>
            <w:tcW w:w="3402" w:type="dxa"/>
          </w:tcPr>
          <w:p w:rsidR="006470BE" w:rsidRDefault="006470BE" w:rsidP="00A71B9D">
            <w:r>
              <w:t>Dokończenie DZW</w:t>
            </w:r>
          </w:p>
        </w:tc>
        <w:tc>
          <w:tcPr>
            <w:tcW w:w="1701" w:type="dxa"/>
          </w:tcPr>
          <w:p w:rsidR="006470BE" w:rsidRDefault="006470BE" w:rsidP="00AB6654">
            <w:r>
              <w:t>Alicja Wieloch</w:t>
            </w:r>
            <w:r>
              <w:br/>
              <w:t>Cezary Ciślak</w:t>
            </w:r>
            <w:r>
              <w:br/>
              <w:t>Bartosz Grzanka</w:t>
            </w:r>
          </w:p>
        </w:tc>
        <w:tc>
          <w:tcPr>
            <w:tcW w:w="1559" w:type="dxa"/>
          </w:tcPr>
          <w:p w:rsidR="006470BE" w:rsidRDefault="00A71B9D" w:rsidP="00AB6654">
            <w:r>
              <w:t>1h 30m</w:t>
            </w:r>
          </w:p>
        </w:tc>
        <w:tc>
          <w:tcPr>
            <w:tcW w:w="1385" w:type="dxa"/>
          </w:tcPr>
          <w:p w:rsidR="006470BE" w:rsidRDefault="00A71B9D" w:rsidP="00AB6654">
            <w:r>
              <w:t>1h 30m</w:t>
            </w:r>
          </w:p>
        </w:tc>
      </w:tr>
      <w:tr w:rsidR="00A71B9D" w:rsidRPr="00AB6654" w:rsidTr="00A71B9D">
        <w:tc>
          <w:tcPr>
            <w:tcW w:w="1276" w:type="dxa"/>
          </w:tcPr>
          <w:p w:rsidR="00A71B9D" w:rsidRDefault="00A71B9D" w:rsidP="00AB6654">
            <w:r>
              <w:t>2023-10-14</w:t>
            </w:r>
          </w:p>
        </w:tc>
        <w:tc>
          <w:tcPr>
            <w:tcW w:w="3402" w:type="dxa"/>
          </w:tcPr>
          <w:p w:rsidR="00A71B9D" w:rsidRDefault="00A71B9D" w:rsidP="00A71B9D">
            <w:r>
              <w:t>Redakcja formatowania w DZW</w:t>
            </w:r>
          </w:p>
        </w:tc>
        <w:tc>
          <w:tcPr>
            <w:tcW w:w="1701" w:type="dxa"/>
          </w:tcPr>
          <w:p w:rsidR="00A71B9D" w:rsidRDefault="00A71B9D" w:rsidP="00AB6654">
            <w:r>
              <w:t>Cezary Ciślak</w:t>
            </w:r>
          </w:p>
        </w:tc>
        <w:tc>
          <w:tcPr>
            <w:tcW w:w="1559" w:type="dxa"/>
          </w:tcPr>
          <w:p w:rsidR="00A71B9D" w:rsidRDefault="00A71B9D" w:rsidP="00AB6654">
            <w:r>
              <w:t>15m</w:t>
            </w:r>
          </w:p>
        </w:tc>
        <w:tc>
          <w:tcPr>
            <w:tcW w:w="1385" w:type="dxa"/>
          </w:tcPr>
          <w:p w:rsidR="00A71B9D" w:rsidRDefault="00A71B9D" w:rsidP="00AB6654">
            <w:r>
              <w:t>15m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A17AF8" w:rsidP="00A17AF8">
      <w:r>
        <w:t>Brak.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A17AF8" w:rsidP="00A17AF8">
      <w:pPr>
        <w:pStyle w:val="komentarz"/>
        <w:rPr>
          <w:i w:val="0"/>
        </w:rPr>
      </w:pPr>
      <w:r w:rsidRPr="00A17AF8">
        <w:rPr>
          <w:i w:val="0"/>
        </w:rPr>
        <w:t>Założenia początk</w:t>
      </w:r>
      <w:r w:rsidR="003527FA">
        <w:rPr>
          <w:i w:val="0"/>
        </w:rPr>
        <w:t>owe zostały w pełni wypełnione i skupimy się na dalszym wypełnianiu wymaganych dokumentów, między innymi dokumentu specyfikacji wymagań systemowych, a sama aplikacja rozpocznie się od wykonania prototypu zawierające tylko wymagane funkcjonalności do pełnego działania (tj. MVP).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lastRenderedPageBreak/>
        <w:t>Załączniki</w:t>
      </w:r>
    </w:p>
    <w:p w:rsidR="008B49F3" w:rsidRPr="003527FA" w:rsidRDefault="00002782" w:rsidP="00AB6654">
      <w:pPr>
        <w:pStyle w:val="Akapitzlist"/>
        <w:numPr>
          <w:ilvl w:val="0"/>
          <w:numId w:val="47"/>
        </w:numPr>
      </w:pPr>
      <w:hyperlink r:id="rId8" w:history="1">
        <w:r w:rsidR="00A71B9D" w:rsidRPr="00A71B9D">
          <w:rPr>
            <w:rStyle w:val="Hipercze"/>
          </w:rPr>
          <w:t>repozytorium</w:t>
        </w:r>
      </w:hyperlink>
    </w:p>
    <w:sectPr w:rsidR="008B49F3" w:rsidRPr="003527FA" w:rsidSect="004753D7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C2D" w:rsidRDefault="00FC2C2D">
      <w:r>
        <w:separator/>
      </w:r>
    </w:p>
  </w:endnote>
  <w:endnote w:type="continuationSeparator" w:id="1">
    <w:p w:rsidR="00FC2C2D" w:rsidRDefault="00FC2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002782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2F2657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2F2657">
      <w:rPr>
        <w:rStyle w:val="Numerstrony"/>
        <w:rFonts w:ascii="Arial" w:hAnsi="Arial"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C2D" w:rsidRDefault="00FC2C2D">
      <w:r>
        <w:separator/>
      </w:r>
    </w:p>
  </w:footnote>
  <w:footnote w:type="continuationSeparator" w:id="1">
    <w:p w:rsidR="00FC2C2D" w:rsidRDefault="00FC2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77C1B"/>
    <w:rsid w:val="002751EA"/>
    <w:rsid w:val="002F2657"/>
    <w:rsid w:val="003527FA"/>
    <w:rsid w:val="00471CF5"/>
    <w:rsid w:val="004753D7"/>
    <w:rsid w:val="00487325"/>
    <w:rsid w:val="004963CE"/>
    <w:rsid w:val="00570C46"/>
    <w:rsid w:val="0058528F"/>
    <w:rsid w:val="006470BE"/>
    <w:rsid w:val="007161B3"/>
    <w:rsid w:val="007845E3"/>
    <w:rsid w:val="007849A0"/>
    <w:rsid w:val="0081211A"/>
    <w:rsid w:val="00853972"/>
    <w:rsid w:val="008B49F3"/>
    <w:rsid w:val="009E3E15"/>
    <w:rsid w:val="00A17AF8"/>
    <w:rsid w:val="00A6716C"/>
    <w:rsid w:val="00A71B9D"/>
    <w:rsid w:val="00AB6654"/>
    <w:rsid w:val="00AD2F82"/>
    <w:rsid w:val="00AE7CA7"/>
    <w:rsid w:val="00C71CC1"/>
    <w:rsid w:val="00D04C65"/>
    <w:rsid w:val="00DC5C29"/>
    <w:rsid w:val="00E02D16"/>
    <w:rsid w:val="00F33F2A"/>
    <w:rsid w:val="00FC2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25429/project-sem5-p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56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8</cp:revision>
  <cp:lastPrinted>2005-06-08T10:46:00Z</cp:lastPrinted>
  <dcterms:created xsi:type="dcterms:W3CDTF">2020-10-13T06:23:00Z</dcterms:created>
  <dcterms:modified xsi:type="dcterms:W3CDTF">2023-10-16T17:29:00Z</dcterms:modified>
</cp:coreProperties>
</file>