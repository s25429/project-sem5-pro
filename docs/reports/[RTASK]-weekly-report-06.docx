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156A48" w:rsidP="00A17AF8">
            <w:pPr>
              <w:pStyle w:val="komentarz"/>
            </w:pPr>
            <w:r>
              <w:t>2023-11-21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156A48" w:rsidP="00A17AF8">
            <w:pPr>
              <w:pStyle w:val="komentarz"/>
            </w:pPr>
            <w:r>
              <w:t>2023-11-21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156A48" w:rsidP="00A17AF8">
            <w:pPr>
              <w:pStyle w:val="komentarz"/>
            </w:pPr>
            <w:r>
              <w:t>2023-11-21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3527FA" w:rsidRDefault="00156A48" w:rsidP="0081211A">
      <w:r>
        <w:t>Utworzenie diagramów architektury systemu: diagram klas, komponentów, pakietów, maszyny stanowej, rozmieszczenia i bazy danych.</w:t>
      </w:r>
      <w:r>
        <w:br/>
      </w:r>
    </w:p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AB6654" w:rsidRPr="00AB6654" w:rsidTr="00A71B9D">
        <w:tc>
          <w:tcPr>
            <w:tcW w:w="1276" w:type="dxa"/>
          </w:tcPr>
          <w:p w:rsidR="00AB6654" w:rsidRPr="00AB6654" w:rsidRDefault="00AB6654" w:rsidP="00AB6654">
            <w:r>
              <w:t>2023-1</w:t>
            </w:r>
            <w:r w:rsidR="001F473C">
              <w:t>1-</w:t>
            </w:r>
            <w:r w:rsidR="00156A48">
              <w:t>19</w:t>
            </w:r>
          </w:p>
        </w:tc>
        <w:tc>
          <w:tcPr>
            <w:tcW w:w="3402" w:type="dxa"/>
          </w:tcPr>
          <w:p w:rsidR="00AB6654" w:rsidRPr="00AB6654" w:rsidRDefault="00156A48" w:rsidP="00156A48">
            <w:r>
              <w:t>Tworzenie diagramów architektury systemu</w:t>
            </w:r>
          </w:p>
        </w:tc>
        <w:tc>
          <w:tcPr>
            <w:tcW w:w="1701" w:type="dxa"/>
          </w:tcPr>
          <w:p w:rsidR="00AB6654" w:rsidRPr="00AB6654" w:rsidRDefault="00256486" w:rsidP="00256486">
            <w:r>
              <w:t>Alicja Wieloch</w:t>
            </w:r>
            <w:r>
              <w:br/>
              <w:t>Cezary Ciślak</w:t>
            </w:r>
            <w:r w:rsidR="00156A48">
              <w:br/>
              <w:t>Bartosz Grzanka</w:t>
            </w:r>
            <w:r w:rsidR="00156A48">
              <w:br/>
              <w:t>Nikodem Płocki</w:t>
            </w:r>
          </w:p>
        </w:tc>
        <w:tc>
          <w:tcPr>
            <w:tcW w:w="1559" w:type="dxa"/>
          </w:tcPr>
          <w:p w:rsidR="00AB6654" w:rsidRPr="00AB6654" w:rsidRDefault="00EB3D2C" w:rsidP="00AB6654">
            <w:r>
              <w:t>1h</w:t>
            </w:r>
            <w:r w:rsidR="00156A48">
              <w:t xml:space="preserve"> 30m</w:t>
            </w:r>
          </w:p>
        </w:tc>
        <w:tc>
          <w:tcPr>
            <w:tcW w:w="1385" w:type="dxa"/>
          </w:tcPr>
          <w:p w:rsidR="00AB6654" w:rsidRPr="00AB6654" w:rsidRDefault="001F473C" w:rsidP="00AB6654">
            <w:r>
              <w:t>1h 30m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156A48" w:rsidP="00A17AF8">
      <w:r>
        <w:t>Dodatkowe prace związane z tworzeniem diagramów przesunęły planowany czas na implementacje, co prawdopodobnie spowoduje brak możliwości zaimplementowania projektu w pełni do daty końcowej. Będzie wymagane przyśpieszenie prac oraz zmiana osi planowanych prac i zadań w Jirze.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156A48" w:rsidP="00A17AF8">
      <w:pPr>
        <w:pStyle w:val="komentarz"/>
        <w:rPr>
          <w:i w:val="0"/>
        </w:rPr>
      </w:pPr>
      <w:r>
        <w:rPr>
          <w:i w:val="0"/>
        </w:rPr>
        <w:t>Diagramy zostały ukończone w wersji zadowalającej. Nie wykluczonym jest wprowadzenie do nich poprawek w przyszłości – wymagana jest weryfikacja przez opiekuna.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3527FA" w:rsidRDefault="00EB3D2C" w:rsidP="00EB3D2C">
      <w:r>
        <w:t>Brak.</w:t>
      </w:r>
    </w:p>
    <w:sectPr w:rsidR="008B49F3" w:rsidRPr="003527FA" w:rsidSect="004753D7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36C" w:rsidRDefault="00E4436C">
      <w:r>
        <w:separator/>
      </w:r>
    </w:p>
  </w:endnote>
  <w:endnote w:type="continuationSeparator" w:id="1">
    <w:p w:rsidR="00E4436C" w:rsidRDefault="00E44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543C00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156A48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156A48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36C" w:rsidRDefault="00E4436C">
      <w:r>
        <w:separator/>
      </w:r>
    </w:p>
  </w:footnote>
  <w:footnote w:type="continuationSeparator" w:id="1">
    <w:p w:rsidR="00E4436C" w:rsidRDefault="00E443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56A48"/>
    <w:rsid w:val="00177C1B"/>
    <w:rsid w:val="001F473C"/>
    <w:rsid w:val="00256486"/>
    <w:rsid w:val="002751EA"/>
    <w:rsid w:val="002D553E"/>
    <w:rsid w:val="002F2657"/>
    <w:rsid w:val="003527FA"/>
    <w:rsid w:val="00471CF5"/>
    <w:rsid w:val="004753D7"/>
    <w:rsid w:val="00475B21"/>
    <w:rsid w:val="00487325"/>
    <w:rsid w:val="004963CE"/>
    <w:rsid w:val="00496E42"/>
    <w:rsid w:val="004B2F00"/>
    <w:rsid w:val="00543C00"/>
    <w:rsid w:val="00570C46"/>
    <w:rsid w:val="0058528F"/>
    <w:rsid w:val="00620F1B"/>
    <w:rsid w:val="006470BE"/>
    <w:rsid w:val="006852CD"/>
    <w:rsid w:val="007161B3"/>
    <w:rsid w:val="007845E3"/>
    <w:rsid w:val="007849A0"/>
    <w:rsid w:val="0081211A"/>
    <w:rsid w:val="00853972"/>
    <w:rsid w:val="008B49F3"/>
    <w:rsid w:val="008F7DBD"/>
    <w:rsid w:val="0099078C"/>
    <w:rsid w:val="009E3E15"/>
    <w:rsid w:val="00A17AF8"/>
    <w:rsid w:val="00A6716C"/>
    <w:rsid w:val="00A71B9D"/>
    <w:rsid w:val="00AB6654"/>
    <w:rsid w:val="00AD2F82"/>
    <w:rsid w:val="00AE7CA7"/>
    <w:rsid w:val="00B01684"/>
    <w:rsid w:val="00BD044F"/>
    <w:rsid w:val="00BE229F"/>
    <w:rsid w:val="00C71CC1"/>
    <w:rsid w:val="00D04C65"/>
    <w:rsid w:val="00DC5C29"/>
    <w:rsid w:val="00E02D16"/>
    <w:rsid w:val="00E4436C"/>
    <w:rsid w:val="00EB3D2C"/>
    <w:rsid w:val="00F33F2A"/>
    <w:rsid w:val="00FC2C2D"/>
    <w:rsid w:val="00FD2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93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14</cp:revision>
  <cp:lastPrinted>2005-06-08T10:46:00Z</cp:lastPrinted>
  <dcterms:created xsi:type="dcterms:W3CDTF">2020-10-13T06:23:00Z</dcterms:created>
  <dcterms:modified xsi:type="dcterms:W3CDTF">2023-11-21T18:38:00Z</dcterms:modified>
</cp:coreProperties>
</file>