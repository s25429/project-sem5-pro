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2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A17AF8" w:rsidP="00A17AF8">
            <w:pPr>
              <w:pStyle w:val="komentarz"/>
            </w:pPr>
            <w:r>
              <w:t>2023-10-10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A17AF8" w:rsidP="00A17AF8">
            <w:pPr>
              <w:pStyle w:val="komentarz"/>
            </w:pPr>
            <w:r>
              <w:t>2023-10-10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>
        <w:tc>
          <w:tcPr>
            <w:tcW w:w="932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539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618" w:type="dxa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13" w:type="dxa"/>
          </w:tcPr>
          <w:p w:rsidR="008B49F3" w:rsidRDefault="00A17AF8" w:rsidP="00A17AF8">
            <w:pPr>
              <w:pStyle w:val="komentarz"/>
            </w:pPr>
            <w:r>
              <w:t>2023-10-10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A17AF8" w:rsidRDefault="00AB6654" w:rsidP="00AB6654">
      <w:r>
        <w:t>Utworzenie grupy projektowej składającej się z: Alicji Wieloch, Cezarego Ciślaka, Bartosza Grzank</w:t>
      </w:r>
      <w:r w:rsidR="00E02D16">
        <w:t>i i Nikodema</w:t>
      </w:r>
      <w:r>
        <w:t xml:space="preserve"> Płockiego.</w:t>
      </w:r>
      <w:r>
        <w:br/>
      </w:r>
      <w:r w:rsidR="00A17AF8">
        <w:t>Omówienie przykładowych projektów, wybór najlepiej brzmiącego projektu, rozeznanie się z problemami, które dany projekt rozwiąże oraz stworzenie zobrazowania tych problemów (t.j. Rich Picture).</w:t>
      </w:r>
    </w:p>
    <w:p w:rsidR="00AB6654" w:rsidRDefault="00AB6654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Look w:val="04A0"/>
      </w:tblPr>
      <w:tblGrid>
        <w:gridCol w:w="1242"/>
        <w:gridCol w:w="3544"/>
        <w:gridCol w:w="1701"/>
        <w:gridCol w:w="1559"/>
        <w:gridCol w:w="1385"/>
      </w:tblGrid>
      <w:tr w:rsidR="00AB6654" w:rsidTr="00AB6654">
        <w:tc>
          <w:tcPr>
            <w:tcW w:w="124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544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B6654">
        <w:tc>
          <w:tcPr>
            <w:tcW w:w="1242" w:type="dxa"/>
          </w:tcPr>
          <w:p w:rsidR="00AB6654" w:rsidRPr="00AB6654" w:rsidRDefault="00AB6654" w:rsidP="00AB6654">
            <w:r>
              <w:t>2023-10-03</w:t>
            </w:r>
          </w:p>
        </w:tc>
        <w:tc>
          <w:tcPr>
            <w:tcW w:w="3544" w:type="dxa"/>
          </w:tcPr>
          <w:p w:rsidR="00AB6654" w:rsidRPr="00AB6654" w:rsidRDefault="00AB6654" w:rsidP="00AB6654">
            <w:r>
              <w:t>Wstępne wybranie i omówienie pomysłu projektu</w:t>
            </w:r>
          </w:p>
        </w:tc>
        <w:tc>
          <w:tcPr>
            <w:tcW w:w="1701" w:type="dxa"/>
          </w:tcPr>
          <w:p w:rsidR="00AB6654" w:rsidRDefault="00AB6654" w:rsidP="00AB6654">
            <w:r>
              <w:t>Alicja Wieloch</w:t>
            </w:r>
            <w:r>
              <w:br/>
              <w:t>Cezary Ciślak</w:t>
            </w:r>
          </w:p>
          <w:p w:rsidR="00AB6654" w:rsidRPr="00AB6654" w:rsidRDefault="00AB6654" w:rsidP="00AB6654">
            <w:r>
              <w:t>Bartosz Grzanka</w:t>
            </w:r>
          </w:p>
        </w:tc>
        <w:tc>
          <w:tcPr>
            <w:tcW w:w="1559" w:type="dxa"/>
          </w:tcPr>
          <w:p w:rsidR="00AB6654" w:rsidRPr="00AB6654" w:rsidRDefault="00AB6654" w:rsidP="00AB6654">
            <w:r>
              <w:t>1h</w:t>
            </w:r>
          </w:p>
        </w:tc>
        <w:tc>
          <w:tcPr>
            <w:tcW w:w="1385" w:type="dxa"/>
          </w:tcPr>
          <w:p w:rsidR="00AB6654" w:rsidRPr="00AB6654" w:rsidRDefault="00AB6654" w:rsidP="00AB6654">
            <w:r>
              <w:t>1h</w:t>
            </w:r>
          </w:p>
        </w:tc>
      </w:tr>
      <w:tr w:rsidR="00AB6654" w:rsidRPr="00AB6654" w:rsidTr="00AB6654">
        <w:tc>
          <w:tcPr>
            <w:tcW w:w="1242" w:type="dxa"/>
          </w:tcPr>
          <w:p w:rsidR="00AB6654" w:rsidRDefault="00AB6654" w:rsidP="00AB6654">
            <w:r>
              <w:t>2023-10-07</w:t>
            </w:r>
          </w:p>
        </w:tc>
        <w:tc>
          <w:tcPr>
            <w:tcW w:w="3544" w:type="dxa"/>
          </w:tcPr>
          <w:p w:rsidR="00AB6654" w:rsidRDefault="000A7D00" w:rsidP="00AB6654">
            <w:r>
              <w:t>Stworzenie Rich Picture</w:t>
            </w:r>
          </w:p>
        </w:tc>
        <w:tc>
          <w:tcPr>
            <w:tcW w:w="1701" w:type="dxa"/>
          </w:tcPr>
          <w:p w:rsidR="00AB6654" w:rsidRDefault="000A7D00" w:rsidP="00AB6654">
            <w:r>
              <w:t>Cały zespół</w:t>
            </w:r>
          </w:p>
        </w:tc>
        <w:tc>
          <w:tcPr>
            <w:tcW w:w="1559" w:type="dxa"/>
          </w:tcPr>
          <w:p w:rsidR="00AB6654" w:rsidRDefault="000A7D00" w:rsidP="00AB6654">
            <w:r>
              <w:t>2h</w:t>
            </w:r>
          </w:p>
        </w:tc>
        <w:tc>
          <w:tcPr>
            <w:tcW w:w="1385" w:type="dxa"/>
          </w:tcPr>
          <w:p w:rsidR="00AB6654" w:rsidRDefault="000A7D00" w:rsidP="00AB6654">
            <w:r>
              <w:t>1h 30m</w:t>
            </w:r>
          </w:p>
        </w:tc>
      </w:tr>
    </w:tbl>
    <w:p w:rsidR="00AB6654" w:rsidRDefault="00AB6654" w:rsidP="00AB6654"/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A17AF8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A17AF8" w:rsidP="00A17AF8">
      <w:pPr>
        <w:pStyle w:val="komentarz"/>
        <w:rPr>
          <w:i w:val="0"/>
        </w:rPr>
      </w:pPr>
      <w:r w:rsidRPr="00A17AF8">
        <w:rPr>
          <w:i w:val="0"/>
        </w:rPr>
        <w:t xml:space="preserve">Założenia początkowe zostały w pełni wypełnione. Etapy prac będą przebiegać niezmiennie, </w:t>
      </w:r>
      <w:r w:rsidR="00AB6654" w:rsidRPr="00A17AF8">
        <w:rPr>
          <w:i w:val="0"/>
        </w:rPr>
        <w:t>tzn.</w:t>
      </w:r>
      <w:r w:rsidRPr="00A17AF8">
        <w:rPr>
          <w:i w:val="0"/>
        </w:rPr>
        <w:t xml:space="preserve"> </w:t>
      </w:r>
      <w:r w:rsidR="00E02D16">
        <w:rPr>
          <w:i w:val="0"/>
        </w:rPr>
        <w:t xml:space="preserve">w pierwszej </w:t>
      </w:r>
      <w:r w:rsidRPr="00A17AF8">
        <w:rPr>
          <w:i w:val="0"/>
        </w:rPr>
        <w:t xml:space="preserve">zostaną przygotowane dokumenty założeń wstępnych oraz </w:t>
      </w:r>
      <w:r w:rsidR="00E02D16">
        <w:rPr>
          <w:i w:val="0"/>
        </w:rPr>
        <w:t>karta projektu, a sam projekt na początek zostanie stworzony w wersji prototypowej, posiadając jedynie najbardziej potrzebne funkcje, korzystając z technologii umożliwiających tworzenie aplikacji internetowych. Dokładne szczegóły postępowania ukażą się w dokumentach przygotowanych na następny tydzień.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AB6654" w:rsidRDefault="00A6716C" w:rsidP="00AB6654">
      <w:pPr>
        <w:pStyle w:val="Akapitzlist"/>
        <w:numPr>
          <w:ilvl w:val="0"/>
          <w:numId w:val="47"/>
        </w:numPr>
        <w:rPr>
          <w:lang w:val="en-GB"/>
        </w:rPr>
      </w:pPr>
      <w:hyperlink r:id="rId7" w:history="1">
        <w:r w:rsidR="00AB6654" w:rsidRPr="00AB6654">
          <w:rPr>
            <w:rStyle w:val="Hipercze"/>
            <w:lang w:val="en-GB"/>
          </w:rPr>
          <w:t>Rich Picture</w:t>
        </w:r>
      </w:hyperlink>
    </w:p>
    <w:sectPr w:rsidR="008B49F3" w:rsidRPr="00AB6654" w:rsidSect="004753D7">
      <w:headerReference w:type="default" r:id="rId8"/>
      <w:footerReference w:type="default" r:id="rId9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972" w:rsidRDefault="00853972">
      <w:r>
        <w:separator/>
      </w:r>
    </w:p>
  </w:endnote>
  <w:endnote w:type="continuationSeparator" w:id="1">
    <w:p w:rsidR="00853972" w:rsidRDefault="00853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A6716C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D04C65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D04C65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972" w:rsidRDefault="00853972">
      <w:r>
        <w:separator/>
      </w:r>
    </w:p>
  </w:footnote>
  <w:footnote w:type="continuationSeparator" w:id="1">
    <w:p w:rsidR="00853972" w:rsidRDefault="00853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15986"/>
    <w:rsid w:val="0003685B"/>
    <w:rsid w:val="000649AD"/>
    <w:rsid w:val="000A7D00"/>
    <w:rsid w:val="002751EA"/>
    <w:rsid w:val="00471CF5"/>
    <w:rsid w:val="004753D7"/>
    <w:rsid w:val="00487325"/>
    <w:rsid w:val="004963CE"/>
    <w:rsid w:val="00570C46"/>
    <w:rsid w:val="0058528F"/>
    <w:rsid w:val="007161B3"/>
    <w:rsid w:val="007845E3"/>
    <w:rsid w:val="007849A0"/>
    <w:rsid w:val="0081211A"/>
    <w:rsid w:val="00853972"/>
    <w:rsid w:val="008B49F3"/>
    <w:rsid w:val="009E3E15"/>
    <w:rsid w:val="00A17AF8"/>
    <w:rsid w:val="00A6716C"/>
    <w:rsid w:val="00AB6654"/>
    <w:rsid w:val="00AD2F82"/>
    <w:rsid w:val="00AE7CA7"/>
    <w:rsid w:val="00C71CC1"/>
    <w:rsid w:val="00D04C65"/>
    <w:rsid w:val="00DC5C29"/>
    <w:rsid w:val="00E02D16"/>
    <w:rsid w:val="00F33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wmh7BRKk/tGf8J3ZI2mi7UnLuKW7YBg/edit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32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6</cp:revision>
  <cp:lastPrinted>2005-06-08T10:46:00Z</cp:lastPrinted>
  <dcterms:created xsi:type="dcterms:W3CDTF">2020-10-13T06:23:00Z</dcterms:created>
  <dcterms:modified xsi:type="dcterms:W3CDTF">2023-10-10T20:59:00Z</dcterms:modified>
</cp:coreProperties>
</file>