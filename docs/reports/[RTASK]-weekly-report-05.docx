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51"/>
        <w:gridCol w:w="3402"/>
        <w:gridCol w:w="218"/>
        <w:gridCol w:w="1625"/>
        <w:gridCol w:w="708"/>
        <w:gridCol w:w="1134"/>
        <w:gridCol w:w="1276"/>
      </w:tblGrid>
      <w:tr w:rsidR="002751EA">
        <w:trPr>
          <w:cantSplit/>
          <w:trHeight w:val="230"/>
        </w:trPr>
        <w:tc>
          <w:tcPr>
            <w:tcW w:w="4471" w:type="dxa"/>
            <w:gridSpan w:val="3"/>
          </w:tcPr>
          <w:p w:rsidR="002751EA" w:rsidRDefault="002751EA">
            <w:pPr>
              <w:pStyle w:val="wpiswtabeli"/>
            </w:pPr>
            <w:r>
              <w:t>Nazwa i akronim projektu:</w:t>
            </w:r>
          </w:p>
          <w:p w:rsidR="002751EA" w:rsidRDefault="00E02D16" w:rsidP="00A17AF8">
            <w:pPr>
              <w:pStyle w:val="komentarz"/>
            </w:pPr>
            <w:r>
              <w:t>Półkarzyk Pk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333" w:type="dxa"/>
            <w:gridSpan w:val="2"/>
          </w:tcPr>
          <w:p w:rsidR="002751EA" w:rsidRDefault="002751EA">
            <w:pPr>
              <w:pStyle w:val="wpiswtabeli"/>
            </w:pPr>
            <w:r>
              <w:t>Zleceniodawca:</w:t>
            </w:r>
          </w:p>
          <w:p w:rsidR="002751EA" w:rsidRDefault="00A17AF8" w:rsidP="00A17AF8">
            <w:pPr>
              <w:pStyle w:val="komentarz"/>
            </w:pPr>
            <w:r>
              <w:t>PJATK, dr hab. Inż. Marta Łabuda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410" w:type="dxa"/>
            <w:gridSpan w:val="2"/>
          </w:tcPr>
          <w:p w:rsidR="002751EA" w:rsidRDefault="002751EA">
            <w:pPr>
              <w:pStyle w:val="wpiswtabeli"/>
            </w:pPr>
            <w:r>
              <w:t>Zleceniobiorca</w:t>
            </w:r>
            <w:r w:rsidR="00DC5C29">
              <w:t>:</w:t>
            </w:r>
          </w:p>
          <w:p w:rsidR="002751EA" w:rsidRDefault="00A17AF8" w:rsidP="00A17AF8">
            <w:pPr>
              <w:pStyle w:val="komentarz"/>
            </w:pPr>
            <w:r>
              <w:t>Zespół projektu</w:t>
            </w:r>
          </w:p>
          <w:p w:rsidR="002751EA" w:rsidRDefault="002751EA">
            <w:pPr>
              <w:pStyle w:val="tekstwtabeli"/>
            </w:pPr>
          </w:p>
        </w:tc>
      </w:tr>
      <w:tr w:rsidR="002751EA">
        <w:trPr>
          <w:cantSplit/>
          <w:trHeight w:val="230"/>
        </w:trPr>
        <w:tc>
          <w:tcPr>
            <w:tcW w:w="4471" w:type="dxa"/>
            <w:gridSpan w:val="3"/>
          </w:tcPr>
          <w:p w:rsidR="002751EA" w:rsidRDefault="002751EA">
            <w:pPr>
              <w:pStyle w:val="wpiswtabeli"/>
            </w:pPr>
            <w:r>
              <w:t xml:space="preserve">Numer zlecenia: </w:t>
            </w:r>
          </w:p>
          <w:p w:rsidR="002751EA" w:rsidRDefault="002751EA" w:rsidP="00A17AF8">
            <w:pPr>
              <w:pStyle w:val="komentarz"/>
            </w:pPr>
            <w:r>
              <w:t>{numer zespołu projektowego w ra</w:t>
            </w:r>
            <w:r w:rsidR="00C71CC1">
              <w:t>mach PRI</w:t>
            </w:r>
            <w:r w:rsidR="00015986">
              <w:t xml:space="preserve"> }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333" w:type="dxa"/>
            <w:gridSpan w:val="2"/>
          </w:tcPr>
          <w:p w:rsidR="002751EA" w:rsidRDefault="002751EA">
            <w:pPr>
              <w:pStyle w:val="wpiswtabeli"/>
            </w:pPr>
            <w:r>
              <w:t>Kierownik projektu:</w:t>
            </w:r>
          </w:p>
          <w:p w:rsidR="002751EA" w:rsidRDefault="00A17AF8" w:rsidP="00A17AF8">
            <w:pPr>
              <w:pStyle w:val="komentarz"/>
            </w:pPr>
            <w:r>
              <w:t>Cezary Ciślak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410" w:type="dxa"/>
            <w:gridSpan w:val="2"/>
          </w:tcPr>
          <w:p w:rsidR="002751EA" w:rsidRDefault="002751EA">
            <w:pPr>
              <w:pStyle w:val="wpiswtabeli"/>
            </w:pPr>
            <w:r>
              <w:t>Opiekun projektu:</w:t>
            </w:r>
          </w:p>
          <w:p w:rsidR="002751EA" w:rsidRDefault="00A17AF8" w:rsidP="00A17AF8">
            <w:pPr>
              <w:pStyle w:val="komentarz"/>
            </w:pPr>
            <w:r>
              <w:t>dr hab. Inż. Marta Łabuda</w:t>
            </w:r>
          </w:p>
        </w:tc>
      </w:tr>
      <w:tr w:rsidR="008B49F3">
        <w:trPr>
          <w:cantSplit/>
        </w:trPr>
        <w:tc>
          <w:tcPr>
            <w:tcW w:w="9214" w:type="dxa"/>
            <w:gridSpan w:val="7"/>
            <w:tcBorders>
              <w:left w:val="nil"/>
              <w:right w:val="nil"/>
            </w:tcBorders>
          </w:tcPr>
          <w:p w:rsidR="008B49F3" w:rsidRDefault="008B49F3">
            <w:pPr>
              <w:pStyle w:val="wpiswtabelicentr"/>
            </w:pPr>
          </w:p>
        </w:tc>
      </w:tr>
      <w:tr w:rsidR="008B49F3">
        <w:trPr>
          <w:cantSplit/>
        </w:trPr>
        <w:tc>
          <w:tcPr>
            <w:tcW w:w="4471" w:type="dxa"/>
            <w:gridSpan w:val="3"/>
          </w:tcPr>
          <w:p w:rsidR="008B49F3" w:rsidRDefault="008B49F3">
            <w:pPr>
              <w:pStyle w:val="wpiswtabeli"/>
            </w:pPr>
            <w:r>
              <w:t>Nazwa / kod dokumentu:</w:t>
            </w:r>
          </w:p>
          <w:p w:rsidR="008B49F3" w:rsidRDefault="00015986" w:rsidP="00015986">
            <w:pPr>
              <w:pStyle w:val="tekstwtabeli"/>
            </w:pPr>
            <w:r>
              <w:t xml:space="preserve">Raport prac zespołu projektowego </w:t>
            </w:r>
          </w:p>
        </w:tc>
        <w:tc>
          <w:tcPr>
            <w:tcW w:w="4743" w:type="dxa"/>
            <w:gridSpan w:val="4"/>
          </w:tcPr>
          <w:p w:rsidR="008B49F3" w:rsidRDefault="008B49F3">
            <w:pPr>
              <w:pStyle w:val="wpiswtabeli"/>
            </w:pPr>
            <w:r>
              <w:t xml:space="preserve">Nr wersji: </w:t>
            </w:r>
          </w:p>
          <w:p w:rsidR="008B49F3" w:rsidRDefault="00A17AF8" w:rsidP="00A17AF8">
            <w:pPr>
              <w:pStyle w:val="komentarz"/>
            </w:pPr>
            <w:r>
              <w:t>01</w:t>
            </w:r>
          </w:p>
          <w:p w:rsidR="008B49F3" w:rsidRDefault="008B49F3">
            <w:pPr>
              <w:pStyle w:val="tekstwtabeli"/>
            </w:pPr>
          </w:p>
        </w:tc>
      </w:tr>
      <w:tr w:rsidR="008B49F3">
        <w:trPr>
          <w:cantSplit/>
          <w:trHeight w:val="233"/>
        </w:trPr>
        <w:tc>
          <w:tcPr>
            <w:tcW w:w="4471" w:type="dxa"/>
            <w:gridSpan w:val="3"/>
            <w:vMerge w:val="restart"/>
          </w:tcPr>
          <w:p w:rsidR="008B49F3" w:rsidRDefault="008B49F3">
            <w:pPr>
              <w:pStyle w:val="wpiswtabeli"/>
            </w:pPr>
            <w:r>
              <w:t>Odpowiedzialny za dokument:</w:t>
            </w:r>
          </w:p>
          <w:p w:rsidR="008B49F3" w:rsidRDefault="00A17AF8" w:rsidP="00A17AF8">
            <w:pPr>
              <w:pStyle w:val="komentarz"/>
            </w:pPr>
            <w:r>
              <w:t>Cezary Ciślak</w:t>
            </w:r>
          </w:p>
          <w:p w:rsidR="0081211A" w:rsidRDefault="0081211A">
            <w:pPr>
              <w:pStyle w:val="tekstwtabeli"/>
            </w:pPr>
          </w:p>
        </w:tc>
        <w:tc>
          <w:tcPr>
            <w:tcW w:w="4743" w:type="dxa"/>
            <w:gridSpan w:val="4"/>
          </w:tcPr>
          <w:p w:rsidR="008B49F3" w:rsidRPr="0081211A" w:rsidRDefault="008B49F3">
            <w:pPr>
              <w:pStyle w:val="wpiswtabeli"/>
            </w:pPr>
            <w:r>
              <w:t>Data pierwszego sporządzenia:</w:t>
            </w:r>
          </w:p>
          <w:p w:rsidR="008B49F3" w:rsidRPr="0081211A" w:rsidRDefault="001F473C" w:rsidP="00A17AF8">
            <w:pPr>
              <w:pStyle w:val="komentarz"/>
            </w:pPr>
            <w:r>
              <w:t>2023-11-13</w:t>
            </w:r>
          </w:p>
          <w:p w:rsidR="008B49F3" w:rsidRDefault="008B49F3">
            <w:pPr>
              <w:pStyle w:val="tekstwtabeli"/>
            </w:pPr>
          </w:p>
        </w:tc>
      </w:tr>
      <w:tr w:rsidR="008B49F3">
        <w:trPr>
          <w:cantSplit/>
          <w:trHeight w:val="232"/>
        </w:trPr>
        <w:tc>
          <w:tcPr>
            <w:tcW w:w="4471" w:type="dxa"/>
            <w:gridSpan w:val="3"/>
            <w:vMerge/>
            <w:tcBorders>
              <w:bottom w:val="single" w:sz="4" w:space="0" w:color="auto"/>
            </w:tcBorders>
          </w:tcPr>
          <w:p w:rsidR="008B49F3" w:rsidRDefault="008B49F3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4743" w:type="dxa"/>
            <w:gridSpan w:val="4"/>
            <w:tcBorders>
              <w:bottom w:val="single" w:sz="4" w:space="0" w:color="auto"/>
            </w:tcBorders>
          </w:tcPr>
          <w:p w:rsidR="008B49F3" w:rsidRDefault="008B49F3">
            <w:pPr>
              <w:pStyle w:val="wpiswtabeli"/>
            </w:pPr>
            <w:r>
              <w:t xml:space="preserve">Data ostatniej aktualizacji: </w:t>
            </w:r>
          </w:p>
          <w:p w:rsidR="008B49F3" w:rsidRDefault="001F473C" w:rsidP="00A17AF8">
            <w:pPr>
              <w:pStyle w:val="komentarz"/>
            </w:pPr>
            <w:r>
              <w:t>2023-11-13</w:t>
            </w:r>
          </w:p>
          <w:p w:rsidR="00A17AF8" w:rsidRDefault="00A17AF8" w:rsidP="00A17AF8">
            <w:pPr>
              <w:pStyle w:val="komentarz"/>
            </w:pPr>
          </w:p>
        </w:tc>
      </w:tr>
      <w:tr w:rsidR="008B49F3">
        <w:trPr>
          <w:cantSplit/>
          <w:trHeight w:val="348"/>
        </w:trPr>
        <w:tc>
          <w:tcPr>
            <w:tcW w:w="9214" w:type="dxa"/>
            <w:gridSpan w:val="7"/>
            <w:tcBorders>
              <w:left w:val="nil"/>
              <w:right w:val="nil"/>
            </w:tcBorders>
            <w:vAlign w:val="bottom"/>
          </w:tcPr>
          <w:p w:rsidR="008B49F3" w:rsidRPr="0081211A" w:rsidRDefault="008B49F3" w:rsidP="0081211A">
            <w:pPr>
              <w:pStyle w:val="wpiswtabelicentr"/>
            </w:pPr>
            <w:r w:rsidRPr="0081211A">
              <w:t>Historia dokumentu</w:t>
            </w:r>
          </w:p>
        </w:tc>
      </w:tr>
      <w:tr w:rsidR="008B49F3" w:rsidTr="002F2657">
        <w:tc>
          <w:tcPr>
            <w:tcW w:w="851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Wersja</w:t>
            </w:r>
          </w:p>
        </w:tc>
        <w:tc>
          <w:tcPr>
            <w:tcW w:w="3402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Opis modyfikacji</w:t>
            </w:r>
          </w:p>
        </w:tc>
        <w:tc>
          <w:tcPr>
            <w:tcW w:w="1843" w:type="dxa"/>
            <w:gridSpan w:val="2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Rozdział / strona</w:t>
            </w:r>
          </w:p>
        </w:tc>
        <w:tc>
          <w:tcPr>
            <w:tcW w:w="1842" w:type="dxa"/>
            <w:gridSpan w:val="2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Autor modyfikacji</w:t>
            </w:r>
          </w:p>
        </w:tc>
        <w:tc>
          <w:tcPr>
            <w:tcW w:w="1276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Data</w:t>
            </w:r>
          </w:p>
        </w:tc>
      </w:tr>
      <w:tr w:rsidR="008B49F3" w:rsidTr="002F2657">
        <w:tc>
          <w:tcPr>
            <w:tcW w:w="851" w:type="dxa"/>
          </w:tcPr>
          <w:p w:rsidR="008B49F3" w:rsidRDefault="00A17AF8" w:rsidP="00A17AF8">
            <w:pPr>
              <w:pStyle w:val="komentarz"/>
            </w:pPr>
            <w:r>
              <w:t>01</w:t>
            </w:r>
          </w:p>
          <w:p w:rsidR="0081211A" w:rsidRDefault="0081211A" w:rsidP="0081211A"/>
        </w:tc>
        <w:tc>
          <w:tcPr>
            <w:tcW w:w="3402" w:type="dxa"/>
          </w:tcPr>
          <w:p w:rsidR="008B49F3" w:rsidRDefault="00A17AF8" w:rsidP="00A17AF8">
            <w:pPr>
              <w:pStyle w:val="komentarz"/>
            </w:pPr>
            <w:r>
              <w:t>Wstępna wersja</w:t>
            </w:r>
          </w:p>
          <w:p w:rsidR="0081211A" w:rsidRDefault="0081211A" w:rsidP="0081211A"/>
        </w:tc>
        <w:tc>
          <w:tcPr>
            <w:tcW w:w="1843" w:type="dxa"/>
            <w:gridSpan w:val="2"/>
          </w:tcPr>
          <w:p w:rsidR="008B49F3" w:rsidRDefault="00A17AF8" w:rsidP="00A17AF8">
            <w:pPr>
              <w:pStyle w:val="komentarz"/>
            </w:pPr>
            <w:r>
              <w:t>całość</w:t>
            </w:r>
          </w:p>
          <w:p w:rsidR="0081211A" w:rsidRDefault="0081211A" w:rsidP="0081211A"/>
        </w:tc>
        <w:tc>
          <w:tcPr>
            <w:tcW w:w="1842" w:type="dxa"/>
            <w:gridSpan w:val="2"/>
          </w:tcPr>
          <w:p w:rsidR="008B49F3" w:rsidRDefault="00A17AF8" w:rsidP="00A17AF8">
            <w:pPr>
              <w:pStyle w:val="komentarz"/>
            </w:pPr>
            <w:r>
              <w:t>Cezary Ciślak</w:t>
            </w:r>
          </w:p>
          <w:p w:rsidR="0081211A" w:rsidRDefault="0081211A" w:rsidP="0081211A"/>
        </w:tc>
        <w:tc>
          <w:tcPr>
            <w:tcW w:w="1276" w:type="dxa"/>
          </w:tcPr>
          <w:p w:rsidR="008B49F3" w:rsidRDefault="001F473C" w:rsidP="00A17AF8">
            <w:pPr>
              <w:pStyle w:val="komentarz"/>
            </w:pPr>
            <w:r>
              <w:t>2023-11-13</w:t>
            </w:r>
          </w:p>
          <w:p w:rsidR="0081211A" w:rsidRDefault="0081211A" w:rsidP="0081211A"/>
        </w:tc>
      </w:tr>
    </w:tbl>
    <w:p w:rsidR="008B49F3" w:rsidRDefault="008B49F3">
      <w:pPr>
        <w:pStyle w:val="Nagwek1"/>
      </w:pPr>
      <w:r>
        <w:t>Stan realizacji projektu</w:t>
      </w:r>
      <w:r w:rsidR="000649AD">
        <w:t xml:space="preserve"> w danym tygodniu</w:t>
      </w:r>
    </w:p>
    <w:p w:rsidR="008B49F3" w:rsidRDefault="008B49F3">
      <w:pPr>
        <w:pStyle w:val="Nagwek2"/>
      </w:pPr>
      <w:r>
        <w:t>Założenia początkowe</w:t>
      </w:r>
    </w:p>
    <w:p w:rsidR="003527FA" w:rsidRDefault="00256486" w:rsidP="0081211A">
      <w:r>
        <w:t>Zakończenie prac nad dokumentem</w:t>
      </w:r>
      <w:r w:rsidR="00EB3D2C">
        <w:t xml:space="preserve"> </w:t>
      </w:r>
      <w:r w:rsidR="00620F1B">
        <w:t>h</w:t>
      </w:r>
      <w:r w:rsidR="001F473C">
        <w:t xml:space="preserve">armonogramu, skonfigurowanie Jiry do zarządzania pracą implementacyjną </w:t>
      </w:r>
      <w:r w:rsidR="00620F1B">
        <w:t xml:space="preserve">i dokumentacją </w:t>
      </w:r>
      <w:r w:rsidR="001F473C">
        <w:t>zespołu.</w:t>
      </w:r>
      <w:r>
        <w:t xml:space="preserve"> </w:t>
      </w:r>
    </w:p>
    <w:p w:rsidR="003527FA" w:rsidRDefault="003527FA" w:rsidP="0081211A"/>
    <w:p w:rsidR="008B49F3" w:rsidRDefault="008B49F3" w:rsidP="0081211A">
      <w:pPr>
        <w:pStyle w:val="Nagwek2"/>
      </w:pPr>
      <w:r>
        <w:t>Osiągnięte rezultaty</w:t>
      </w:r>
    </w:p>
    <w:tbl>
      <w:tblPr>
        <w:tblStyle w:val="Tabela-Siatka"/>
        <w:tblW w:w="0" w:type="auto"/>
        <w:tblInd w:w="108" w:type="dxa"/>
        <w:tblLook w:val="04A0"/>
      </w:tblPr>
      <w:tblGrid>
        <w:gridCol w:w="1276"/>
        <w:gridCol w:w="3402"/>
        <w:gridCol w:w="1701"/>
        <w:gridCol w:w="1559"/>
        <w:gridCol w:w="1385"/>
      </w:tblGrid>
      <w:tr w:rsidR="00AB6654" w:rsidTr="00A71B9D">
        <w:tc>
          <w:tcPr>
            <w:tcW w:w="1276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3402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Opis</w:t>
            </w:r>
          </w:p>
        </w:tc>
        <w:tc>
          <w:tcPr>
            <w:tcW w:w="1701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Członkowie</w:t>
            </w:r>
          </w:p>
        </w:tc>
        <w:tc>
          <w:tcPr>
            <w:tcW w:w="1559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Szacowany czas</w:t>
            </w:r>
          </w:p>
        </w:tc>
        <w:tc>
          <w:tcPr>
            <w:tcW w:w="1385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Faktyczny czas</w:t>
            </w:r>
          </w:p>
        </w:tc>
      </w:tr>
      <w:tr w:rsidR="00AB6654" w:rsidRPr="00AB6654" w:rsidTr="00A71B9D">
        <w:tc>
          <w:tcPr>
            <w:tcW w:w="1276" w:type="dxa"/>
          </w:tcPr>
          <w:p w:rsidR="00AB6654" w:rsidRPr="00AB6654" w:rsidRDefault="00AB6654" w:rsidP="00AB6654">
            <w:r>
              <w:t>2023-1</w:t>
            </w:r>
            <w:r w:rsidR="001F473C">
              <w:t>1-08</w:t>
            </w:r>
          </w:p>
        </w:tc>
        <w:tc>
          <w:tcPr>
            <w:tcW w:w="3402" w:type="dxa"/>
          </w:tcPr>
          <w:p w:rsidR="00AB6654" w:rsidRPr="00AB6654" w:rsidRDefault="001F473C" w:rsidP="002D553E">
            <w:r>
              <w:t>Tworzenie tablicy poszczególnych zadań do harmonogramu</w:t>
            </w:r>
          </w:p>
        </w:tc>
        <w:tc>
          <w:tcPr>
            <w:tcW w:w="1701" w:type="dxa"/>
          </w:tcPr>
          <w:p w:rsidR="00AB6654" w:rsidRPr="00AB6654" w:rsidRDefault="00256486" w:rsidP="00256486">
            <w:r>
              <w:t>Alicja Wieloch</w:t>
            </w:r>
            <w:r>
              <w:br/>
              <w:t>Cezary Ciślak</w:t>
            </w:r>
          </w:p>
        </w:tc>
        <w:tc>
          <w:tcPr>
            <w:tcW w:w="1559" w:type="dxa"/>
          </w:tcPr>
          <w:p w:rsidR="00AB6654" w:rsidRPr="00AB6654" w:rsidRDefault="00EB3D2C" w:rsidP="00AB6654">
            <w:r>
              <w:t>1h</w:t>
            </w:r>
          </w:p>
        </w:tc>
        <w:tc>
          <w:tcPr>
            <w:tcW w:w="1385" w:type="dxa"/>
          </w:tcPr>
          <w:p w:rsidR="00AB6654" w:rsidRPr="00AB6654" w:rsidRDefault="001F473C" w:rsidP="00AB6654">
            <w:r>
              <w:t>1h 30m</w:t>
            </w:r>
          </w:p>
        </w:tc>
      </w:tr>
      <w:tr w:rsidR="001F473C" w:rsidRPr="00AB6654" w:rsidTr="00A71B9D">
        <w:tc>
          <w:tcPr>
            <w:tcW w:w="1276" w:type="dxa"/>
          </w:tcPr>
          <w:p w:rsidR="001F473C" w:rsidRDefault="001F473C" w:rsidP="00AB6654">
            <w:r>
              <w:t>2023-11-08</w:t>
            </w:r>
          </w:p>
        </w:tc>
        <w:tc>
          <w:tcPr>
            <w:tcW w:w="3402" w:type="dxa"/>
          </w:tcPr>
          <w:p w:rsidR="001F473C" w:rsidRDefault="001F473C" w:rsidP="002D553E">
            <w:r>
              <w:t>Wypełnienie danych wstępnych harmonogramu</w:t>
            </w:r>
          </w:p>
        </w:tc>
        <w:tc>
          <w:tcPr>
            <w:tcW w:w="1701" w:type="dxa"/>
          </w:tcPr>
          <w:p w:rsidR="001F473C" w:rsidRDefault="001F473C" w:rsidP="00256486">
            <w:r>
              <w:t>Cezary Ciślak</w:t>
            </w:r>
          </w:p>
        </w:tc>
        <w:tc>
          <w:tcPr>
            <w:tcW w:w="1559" w:type="dxa"/>
          </w:tcPr>
          <w:p w:rsidR="001F473C" w:rsidRDefault="001F473C" w:rsidP="00AB6654">
            <w:r>
              <w:t>5m</w:t>
            </w:r>
          </w:p>
        </w:tc>
        <w:tc>
          <w:tcPr>
            <w:tcW w:w="1385" w:type="dxa"/>
          </w:tcPr>
          <w:p w:rsidR="001F473C" w:rsidRDefault="001F473C" w:rsidP="00AB6654">
            <w:r>
              <w:t>5m</w:t>
            </w:r>
          </w:p>
        </w:tc>
      </w:tr>
      <w:tr w:rsidR="001F473C" w:rsidRPr="00AB6654" w:rsidTr="00A71B9D">
        <w:tc>
          <w:tcPr>
            <w:tcW w:w="1276" w:type="dxa"/>
          </w:tcPr>
          <w:p w:rsidR="001F473C" w:rsidRDefault="001F473C" w:rsidP="00AB6654">
            <w:r>
              <w:t>2023-11-09</w:t>
            </w:r>
          </w:p>
        </w:tc>
        <w:tc>
          <w:tcPr>
            <w:tcW w:w="3402" w:type="dxa"/>
          </w:tcPr>
          <w:p w:rsidR="001F473C" w:rsidRDefault="001F473C" w:rsidP="002D553E">
            <w:r>
              <w:t>Dokańczanie formowanie kartek zadań, rozpiska osi faz i przydzielanie do zadań</w:t>
            </w:r>
          </w:p>
        </w:tc>
        <w:tc>
          <w:tcPr>
            <w:tcW w:w="1701" w:type="dxa"/>
          </w:tcPr>
          <w:p w:rsidR="001F473C" w:rsidRDefault="001F473C" w:rsidP="00256486">
            <w:r>
              <w:t>Alicja Wieloch</w:t>
            </w:r>
            <w:r>
              <w:br/>
              <w:t>Cezary Ciślak</w:t>
            </w:r>
            <w:r>
              <w:br/>
              <w:t>Bartosz Grzanka</w:t>
            </w:r>
          </w:p>
        </w:tc>
        <w:tc>
          <w:tcPr>
            <w:tcW w:w="1559" w:type="dxa"/>
          </w:tcPr>
          <w:p w:rsidR="001F473C" w:rsidRDefault="001F473C" w:rsidP="00AB6654">
            <w:r>
              <w:t>2h</w:t>
            </w:r>
          </w:p>
        </w:tc>
        <w:tc>
          <w:tcPr>
            <w:tcW w:w="1385" w:type="dxa"/>
          </w:tcPr>
          <w:p w:rsidR="001F473C" w:rsidRDefault="001F473C" w:rsidP="00AB6654">
            <w:r>
              <w:t>3h</w:t>
            </w:r>
          </w:p>
        </w:tc>
      </w:tr>
      <w:tr w:rsidR="001F473C" w:rsidRPr="00AB6654" w:rsidTr="00A71B9D">
        <w:tc>
          <w:tcPr>
            <w:tcW w:w="1276" w:type="dxa"/>
          </w:tcPr>
          <w:p w:rsidR="001F473C" w:rsidRDefault="001F473C" w:rsidP="00AB6654">
            <w:r>
              <w:t>2023-11-09</w:t>
            </w:r>
          </w:p>
        </w:tc>
        <w:tc>
          <w:tcPr>
            <w:tcW w:w="3402" w:type="dxa"/>
          </w:tcPr>
          <w:p w:rsidR="001F473C" w:rsidRDefault="001F473C" w:rsidP="002D553E">
            <w:r>
              <w:t>Konfigurowanie przepływu prac zadań w tablicy w Jirze</w:t>
            </w:r>
          </w:p>
        </w:tc>
        <w:tc>
          <w:tcPr>
            <w:tcW w:w="1701" w:type="dxa"/>
          </w:tcPr>
          <w:p w:rsidR="001F473C" w:rsidRDefault="001F473C" w:rsidP="00256486">
            <w:r>
              <w:t>Cezary Ciślak</w:t>
            </w:r>
          </w:p>
        </w:tc>
        <w:tc>
          <w:tcPr>
            <w:tcW w:w="1559" w:type="dxa"/>
          </w:tcPr>
          <w:p w:rsidR="001F473C" w:rsidRDefault="001F473C" w:rsidP="00AB6654">
            <w:r>
              <w:t>5m</w:t>
            </w:r>
          </w:p>
        </w:tc>
        <w:tc>
          <w:tcPr>
            <w:tcW w:w="1385" w:type="dxa"/>
          </w:tcPr>
          <w:p w:rsidR="001F473C" w:rsidRDefault="001F473C" w:rsidP="00AB6654">
            <w:r>
              <w:t>30m</w:t>
            </w:r>
          </w:p>
        </w:tc>
      </w:tr>
      <w:tr w:rsidR="001F473C" w:rsidRPr="00AB6654" w:rsidTr="00A71B9D">
        <w:tc>
          <w:tcPr>
            <w:tcW w:w="1276" w:type="dxa"/>
          </w:tcPr>
          <w:p w:rsidR="001F473C" w:rsidRDefault="001F473C" w:rsidP="00AB6654">
            <w:r>
              <w:t>2023-11-10</w:t>
            </w:r>
          </w:p>
        </w:tc>
        <w:tc>
          <w:tcPr>
            <w:tcW w:w="3402" w:type="dxa"/>
          </w:tcPr>
          <w:p w:rsidR="001F473C" w:rsidRDefault="001F473C" w:rsidP="002D553E">
            <w:r>
              <w:t>Finalizacja bazowej konfiguracji w Jirze</w:t>
            </w:r>
          </w:p>
        </w:tc>
        <w:tc>
          <w:tcPr>
            <w:tcW w:w="1701" w:type="dxa"/>
          </w:tcPr>
          <w:p w:rsidR="001F473C" w:rsidRDefault="001F473C" w:rsidP="00256486">
            <w:r>
              <w:t>Cezary Ciślak</w:t>
            </w:r>
          </w:p>
        </w:tc>
        <w:tc>
          <w:tcPr>
            <w:tcW w:w="1559" w:type="dxa"/>
          </w:tcPr>
          <w:p w:rsidR="001F473C" w:rsidRDefault="001F473C" w:rsidP="00AB6654">
            <w:r>
              <w:t>1h</w:t>
            </w:r>
          </w:p>
        </w:tc>
        <w:tc>
          <w:tcPr>
            <w:tcW w:w="1385" w:type="dxa"/>
          </w:tcPr>
          <w:p w:rsidR="001F473C" w:rsidRDefault="001F473C" w:rsidP="00AB6654">
            <w:r>
              <w:t>1h</w:t>
            </w:r>
          </w:p>
        </w:tc>
      </w:tr>
      <w:tr w:rsidR="001F473C" w:rsidRPr="00AB6654" w:rsidTr="00A71B9D">
        <w:tc>
          <w:tcPr>
            <w:tcW w:w="1276" w:type="dxa"/>
          </w:tcPr>
          <w:p w:rsidR="001F473C" w:rsidRDefault="001F473C" w:rsidP="00AB6654">
            <w:r>
              <w:t>2023-11-10</w:t>
            </w:r>
          </w:p>
        </w:tc>
        <w:tc>
          <w:tcPr>
            <w:tcW w:w="3402" w:type="dxa"/>
          </w:tcPr>
          <w:p w:rsidR="001F473C" w:rsidRDefault="001F473C" w:rsidP="002D553E">
            <w:r>
              <w:t>Uzupełnienie rozdziału 4.2 w harmonogramie</w:t>
            </w:r>
          </w:p>
        </w:tc>
        <w:tc>
          <w:tcPr>
            <w:tcW w:w="1701" w:type="dxa"/>
          </w:tcPr>
          <w:p w:rsidR="001F473C" w:rsidRDefault="001F473C" w:rsidP="00256486">
            <w:r>
              <w:t>Bartosz Grzanka</w:t>
            </w:r>
          </w:p>
        </w:tc>
        <w:tc>
          <w:tcPr>
            <w:tcW w:w="1559" w:type="dxa"/>
          </w:tcPr>
          <w:p w:rsidR="001F473C" w:rsidRDefault="001F473C" w:rsidP="00AB6654">
            <w:r>
              <w:t>30m</w:t>
            </w:r>
          </w:p>
        </w:tc>
        <w:tc>
          <w:tcPr>
            <w:tcW w:w="1385" w:type="dxa"/>
          </w:tcPr>
          <w:p w:rsidR="001F473C" w:rsidRDefault="001F473C" w:rsidP="00AB6654">
            <w:r>
              <w:t>1h</w:t>
            </w:r>
          </w:p>
        </w:tc>
      </w:tr>
      <w:tr w:rsidR="001F473C" w:rsidRPr="00AB6654" w:rsidTr="00A71B9D">
        <w:tc>
          <w:tcPr>
            <w:tcW w:w="1276" w:type="dxa"/>
          </w:tcPr>
          <w:p w:rsidR="001F473C" w:rsidRDefault="001F473C" w:rsidP="00AB6654">
            <w:r>
              <w:t>2023-11-10</w:t>
            </w:r>
          </w:p>
        </w:tc>
        <w:tc>
          <w:tcPr>
            <w:tcW w:w="3402" w:type="dxa"/>
          </w:tcPr>
          <w:p w:rsidR="001F473C" w:rsidRDefault="001F473C" w:rsidP="002D553E">
            <w:r>
              <w:t>Uzupełnienie rozdziału 4.1 w harmonogramie</w:t>
            </w:r>
          </w:p>
        </w:tc>
        <w:tc>
          <w:tcPr>
            <w:tcW w:w="1701" w:type="dxa"/>
          </w:tcPr>
          <w:p w:rsidR="001F473C" w:rsidRDefault="001F473C" w:rsidP="00256486">
            <w:r>
              <w:t>Alicja Wieloch</w:t>
            </w:r>
          </w:p>
        </w:tc>
        <w:tc>
          <w:tcPr>
            <w:tcW w:w="1559" w:type="dxa"/>
          </w:tcPr>
          <w:p w:rsidR="001F473C" w:rsidRDefault="001F473C" w:rsidP="00AB6654">
            <w:r>
              <w:t>30m</w:t>
            </w:r>
          </w:p>
        </w:tc>
        <w:tc>
          <w:tcPr>
            <w:tcW w:w="1385" w:type="dxa"/>
          </w:tcPr>
          <w:p w:rsidR="001F473C" w:rsidRDefault="001F473C" w:rsidP="00AB6654">
            <w:r>
              <w:t>30m</w:t>
            </w:r>
          </w:p>
        </w:tc>
      </w:tr>
      <w:tr w:rsidR="001F473C" w:rsidRPr="00AB6654" w:rsidTr="00A71B9D">
        <w:tc>
          <w:tcPr>
            <w:tcW w:w="1276" w:type="dxa"/>
          </w:tcPr>
          <w:p w:rsidR="001F473C" w:rsidRDefault="001F473C" w:rsidP="00AB6654">
            <w:r>
              <w:t>2023-11-11</w:t>
            </w:r>
          </w:p>
        </w:tc>
        <w:tc>
          <w:tcPr>
            <w:tcW w:w="3402" w:type="dxa"/>
          </w:tcPr>
          <w:p w:rsidR="001F473C" w:rsidRDefault="001F473C" w:rsidP="002D553E">
            <w:r>
              <w:t>Uzupełnienie większości harmonogramu</w:t>
            </w:r>
          </w:p>
        </w:tc>
        <w:tc>
          <w:tcPr>
            <w:tcW w:w="1701" w:type="dxa"/>
          </w:tcPr>
          <w:p w:rsidR="001F473C" w:rsidRDefault="001F473C" w:rsidP="00256486">
            <w:r>
              <w:t>Alicja Wieloch</w:t>
            </w:r>
            <w:r>
              <w:br/>
              <w:t>Cezary Ciślak</w:t>
            </w:r>
            <w:r>
              <w:br/>
              <w:t>Bartosz Grzanka</w:t>
            </w:r>
          </w:p>
        </w:tc>
        <w:tc>
          <w:tcPr>
            <w:tcW w:w="1559" w:type="dxa"/>
          </w:tcPr>
          <w:p w:rsidR="001F473C" w:rsidRDefault="001F473C" w:rsidP="00AB6654">
            <w:r>
              <w:t>2h</w:t>
            </w:r>
          </w:p>
        </w:tc>
        <w:tc>
          <w:tcPr>
            <w:tcW w:w="1385" w:type="dxa"/>
          </w:tcPr>
          <w:p w:rsidR="001F473C" w:rsidRDefault="001F473C" w:rsidP="00AB6654">
            <w:r>
              <w:t>2h</w:t>
            </w:r>
          </w:p>
        </w:tc>
      </w:tr>
      <w:tr w:rsidR="001F473C" w:rsidRPr="00AB6654" w:rsidTr="00A71B9D">
        <w:tc>
          <w:tcPr>
            <w:tcW w:w="1276" w:type="dxa"/>
          </w:tcPr>
          <w:p w:rsidR="001F473C" w:rsidRDefault="001F473C" w:rsidP="00AB6654">
            <w:r>
              <w:t>2023-11-11</w:t>
            </w:r>
          </w:p>
        </w:tc>
        <w:tc>
          <w:tcPr>
            <w:tcW w:w="3402" w:type="dxa"/>
          </w:tcPr>
          <w:p w:rsidR="001F473C" w:rsidRDefault="001F473C" w:rsidP="001F473C">
            <w:r>
              <w:t>Skończenie harmonogramu poza rozdziałem 4.3</w:t>
            </w:r>
          </w:p>
        </w:tc>
        <w:tc>
          <w:tcPr>
            <w:tcW w:w="1701" w:type="dxa"/>
          </w:tcPr>
          <w:p w:rsidR="001F473C" w:rsidRDefault="001F473C" w:rsidP="00256486">
            <w:r>
              <w:t>Alicja Wieloch</w:t>
            </w:r>
            <w:r>
              <w:br/>
              <w:t>Cezary Ciślak</w:t>
            </w:r>
            <w:r>
              <w:br/>
              <w:t>Bartosz Grzanka</w:t>
            </w:r>
            <w:r>
              <w:br/>
              <w:t>Nikodem Płocki</w:t>
            </w:r>
          </w:p>
        </w:tc>
        <w:tc>
          <w:tcPr>
            <w:tcW w:w="1559" w:type="dxa"/>
          </w:tcPr>
          <w:p w:rsidR="001F473C" w:rsidRDefault="001F473C" w:rsidP="00AB6654">
            <w:r>
              <w:t>1h</w:t>
            </w:r>
          </w:p>
        </w:tc>
        <w:tc>
          <w:tcPr>
            <w:tcW w:w="1385" w:type="dxa"/>
          </w:tcPr>
          <w:p w:rsidR="001F473C" w:rsidRDefault="001F473C" w:rsidP="00AB6654">
            <w:r>
              <w:t>1h</w:t>
            </w:r>
          </w:p>
        </w:tc>
      </w:tr>
      <w:tr w:rsidR="001F473C" w:rsidRPr="00AB6654" w:rsidTr="00A71B9D">
        <w:tc>
          <w:tcPr>
            <w:tcW w:w="1276" w:type="dxa"/>
          </w:tcPr>
          <w:p w:rsidR="001F473C" w:rsidRDefault="001F473C" w:rsidP="00AB6654">
            <w:r>
              <w:t>2023-11-12</w:t>
            </w:r>
          </w:p>
        </w:tc>
        <w:tc>
          <w:tcPr>
            <w:tcW w:w="3402" w:type="dxa"/>
          </w:tcPr>
          <w:p w:rsidR="001F473C" w:rsidRDefault="001F473C" w:rsidP="001F473C">
            <w:r>
              <w:t>Dodanie faz do osi czasu w Jirze</w:t>
            </w:r>
          </w:p>
        </w:tc>
        <w:tc>
          <w:tcPr>
            <w:tcW w:w="1701" w:type="dxa"/>
          </w:tcPr>
          <w:p w:rsidR="001F473C" w:rsidRDefault="001F473C" w:rsidP="00256486">
            <w:r>
              <w:t>Cezary Ciślak</w:t>
            </w:r>
          </w:p>
        </w:tc>
        <w:tc>
          <w:tcPr>
            <w:tcW w:w="1559" w:type="dxa"/>
          </w:tcPr>
          <w:p w:rsidR="001F473C" w:rsidRDefault="001F473C" w:rsidP="00AB6654">
            <w:r>
              <w:t>30m</w:t>
            </w:r>
          </w:p>
        </w:tc>
        <w:tc>
          <w:tcPr>
            <w:tcW w:w="1385" w:type="dxa"/>
          </w:tcPr>
          <w:p w:rsidR="001F473C" w:rsidRDefault="001F473C" w:rsidP="00AB6654">
            <w:r>
              <w:t>30m</w:t>
            </w:r>
          </w:p>
        </w:tc>
      </w:tr>
      <w:tr w:rsidR="001F473C" w:rsidRPr="00AB6654" w:rsidTr="00A71B9D">
        <w:tc>
          <w:tcPr>
            <w:tcW w:w="1276" w:type="dxa"/>
          </w:tcPr>
          <w:p w:rsidR="001F473C" w:rsidRDefault="001F473C" w:rsidP="00AB6654">
            <w:r>
              <w:t>2023-11-12</w:t>
            </w:r>
          </w:p>
        </w:tc>
        <w:tc>
          <w:tcPr>
            <w:tcW w:w="3402" w:type="dxa"/>
          </w:tcPr>
          <w:p w:rsidR="001F473C" w:rsidRDefault="001F473C" w:rsidP="00FE21E4">
            <w:r>
              <w:t>Skończenie harmonogramu</w:t>
            </w:r>
          </w:p>
        </w:tc>
        <w:tc>
          <w:tcPr>
            <w:tcW w:w="1701" w:type="dxa"/>
          </w:tcPr>
          <w:p w:rsidR="001F473C" w:rsidRDefault="001F473C" w:rsidP="00256486">
            <w:r>
              <w:t>Alicja Wieloch</w:t>
            </w:r>
            <w:r>
              <w:br/>
              <w:t>Cezary Ciślak</w:t>
            </w:r>
            <w:r>
              <w:br/>
              <w:t>Bartosz Grzanka</w:t>
            </w:r>
            <w:r>
              <w:br/>
              <w:t>Nikodem Płocki</w:t>
            </w:r>
          </w:p>
        </w:tc>
        <w:tc>
          <w:tcPr>
            <w:tcW w:w="1559" w:type="dxa"/>
          </w:tcPr>
          <w:p w:rsidR="001F473C" w:rsidRDefault="001F473C" w:rsidP="00FE21E4">
            <w:r>
              <w:t>1h</w:t>
            </w:r>
          </w:p>
        </w:tc>
        <w:tc>
          <w:tcPr>
            <w:tcW w:w="1385" w:type="dxa"/>
          </w:tcPr>
          <w:p w:rsidR="001F473C" w:rsidRDefault="001F473C" w:rsidP="00FE21E4">
            <w:r>
              <w:t>1h</w:t>
            </w:r>
          </w:p>
        </w:tc>
      </w:tr>
    </w:tbl>
    <w:p w:rsidR="00AB6654" w:rsidRPr="00AB6654" w:rsidRDefault="00AB6654" w:rsidP="00AB6654"/>
    <w:p w:rsidR="008B49F3" w:rsidRDefault="008B49F3" w:rsidP="0081211A">
      <w:pPr>
        <w:pStyle w:val="Nagwek2"/>
      </w:pPr>
      <w:r>
        <w:lastRenderedPageBreak/>
        <w:t>Rozbieżności i sugestia zmian w realizacji projektu</w:t>
      </w:r>
    </w:p>
    <w:p w:rsidR="00A17AF8" w:rsidRDefault="00256486" w:rsidP="00A17AF8">
      <w:r>
        <w:t>Brak.</w:t>
      </w:r>
    </w:p>
    <w:p w:rsidR="00A17AF8" w:rsidRPr="00A17AF8" w:rsidRDefault="00A17AF8" w:rsidP="00A17AF8"/>
    <w:p w:rsidR="000649AD" w:rsidRDefault="008B49F3" w:rsidP="000649AD">
      <w:pPr>
        <w:pStyle w:val="Nagwek1"/>
      </w:pPr>
      <w:r>
        <w:t>Postanowienia</w:t>
      </w:r>
    </w:p>
    <w:p w:rsidR="00A17AF8" w:rsidRPr="00A17AF8" w:rsidRDefault="00256486" w:rsidP="00A17AF8">
      <w:pPr>
        <w:pStyle w:val="komentarz"/>
        <w:rPr>
          <w:i w:val="0"/>
        </w:rPr>
      </w:pPr>
      <w:r>
        <w:rPr>
          <w:i w:val="0"/>
        </w:rPr>
        <w:t xml:space="preserve">Dokument </w:t>
      </w:r>
      <w:r w:rsidR="00620F1B">
        <w:rPr>
          <w:i w:val="0"/>
        </w:rPr>
        <w:t>harmonogramu</w:t>
      </w:r>
      <w:r>
        <w:rPr>
          <w:i w:val="0"/>
        </w:rPr>
        <w:t xml:space="preserve"> został zakończony oraz wysłany w wymaganym terminie. </w:t>
      </w:r>
      <w:r w:rsidR="00620F1B">
        <w:rPr>
          <w:i w:val="0"/>
        </w:rPr>
        <w:t>Jira została w pełni skonfigurowana i wyposażona w tabelę zadań z przepływem zgłoszeń, oś czasu z fazami projektu, rejestr zadań implementacyjnych, aplikacje Confluence do zarządzania dokumentami i aplikacje Time Reports do sprawdzania raportów wypełnianych zadań w osobogodzinach. Następne prace rozpoczną się bez przesunięć, ani problemów.</w:t>
      </w:r>
    </w:p>
    <w:p w:rsidR="00A17AF8" w:rsidRPr="00A17AF8" w:rsidRDefault="00A17AF8" w:rsidP="00A17AF8"/>
    <w:p w:rsidR="000649AD" w:rsidRDefault="008B49F3" w:rsidP="00A17AF8">
      <w:pPr>
        <w:pStyle w:val="Nagwek1"/>
      </w:pPr>
      <w:r>
        <w:t>Załączniki</w:t>
      </w:r>
    </w:p>
    <w:p w:rsidR="008B49F3" w:rsidRPr="003527FA" w:rsidRDefault="00EB3D2C" w:rsidP="00EB3D2C">
      <w:r>
        <w:t>Brak.</w:t>
      </w:r>
    </w:p>
    <w:sectPr w:rsidR="008B49F3" w:rsidRPr="003527FA" w:rsidSect="004753D7">
      <w:headerReference w:type="default" r:id="rId7"/>
      <w:footerReference w:type="default" r:id="rId8"/>
      <w:pgSz w:w="11906" w:h="16838"/>
      <w:pgMar w:top="1417" w:right="1274" w:bottom="1417" w:left="1417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78C" w:rsidRDefault="0099078C">
      <w:r>
        <w:separator/>
      </w:r>
    </w:p>
  </w:endnote>
  <w:endnote w:type="continuationSeparator" w:id="1">
    <w:p w:rsidR="0099078C" w:rsidRDefault="009907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CA7" w:rsidRDefault="00BD044F">
    <w:pPr>
      <w:pStyle w:val="Stopka"/>
      <w:pBdr>
        <w:top w:val="single" w:sz="4" w:space="1" w:color="auto"/>
      </w:pBdr>
      <w:tabs>
        <w:tab w:val="clear" w:pos="9072"/>
        <w:tab w:val="right" w:pos="9214"/>
      </w:tabs>
      <w:rPr>
        <w:sz w:val="16"/>
      </w:rPr>
    </w:pPr>
    <w:r w:rsidRPr="00015986">
      <w:rPr>
        <w:rStyle w:val="Numerstrony"/>
        <w:rFonts w:ascii="Arial" w:hAnsi="Arial" w:cs="Arial"/>
        <w:sz w:val="16"/>
        <w:szCs w:val="16"/>
      </w:rPr>
      <w:fldChar w:fldCharType="begin"/>
    </w:r>
    <w:r w:rsidR="00AE7CA7" w:rsidRPr="00015986">
      <w:rPr>
        <w:rStyle w:val="Numerstrony"/>
        <w:rFonts w:ascii="Arial" w:hAnsi="Arial" w:cs="Arial"/>
        <w:sz w:val="16"/>
        <w:szCs w:val="16"/>
      </w:rPr>
      <w:instrText xml:space="preserve"> FILENAME </w:instrText>
    </w:r>
    <w:r w:rsidRPr="00015986">
      <w:rPr>
        <w:rStyle w:val="Numerstrony"/>
        <w:rFonts w:ascii="Arial" w:hAnsi="Arial" w:cs="Arial"/>
        <w:sz w:val="16"/>
        <w:szCs w:val="16"/>
      </w:rPr>
      <w:fldChar w:fldCharType="separate"/>
    </w:r>
    <w:r w:rsidR="00015986" w:rsidRPr="00015986">
      <w:rPr>
        <w:rFonts w:ascii="Arial" w:hAnsi="Arial" w:cs="Arial"/>
        <w:bCs/>
        <w:iCs/>
        <w:sz w:val="16"/>
        <w:szCs w:val="16"/>
      </w:rPr>
      <w:t xml:space="preserve"> Raport z postępów prac zespołu projektowego</w:t>
    </w:r>
    <w:r w:rsidR="00AE7CA7" w:rsidRPr="00015986">
      <w:rPr>
        <w:rStyle w:val="Numerstrony"/>
        <w:rFonts w:ascii="Arial" w:hAnsi="Arial" w:cs="Arial"/>
        <w:noProof/>
        <w:sz w:val="16"/>
        <w:szCs w:val="16"/>
      </w:rPr>
      <w:t>.doc</w:t>
    </w:r>
    <w:r w:rsidRPr="00015986">
      <w:rPr>
        <w:rStyle w:val="Numerstrony"/>
        <w:rFonts w:ascii="Arial" w:hAnsi="Arial" w:cs="Arial"/>
        <w:sz w:val="16"/>
        <w:szCs w:val="16"/>
      </w:rPr>
      <w:fldChar w:fldCharType="end"/>
    </w:r>
    <w:r w:rsidR="00AE7CA7">
      <w:rPr>
        <w:rFonts w:ascii="Arial" w:hAnsi="Arial" w:cs="Arial"/>
        <w:sz w:val="16"/>
      </w:rPr>
      <w:tab/>
    </w:r>
    <w:r>
      <w:rPr>
        <w:rStyle w:val="Numerstrony"/>
        <w:rFonts w:ascii="Arial" w:hAnsi="Arial" w:cs="Arial"/>
        <w:sz w:val="16"/>
      </w:rPr>
      <w:fldChar w:fldCharType="begin"/>
    </w:r>
    <w:r w:rsidR="00AE7CA7">
      <w:rPr>
        <w:rStyle w:val="Numerstrony"/>
        <w:rFonts w:ascii="Arial" w:hAnsi="Arial" w:cs="Arial"/>
        <w:sz w:val="16"/>
      </w:rPr>
      <w:instrText xml:space="preserve"> PAGE </w:instrText>
    </w:r>
    <w:r>
      <w:rPr>
        <w:rStyle w:val="Numerstrony"/>
        <w:rFonts w:ascii="Arial" w:hAnsi="Arial" w:cs="Arial"/>
        <w:sz w:val="16"/>
      </w:rPr>
      <w:fldChar w:fldCharType="separate"/>
    </w:r>
    <w:r w:rsidR="00620F1B">
      <w:rPr>
        <w:rStyle w:val="Numerstrony"/>
        <w:rFonts w:ascii="Arial" w:hAnsi="Arial" w:cs="Arial"/>
        <w:noProof/>
        <w:sz w:val="16"/>
      </w:rPr>
      <w:t>2</w:t>
    </w:r>
    <w:r>
      <w:rPr>
        <w:rStyle w:val="Numerstrony"/>
        <w:rFonts w:ascii="Arial" w:hAnsi="Arial" w:cs="Arial"/>
        <w:sz w:val="16"/>
      </w:rPr>
      <w:fldChar w:fldCharType="end"/>
    </w:r>
    <w:r w:rsidR="00AE7CA7">
      <w:rPr>
        <w:rStyle w:val="Numerstrony"/>
        <w:rFonts w:ascii="Arial" w:hAnsi="Arial" w:cs="Arial"/>
        <w:sz w:val="16"/>
      </w:rPr>
      <w:t xml:space="preserve"> / </w:t>
    </w:r>
    <w:r>
      <w:rPr>
        <w:rStyle w:val="Numerstrony"/>
        <w:rFonts w:ascii="Arial" w:hAnsi="Arial" w:cs="Arial"/>
        <w:sz w:val="16"/>
      </w:rPr>
      <w:fldChar w:fldCharType="begin"/>
    </w:r>
    <w:r w:rsidR="00AE7CA7">
      <w:rPr>
        <w:rStyle w:val="Numerstrony"/>
        <w:rFonts w:ascii="Arial" w:hAnsi="Arial" w:cs="Arial"/>
        <w:sz w:val="16"/>
      </w:rPr>
      <w:instrText xml:space="preserve"> NUMPAGES </w:instrText>
    </w:r>
    <w:r>
      <w:rPr>
        <w:rStyle w:val="Numerstrony"/>
        <w:rFonts w:ascii="Arial" w:hAnsi="Arial" w:cs="Arial"/>
        <w:sz w:val="16"/>
      </w:rPr>
      <w:fldChar w:fldCharType="separate"/>
    </w:r>
    <w:r w:rsidR="00620F1B">
      <w:rPr>
        <w:rStyle w:val="Numerstrony"/>
        <w:rFonts w:ascii="Arial" w:hAnsi="Arial" w:cs="Arial"/>
        <w:noProof/>
        <w:sz w:val="16"/>
      </w:rPr>
      <w:t>2</w:t>
    </w:r>
    <w:r>
      <w:rPr>
        <w:rStyle w:val="Numerstrony"/>
        <w:rFonts w:ascii="Arial" w:hAnsi="Arial" w:cs="Arial"/>
        <w:sz w:val="16"/>
      </w:rPr>
      <w:fldChar w:fldCharType="end"/>
    </w:r>
    <w:r w:rsidR="00AE7CA7">
      <w:rPr>
        <w:rStyle w:val="Numerstrony"/>
        <w:rFonts w:ascii="Arial" w:hAnsi="Arial" w:cs="Arial"/>
        <w:sz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78C" w:rsidRDefault="0099078C">
      <w:r>
        <w:separator/>
      </w:r>
    </w:p>
  </w:footnote>
  <w:footnote w:type="continuationSeparator" w:id="1">
    <w:p w:rsidR="0099078C" w:rsidRDefault="009907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CC1" w:rsidRDefault="00C71CC1">
    <w:pPr>
      <w:pStyle w:val="Nagwek"/>
      <w:pBdr>
        <w:bottom w:val="single" w:sz="4" w:space="1" w:color="auto"/>
      </w:pBdr>
      <w:tabs>
        <w:tab w:val="clear" w:pos="9072"/>
        <w:tab w:val="right" w:pos="9214"/>
      </w:tabs>
      <w:rPr>
        <w:rFonts w:cs="Times New Roman"/>
        <w:bCs/>
        <w:i/>
      </w:rPr>
    </w:pPr>
    <w:bookmarkStart w:id="0" w:name="_GoBack"/>
    <w:bookmarkEnd w:id="0"/>
  </w:p>
  <w:p w:rsidR="00C71CC1" w:rsidRDefault="00C71CC1">
    <w:pPr>
      <w:pStyle w:val="Nagwek"/>
      <w:pBdr>
        <w:bottom w:val="single" w:sz="4" w:space="1" w:color="auto"/>
      </w:pBdr>
      <w:tabs>
        <w:tab w:val="clear" w:pos="9072"/>
        <w:tab w:val="right" w:pos="9214"/>
      </w:tabs>
      <w:rPr>
        <w:rFonts w:cs="Times New Roman"/>
        <w:bCs/>
        <w:i/>
      </w:rPr>
    </w:pPr>
  </w:p>
  <w:p w:rsidR="00AE7CA7" w:rsidRDefault="00D04C65">
    <w:pPr>
      <w:pStyle w:val="Nagwek"/>
      <w:pBdr>
        <w:bottom w:val="single" w:sz="4" w:space="1" w:color="auto"/>
      </w:pBdr>
      <w:tabs>
        <w:tab w:val="clear" w:pos="9072"/>
        <w:tab w:val="right" w:pos="9214"/>
      </w:tabs>
    </w:pPr>
    <w:r>
      <w:rPr>
        <w:rFonts w:cs="Times New Roman"/>
        <w:bCs/>
        <w:i/>
      </w:rPr>
      <w:t xml:space="preserve">Pk - </w:t>
    </w:r>
    <w:r w:rsidR="00015986">
      <w:rPr>
        <w:rFonts w:cs="Times New Roman"/>
        <w:bCs/>
        <w:iCs/>
      </w:rPr>
      <w:t>Raport z postępów prac zespołu projektowego</w:t>
    </w:r>
    <w:r w:rsidR="00AD2F82">
      <w:t xml:space="preserve">          Projekt Grupowy, sem.5</w:t>
    </w:r>
    <w:r w:rsidR="00AE7CA7">
      <w:t xml:space="preserve">, </w:t>
    </w:r>
    <w:r w:rsidR="00AD2F82">
      <w:t>Informatyka</w:t>
    </w:r>
    <w:r w:rsidR="003527FA">
      <w:t xml:space="preserve"> </w:t>
    </w:r>
    <w:r w:rsidR="00AD2F82">
      <w:t>PJATK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4121"/>
    <w:multiLevelType w:val="multilevel"/>
    <w:tmpl w:val="FB1ABD34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B4F16E4"/>
    <w:multiLevelType w:val="hybridMultilevel"/>
    <w:tmpl w:val="21A8782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A0EB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A259E3"/>
    <w:multiLevelType w:val="hybridMultilevel"/>
    <w:tmpl w:val="68D66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15C72"/>
    <w:multiLevelType w:val="hybridMultilevel"/>
    <w:tmpl w:val="7E76E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10162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D2042B1"/>
    <w:multiLevelType w:val="hybridMultilevel"/>
    <w:tmpl w:val="B2A6259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1210D9"/>
    <w:multiLevelType w:val="hybridMultilevel"/>
    <w:tmpl w:val="C99C04CC"/>
    <w:lvl w:ilvl="0" w:tplc="472CB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CB145CF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62A108C1"/>
    <w:multiLevelType w:val="multilevel"/>
    <w:tmpl w:val="4F782C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C3A45D1"/>
    <w:multiLevelType w:val="hybridMultilevel"/>
    <w:tmpl w:val="5A0A8E3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AB07DB7"/>
    <w:multiLevelType w:val="singleLevel"/>
    <w:tmpl w:val="50A432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"/>
  </w:num>
  <w:num w:numId="5">
    <w:abstractNumId w:val="0"/>
  </w:num>
  <w:num w:numId="6">
    <w:abstractNumId w:val="0"/>
  </w:num>
  <w:num w:numId="7">
    <w:abstractNumId w:val="7"/>
  </w:num>
  <w:num w:numId="8">
    <w:abstractNumId w:val="8"/>
  </w:num>
  <w:num w:numId="9">
    <w:abstractNumId w:val="8"/>
  </w:num>
  <w:num w:numId="10">
    <w:abstractNumId w:val="8"/>
  </w:num>
  <w:num w:numId="11">
    <w:abstractNumId w:val="0"/>
  </w:num>
  <w:num w:numId="12">
    <w:abstractNumId w:val="6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9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3"/>
  </w:num>
  <w:num w:numId="4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attachedTemplate r:id="rId1"/>
  <w:stylePaneFormatFilter w:val="1F08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211A"/>
    <w:rsid w:val="00002782"/>
    <w:rsid w:val="00015986"/>
    <w:rsid w:val="00020E86"/>
    <w:rsid w:val="0003685B"/>
    <w:rsid w:val="000649AD"/>
    <w:rsid w:val="000A7D00"/>
    <w:rsid w:val="00177C1B"/>
    <w:rsid w:val="001F473C"/>
    <w:rsid w:val="00256486"/>
    <w:rsid w:val="002751EA"/>
    <w:rsid w:val="002D553E"/>
    <w:rsid w:val="002F2657"/>
    <w:rsid w:val="003527FA"/>
    <w:rsid w:val="00471CF5"/>
    <w:rsid w:val="004753D7"/>
    <w:rsid w:val="00475B21"/>
    <w:rsid w:val="00487325"/>
    <w:rsid w:val="004963CE"/>
    <w:rsid w:val="00496E42"/>
    <w:rsid w:val="004B2F00"/>
    <w:rsid w:val="00570C46"/>
    <w:rsid w:val="0058528F"/>
    <w:rsid w:val="00620F1B"/>
    <w:rsid w:val="006470BE"/>
    <w:rsid w:val="006852CD"/>
    <w:rsid w:val="007161B3"/>
    <w:rsid w:val="007845E3"/>
    <w:rsid w:val="007849A0"/>
    <w:rsid w:val="0081211A"/>
    <w:rsid w:val="00853972"/>
    <w:rsid w:val="008B49F3"/>
    <w:rsid w:val="008F7DBD"/>
    <w:rsid w:val="0099078C"/>
    <w:rsid w:val="009E3E15"/>
    <w:rsid w:val="00A17AF8"/>
    <w:rsid w:val="00A6716C"/>
    <w:rsid w:val="00A71B9D"/>
    <w:rsid w:val="00AB6654"/>
    <w:rsid w:val="00AD2F82"/>
    <w:rsid w:val="00AE7CA7"/>
    <w:rsid w:val="00B01684"/>
    <w:rsid w:val="00BD044F"/>
    <w:rsid w:val="00BE229F"/>
    <w:rsid w:val="00C71CC1"/>
    <w:rsid w:val="00D04C65"/>
    <w:rsid w:val="00DC5C29"/>
    <w:rsid w:val="00E02D16"/>
    <w:rsid w:val="00EB3D2C"/>
    <w:rsid w:val="00F33F2A"/>
    <w:rsid w:val="00FC2C2D"/>
    <w:rsid w:val="00FD20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4753D7"/>
  </w:style>
  <w:style w:type="paragraph" w:styleId="Nagwek1">
    <w:name w:val="heading 1"/>
    <w:basedOn w:val="Normalny"/>
    <w:next w:val="Normalny"/>
    <w:autoRedefine/>
    <w:qFormat/>
    <w:rsid w:val="004753D7"/>
    <w:pPr>
      <w:keepNext/>
      <w:numPr>
        <w:numId w:val="5"/>
      </w:numPr>
      <w:spacing w:before="240" w:after="60"/>
      <w:ind w:left="431" w:hanging="431"/>
      <w:outlineLvl w:val="0"/>
    </w:pPr>
    <w:rPr>
      <w:b/>
      <w:sz w:val="24"/>
    </w:rPr>
  </w:style>
  <w:style w:type="paragraph" w:styleId="Nagwek2">
    <w:name w:val="heading 2"/>
    <w:basedOn w:val="Normalny"/>
    <w:next w:val="Normalny"/>
    <w:autoRedefine/>
    <w:qFormat/>
    <w:rsid w:val="004753D7"/>
    <w:pPr>
      <w:keepNext/>
      <w:numPr>
        <w:ilvl w:val="1"/>
        <w:numId w:val="5"/>
      </w:numPr>
      <w:spacing w:before="120"/>
      <w:outlineLvl w:val="1"/>
    </w:pPr>
    <w:rPr>
      <w:b/>
      <w:bCs/>
      <w:sz w:val="22"/>
    </w:rPr>
  </w:style>
  <w:style w:type="paragraph" w:styleId="Nagwek3">
    <w:name w:val="heading 3"/>
    <w:basedOn w:val="Normalny"/>
    <w:next w:val="Normalny"/>
    <w:autoRedefine/>
    <w:qFormat/>
    <w:rsid w:val="004753D7"/>
    <w:pPr>
      <w:keepNext/>
      <w:numPr>
        <w:ilvl w:val="2"/>
        <w:numId w:val="5"/>
      </w:numPr>
      <w:spacing w:before="60"/>
      <w:outlineLvl w:val="2"/>
    </w:pPr>
    <w:rPr>
      <w:b/>
      <w:bCs/>
      <w:szCs w:val="24"/>
    </w:rPr>
  </w:style>
  <w:style w:type="paragraph" w:styleId="Nagwek4">
    <w:name w:val="heading 4"/>
    <w:basedOn w:val="Normalny"/>
    <w:next w:val="Normalny"/>
    <w:qFormat/>
    <w:rsid w:val="004753D7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4753D7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4753D7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4753D7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Nagwek8">
    <w:name w:val="heading 8"/>
    <w:basedOn w:val="Normalny"/>
    <w:next w:val="Normalny"/>
    <w:qFormat/>
    <w:rsid w:val="004753D7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Nagwek9">
    <w:name w:val="heading 9"/>
    <w:basedOn w:val="Normalny"/>
    <w:next w:val="Normalny"/>
    <w:qFormat/>
    <w:rsid w:val="004753D7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4753D7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rsid w:val="004753D7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4753D7"/>
  </w:style>
  <w:style w:type="paragraph" w:styleId="Tekstpodstawowy2">
    <w:name w:val="Body Text 2"/>
    <w:basedOn w:val="Normalny"/>
    <w:rsid w:val="004753D7"/>
    <w:rPr>
      <w:rFonts w:ascii="Arial" w:hAnsi="Arial"/>
      <w:b/>
      <w:bCs/>
      <w:sz w:val="22"/>
    </w:rPr>
  </w:style>
  <w:style w:type="character" w:customStyle="1" w:styleId="tekstwtabeliZnak">
    <w:name w:val="tekst_w_tabeli Znak"/>
    <w:basedOn w:val="Domylnaczcionkaakapitu"/>
    <w:link w:val="tekstwtabeli"/>
    <w:locked/>
    <w:rsid w:val="002751EA"/>
    <w:rPr>
      <w:rFonts w:ascii="Arial" w:hAnsi="Arial"/>
      <w:b/>
      <w:bCs/>
      <w:lang w:val="pl-PL" w:eastAsia="pl-PL" w:bidi="ar-SA"/>
    </w:rPr>
  </w:style>
  <w:style w:type="paragraph" w:styleId="Podtytu">
    <w:name w:val="Subtitle"/>
    <w:basedOn w:val="Normalny"/>
    <w:qFormat/>
    <w:rsid w:val="004753D7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kstpodstawowywcity2">
    <w:name w:val="Body Text Indent 2"/>
    <w:basedOn w:val="Normalny"/>
    <w:autoRedefine/>
    <w:rsid w:val="004753D7"/>
    <w:pPr>
      <w:jc w:val="both"/>
    </w:pPr>
    <w:rPr>
      <w:i/>
      <w:iCs/>
      <w:szCs w:val="24"/>
    </w:rPr>
  </w:style>
  <w:style w:type="paragraph" w:customStyle="1" w:styleId="wpiswtabeli">
    <w:name w:val="wpis_w_tabeli"/>
    <w:autoRedefine/>
    <w:rsid w:val="0081211A"/>
    <w:rPr>
      <w:rFonts w:ascii="Arial" w:hAnsi="Arial" w:cs="Arial"/>
      <w:b/>
      <w:sz w:val="16"/>
    </w:rPr>
  </w:style>
  <w:style w:type="paragraph" w:customStyle="1" w:styleId="wpiswtabelicentr">
    <w:name w:val="wpis_w_tabeli_centr"/>
    <w:basedOn w:val="wpiswtabeli"/>
    <w:rsid w:val="004753D7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sid w:val="004753D7"/>
    <w:rPr>
      <w:rFonts w:ascii="Arial" w:hAnsi="Arial"/>
      <w:b/>
      <w:bCs/>
    </w:rPr>
  </w:style>
  <w:style w:type="paragraph" w:customStyle="1" w:styleId="tekstwtabelicentr">
    <w:name w:val="tekst_w_tabeli_centr"/>
    <w:basedOn w:val="tekstwtabeli"/>
    <w:rsid w:val="004753D7"/>
    <w:pPr>
      <w:jc w:val="center"/>
    </w:pPr>
  </w:style>
  <w:style w:type="paragraph" w:customStyle="1" w:styleId="tekstwtabeliTNR">
    <w:name w:val="tekst_w_tabeli_TNR"/>
    <w:basedOn w:val="tekstwtabeli"/>
    <w:rsid w:val="004753D7"/>
    <w:rPr>
      <w:rFonts w:ascii="Times New Roman" w:hAnsi="Times New Roman"/>
    </w:rPr>
  </w:style>
  <w:style w:type="paragraph" w:customStyle="1" w:styleId="Tekstpodstawowykursywa">
    <w:name w:val="Tekst podstawowy kursywa"/>
    <w:basedOn w:val="Normalny"/>
    <w:rsid w:val="0081211A"/>
    <w:pPr>
      <w:spacing w:before="240" w:after="120"/>
    </w:pPr>
    <w:rPr>
      <w:b/>
      <w:bCs/>
      <w:i/>
      <w:iCs/>
      <w:lang w:val="en-US"/>
    </w:rPr>
  </w:style>
  <w:style w:type="paragraph" w:customStyle="1" w:styleId="komentarz">
    <w:name w:val="komentarz"/>
    <w:basedOn w:val="tekstwtabeli"/>
    <w:link w:val="komentarzZnak"/>
    <w:autoRedefine/>
    <w:rsid w:val="00A17AF8"/>
    <w:pPr>
      <w:jc w:val="both"/>
    </w:pPr>
    <w:rPr>
      <w:rFonts w:ascii="Times New Roman" w:hAnsi="Times New Roman"/>
      <w:b w:val="0"/>
      <w:i/>
    </w:rPr>
  </w:style>
  <w:style w:type="paragraph" w:styleId="Tekstpodstawowy3">
    <w:name w:val="Body Text 3"/>
    <w:basedOn w:val="Normalny"/>
    <w:rsid w:val="004753D7"/>
    <w:rPr>
      <w:i/>
      <w:iCs/>
    </w:rPr>
  </w:style>
  <w:style w:type="paragraph" w:styleId="Tekstpodstawowywcity">
    <w:name w:val="Body Text Indent"/>
    <w:basedOn w:val="Normalny"/>
    <w:rsid w:val="004753D7"/>
    <w:pPr>
      <w:spacing w:after="120"/>
      <w:ind w:left="283"/>
    </w:pPr>
  </w:style>
  <w:style w:type="character" w:customStyle="1" w:styleId="komentarzZnak">
    <w:name w:val="komentarz Znak"/>
    <w:basedOn w:val="tekstwtabeliZnak"/>
    <w:link w:val="komentarz"/>
    <w:locked/>
    <w:rsid w:val="00A17AF8"/>
    <w:rPr>
      <w:bCs/>
      <w:i/>
    </w:rPr>
  </w:style>
  <w:style w:type="paragraph" w:customStyle="1" w:styleId="Nagwek1beznumeru">
    <w:name w:val="Nagłówek 1 bez numeru"/>
    <w:basedOn w:val="Normalny"/>
    <w:rsid w:val="004753D7"/>
    <w:pPr>
      <w:keepNext/>
      <w:tabs>
        <w:tab w:val="num" w:pos="432"/>
      </w:tabs>
      <w:spacing w:before="240"/>
      <w:ind w:left="432" w:hanging="432"/>
      <w:outlineLvl w:val="0"/>
    </w:pPr>
    <w:rPr>
      <w:b/>
      <w:sz w:val="24"/>
    </w:rPr>
  </w:style>
  <w:style w:type="paragraph" w:styleId="Tekstdymka">
    <w:name w:val="Balloon Text"/>
    <w:basedOn w:val="Normalny"/>
    <w:link w:val="TekstdymkaZnak"/>
    <w:rsid w:val="00C71CC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71CC1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AB6654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AB6654"/>
    <w:pPr>
      <w:ind w:left="720"/>
      <w:contextualSpacing/>
    </w:pPr>
  </w:style>
  <w:style w:type="table" w:styleId="Tabela-Siatka">
    <w:name w:val="Table Grid"/>
    <w:basedOn w:val="Standardowy"/>
    <w:rsid w:val="00AB66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autoRedefine/>
    <w:qFormat/>
    <w:pPr>
      <w:keepNext/>
      <w:numPr>
        <w:numId w:val="5"/>
      </w:numPr>
      <w:spacing w:before="240" w:after="60"/>
      <w:ind w:left="431" w:hanging="431"/>
      <w:outlineLvl w:val="0"/>
    </w:pPr>
    <w:rPr>
      <w:b/>
      <w:sz w:val="24"/>
    </w:rPr>
  </w:style>
  <w:style w:type="paragraph" w:styleId="Nagwek2">
    <w:name w:val="heading 2"/>
    <w:basedOn w:val="Normalny"/>
    <w:next w:val="Normalny"/>
    <w:autoRedefine/>
    <w:qFormat/>
    <w:pPr>
      <w:keepNext/>
      <w:numPr>
        <w:ilvl w:val="1"/>
        <w:numId w:val="5"/>
      </w:numPr>
      <w:spacing w:before="120"/>
      <w:outlineLvl w:val="1"/>
    </w:pPr>
    <w:rPr>
      <w:b/>
      <w:bCs/>
      <w:sz w:val="22"/>
    </w:rPr>
  </w:style>
  <w:style w:type="paragraph" w:styleId="Nagwek3">
    <w:name w:val="heading 3"/>
    <w:basedOn w:val="Normalny"/>
    <w:next w:val="Normalny"/>
    <w:autoRedefine/>
    <w:qFormat/>
    <w:pPr>
      <w:keepNext/>
      <w:numPr>
        <w:ilvl w:val="2"/>
        <w:numId w:val="5"/>
      </w:numPr>
      <w:spacing w:before="60"/>
      <w:outlineLvl w:val="2"/>
    </w:pPr>
    <w:rPr>
      <w:b/>
      <w:bCs/>
      <w:szCs w:val="24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Nagwek8">
    <w:name w:val="heading 8"/>
    <w:basedOn w:val="Normalny"/>
    <w:next w:val="Normalny"/>
    <w:qFormat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Nagwek9">
    <w:name w:val="heading 9"/>
    <w:basedOn w:val="Normalny"/>
    <w:next w:val="Normalny"/>
    <w:qFormat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paragraph" w:styleId="Tekstpodstawowy2">
    <w:name w:val="Body Text 2"/>
    <w:basedOn w:val="Normalny"/>
    <w:rPr>
      <w:rFonts w:ascii="Arial" w:hAnsi="Arial"/>
      <w:b/>
      <w:bCs/>
      <w:sz w:val="22"/>
    </w:rPr>
  </w:style>
  <w:style w:type="character" w:customStyle="1" w:styleId="tekstwtabeliZnak">
    <w:name w:val="tekst_w_tabeli Znak"/>
    <w:basedOn w:val="Domylnaczcionkaakapitu"/>
    <w:link w:val="tekstwtabeli"/>
    <w:locked/>
    <w:rsid w:val="002751EA"/>
    <w:rPr>
      <w:rFonts w:ascii="Arial" w:hAnsi="Arial"/>
      <w:b/>
      <w:bCs/>
      <w:lang w:val="pl-PL" w:eastAsia="pl-PL" w:bidi="ar-SA"/>
    </w:rPr>
  </w:style>
  <w:style w:type="paragraph" w:styleId="Podtytu">
    <w:name w:val="Subtitle"/>
    <w:basedOn w:val="Normalny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kstpodstawowywcity2">
    <w:name w:val="Body Text Indent 2"/>
    <w:basedOn w:val="Normalny"/>
    <w:autoRedefine/>
    <w:pPr>
      <w:jc w:val="both"/>
    </w:pPr>
    <w:rPr>
      <w:i/>
      <w:iCs/>
      <w:szCs w:val="24"/>
    </w:rPr>
  </w:style>
  <w:style w:type="paragraph" w:customStyle="1" w:styleId="wpiswtabeli">
    <w:name w:val="wpis_w_tabeli"/>
    <w:autoRedefine/>
    <w:rsid w:val="0081211A"/>
    <w:rPr>
      <w:rFonts w:ascii="Arial" w:hAnsi="Arial" w:cs="Arial"/>
      <w:b/>
      <w:sz w:val="16"/>
    </w:rPr>
  </w:style>
  <w:style w:type="paragraph" w:customStyle="1" w:styleId="wpiswtabelicentr">
    <w:name w:val="wpis_w_tabeli_centr"/>
    <w:basedOn w:val="wpiswtabeli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Pr>
      <w:rFonts w:ascii="Arial" w:hAnsi="Arial"/>
      <w:b/>
      <w:bCs/>
    </w:rPr>
  </w:style>
  <w:style w:type="paragraph" w:customStyle="1" w:styleId="tekstwtabelicentr">
    <w:name w:val="tekst_w_tabeli_centr"/>
    <w:basedOn w:val="tekstwtabeli"/>
    <w:pPr>
      <w:jc w:val="center"/>
    </w:pPr>
  </w:style>
  <w:style w:type="paragraph" w:customStyle="1" w:styleId="tekstwtabeliTNR">
    <w:name w:val="tekst_w_tabeli_TNR"/>
    <w:basedOn w:val="tekstwtabeli"/>
    <w:rPr>
      <w:rFonts w:ascii="Times New Roman" w:hAnsi="Times New Roman"/>
    </w:rPr>
  </w:style>
  <w:style w:type="paragraph" w:customStyle="1" w:styleId="Tekstpodstawowykursywa">
    <w:name w:val="Tekst podstawowy kursywa"/>
    <w:basedOn w:val="Normalny"/>
    <w:rsid w:val="0081211A"/>
    <w:pPr>
      <w:spacing w:before="240" w:after="120"/>
    </w:pPr>
    <w:rPr>
      <w:b/>
      <w:bCs/>
      <w:i/>
      <w:iCs/>
      <w:lang w:val="en-US"/>
    </w:rPr>
  </w:style>
  <w:style w:type="paragraph" w:customStyle="1" w:styleId="komentarz">
    <w:name w:val="komentarz"/>
    <w:basedOn w:val="tekstwtabeli"/>
    <w:link w:val="komentarzZnak"/>
    <w:autoRedefine/>
    <w:rsid w:val="000649AD"/>
    <w:pPr>
      <w:jc w:val="both"/>
    </w:pPr>
    <w:rPr>
      <w:b w:val="0"/>
      <w:i/>
      <w:sz w:val="16"/>
    </w:rPr>
  </w:style>
  <w:style w:type="paragraph" w:styleId="Tekstpodstawowy3">
    <w:name w:val="Body Text 3"/>
    <w:basedOn w:val="Normalny"/>
    <w:rPr>
      <w:i/>
      <w:iCs/>
    </w:rPr>
  </w:style>
  <w:style w:type="paragraph" w:styleId="Tekstpodstawowywcity">
    <w:name w:val="Body Text Indent"/>
    <w:basedOn w:val="Normalny"/>
    <w:pPr>
      <w:spacing w:after="120"/>
      <w:ind w:left="283"/>
    </w:pPr>
  </w:style>
  <w:style w:type="character" w:customStyle="1" w:styleId="komentarzZnak">
    <w:name w:val="komentarz Znak"/>
    <w:basedOn w:val="tekstwtabeliZnak"/>
    <w:link w:val="komentarz"/>
    <w:locked/>
    <w:rsid w:val="000649AD"/>
    <w:rPr>
      <w:rFonts w:ascii="Arial" w:hAnsi="Arial"/>
      <w:b/>
      <w:bCs/>
      <w:i/>
      <w:sz w:val="16"/>
      <w:lang w:val="pl-PL" w:eastAsia="pl-PL" w:bidi="ar-SA"/>
    </w:rPr>
  </w:style>
  <w:style w:type="paragraph" w:customStyle="1" w:styleId="Nagwek1beznumeru">
    <w:name w:val="Nagłówek 1 bez numeru"/>
    <w:basedOn w:val="Normalny"/>
    <w:pPr>
      <w:keepNext/>
      <w:tabs>
        <w:tab w:val="num" w:pos="432"/>
      </w:tabs>
      <w:spacing w:before="240"/>
      <w:ind w:left="432" w:hanging="432"/>
      <w:outlineLvl w:val="0"/>
    </w:pPr>
    <w:rPr>
      <w:b/>
      <w:sz w:val="24"/>
    </w:rPr>
  </w:style>
  <w:style w:type="paragraph" w:styleId="Tekstdymka">
    <w:name w:val="Balloon Text"/>
    <w:basedOn w:val="Normalny"/>
    <w:link w:val="TekstdymkaZnak"/>
    <w:rsid w:val="00C71CC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71C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2004_01_ZPTT_szablon.dot</Template>
  <TotalTime>88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ARKUSZ ZLECENIA PROJEKTOWEGO</vt:lpstr>
    </vt:vector>
  </TitlesOfParts>
  <Company>PG</Company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ARKUSZ ZLECENIA PROJEKTOWEGO</dc:title>
  <dc:creator>Marta</dc:creator>
  <cp:lastModifiedBy>Horacy</cp:lastModifiedBy>
  <cp:revision>13</cp:revision>
  <cp:lastPrinted>2005-06-08T10:46:00Z</cp:lastPrinted>
  <dcterms:created xsi:type="dcterms:W3CDTF">2020-10-13T06:23:00Z</dcterms:created>
  <dcterms:modified xsi:type="dcterms:W3CDTF">2023-11-13T10:07:00Z</dcterms:modified>
</cp:coreProperties>
</file>