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3402"/>
        <w:gridCol w:w="218"/>
        <w:gridCol w:w="1625"/>
        <w:gridCol w:w="708"/>
        <w:gridCol w:w="1134"/>
        <w:gridCol w:w="1276"/>
      </w:tblGrid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E02D16" w:rsidP="00A17AF8">
            <w:pPr>
              <w:pStyle w:val="komentarz"/>
            </w:pPr>
            <w:r>
              <w:t>Półkarzyk Pk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A17AF8" w:rsidP="00A17AF8">
            <w:pPr>
              <w:pStyle w:val="komentarz"/>
            </w:pPr>
            <w:r>
              <w:t>PJATK, dr hab. Inż. Marta Łabuda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A17AF8" w:rsidP="00A17AF8">
            <w:pPr>
              <w:pStyle w:val="komentarz"/>
            </w:pPr>
            <w:r>
              <w:t>Zespół projektu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3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2751EA" w:rsidP="00A17AF8">
            <w:pPr>
              <w:pStyle w:val="komentarz"/>
            </w:pPr>
            <w:r>
              <w:t>{numer zespołu projektowego w ra</w:t>
            </w:r>
            <w:r w:rsidR="00C71CC1">
              <w:t>mach PRI</w:t>
            </w:r>
            <w:r w:rsidR="00015986">
              <w:t xml:space="preserve"> }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A17AF8" w:rsidP="00A17AF8">
            <w:pPr>
              <w:pStyle w:val="komentarz"/>
            </w:pPr>
            <w:r>
              <w:t>Cezary Ciślak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A17AF8" w:rsidP="00A17AF8">
            <w:pPr>
              <w:pStyle w:val="komentarz"/>
            </w:pPr>
            <w:r>
              <w:t>dr hab. Inż. Marta Łabuda</w:t>
            </w:r>
          </w:p>
        </w:tc>
      </w:tr>
      <w:tr w:rsidR="008B49F3">
        <w:trPr>
          <w:cantSplit/>
        </w:trPr>
        <w:tc>
          <w:tcPr>
            <w:tcW w:w="9214" w:type="dxa"/>
            <w:gridSpan w:val="7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3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A17AF8" w:rsidP="00A17AF8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3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</w:p>
          <w:p w:rsidR="008B49F3" w:rsidRPr="0081211A" w:rsidRDefault="00792AE5" w:rsidP="00A17AF8">
            <w:pPr>
              <w:pStyle w:val="komentarz"/>
            </w:pPr>
            <w:r>
              <w:t>2023-12-11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3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Default="009861DF" w:rsidP="00A17AF8">
            <w:pPr>
              <w:pStyle w:val="komentarz"/>
            </w:pPr>
            <w:r>
              <w:t>2023-</w:t>
            </w:r>
            <w:r w:rsidR="00792AE5">
              <w:t>12-11</w:t>
            </w:r>
          </w:p>
          <w:p w:rsidR="00A17AF8" w:rsidRDefault="00A17AF8" w:rsidP="00A17AF8">
            <w:pPr>
              <w:pStyle w:val="komentarz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7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 w:rsidTr="002F2657">
        <w:tc>
          <w:tcPr>
            <w:tcW w:w="851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40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843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84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76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 w:rsidTr="002F2657">
        <w:tc>
          <w:tcPr>
            <w:tcW w:w="851" w:type="dxa"/>
          </w:tcPr>
          <w:p w:rsidR="008B49F3" w:rsidRDefault="00A17AF8" w:rsidP="00A17AF8">
            <w:pPr>
              <w:pStyle w:val="komentarz"/>
            </w:pPr>
            <w:r>
              <w:t>01</w:t>
            </w:r>
          </w:p>
          <w:p w:rsidR="0081211A" w:rsidRDefault="0081211A" w:rsidP="0081211A"/>
        </w:tc>
        <w:tc>
          <w:tcPr>
            <w:tcW w:w="3402" w:type="dxa"/>
          </w:tcPr>
          <w:p w:rsidR="008B49F3" w:rsidRDefault="00A17AF8" w:rsidP="00A17AF8">
            <w:pPr>
              <w:pStyle w:val="komentarz"/>
            </w:pPr>
            <w:r>
              <w:t>Wstępna wersja</w:t>
            </w:r>
          </w:p>
          <w:p w:rsidR="0081211A" w:rsidRDefault="0081211A" w:rsidP="0081211A"/>
        </w:tc>
        <w:tc>
          <w:tcPr>
            <w:tcW w:w="1843" w:type="dxa"/>
            <w:gridSpan w:val="2"/>
          </w:tcPr>
          <w:p w:rsidR="008B49F3" w:rsidRDefault="00A17AF8" w:rsidP="00A17AF8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842" w:type="dxa"/>
            <w:gridSpan w:val="2"/>
          </w:tcPr>
          <w:p w:rsidR="008B49F3" w:rsidRDefault="00A17AF8" w:rsidP="00A17AF8">
            <w:pPr>
              <w:pStyle w:val="komentarz"/>
            </w:pPr>
            <w:r>
              <w:t>Cezary Ciślak</w:t>
            </w:r>
          </w:p>
          <w:p w:rsidR="0081211A" w:rsidRDefault="0081211A" w:rsidP="0081211A"/>
        </w:tc>
        <w:tc>
          <w:tcPr>
            <w:tcW w:w="1276" w:type="dxa"/>
          </w:tcPr>
          <w:p w:rsidR="008B49F3" w:rsidRDefault="009861DF" w:rsidP="00A17AF8">
            <w:pPr>
              <w:pStyle w:val="komentarz"/>
            </w:pPr>
            <w:r>
              <w:t>2023-</w:t>
            </w:r>
            <w:r w:rsidR="00792AE5">
              <w:t>12-11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3527FA" w:rsidRDefault="00792AE5" w:rsidP="0081211A">
      <w:r>
        <w:t>Weryfikacja i korekta harmonogramu oraz rozpoczęcie zadań implementacyjnych projektu systemu.</w:t>
      </w:r>
      <w:r w:rsidR="00156A48">
        <w:br/>
      </w:r>
    </w:p>
    <w:p w:rsidR="008B49F3" w:rsidRDefault="008B49F3" w:rsidP="0081211A">
      <w:pPr>
        <w:pStyle w:val="Nagwek2"/>
      </w:pPr>
      <w:r>
        <w:t>Osiągnięte rezultaty</w:t>
      </w:r>
    </w:p>
    <w:tbl>
      <w:tblPr>
        <w:tblStyle w:val="Tabela-Siatka"/>
        <w:tblW w:w="0" w:type="auto"/>
        <w:tblInd w:w="108" w:type="dxa"/>
        <w:tblLook w:val="04A0"/>
      </w:tblPr>
      <w:tblGrid>
        <w:gridCol w:w="1276"/>
        <w:gridCol w:w="3402"/>
        <w:gridCol w:w="1701"/>
        <w:gridCol w:w="1559"/>
        <w:gridCol w:w="1385"/>
      </w:tblGrid>
      <w:tr w:rsidR="00AB6654" w:rsidTr="00A71B9D">
        <w:tc>
          <w:tcPr>
            <w:tcW w:w="1276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3402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Opis</w:t>
            </w:r>
          </w:p>
        </w:tc>
        <w:tc>
          <w:tcPr>
            <w:tcW w:w="1701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Członkowie</w:t>
            </w:r>
          </w:p>
        </w:tc>
        <w:tc>
          <w:tcPr>
            <w:tcW w:w="1559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Szacowany czas</w:t>
            </w:r>
          </w:p>
        </w:tc>
        <w:tc>
          <w:tcPr>
            <w:tcW w:w="1385" w:type="dxa"/>
          </w:tcPr>
          <w:p w:rsidR="00AB6654" w:rsidRPr="00AB6654" w:rsidRDefault="00AB6654" w:rsidP="00AB66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6654">
              <w:rPr>
                <w:rFonts w:ascii="Arial" w:hAnsi="Arial" w:cs="Arial"/>
                <w:b/>
                <w:sz w:val="16"/>
                <w:szCs w:val="16"/>
              </w:rPr>
              <w:t>Faktyczny czas</w:t>
            </w:r>
          </w:p>
        </w:tc>
      </w:tr>
      <w:tr w:rsidR="009861DF" w:rsidRPr="00AB6654" w:rsidTr="00A71B9D">
        <w:tc>
          <w:tcPr>
            <w:tcW w:w="1276" w:type="dxa"/>
          </w:tcPr>
          <w:p w:rsidR="009861DF" w:rsidRDefault="009861DF" w:rsidP="00AB6654">
            <w:r>
              <w:t>2023-1</w:t>
            </w:r>
            <w:r w:rsidR="00792AE5">
              <w:t>2-07</w:t>
            </w:r>
          </w:p>
        </w:tc>
        <w:tc>
          <w:tcPr>
            <w:tcW w:w="3402" w:type="dxa"/>
          </w:tcPr>
          <w:p w:rsidR="009861DF" w:rsidRDefault="00792AE5" w:rsidP="00156A48">
            <w:r>
              <w:t>Poprawki konfiguracji w Jirze</w:t>
            </w:r>
          </w:p>
        </w:tc>
        <w:tc>
          <w:tcPr>
            <w:tcW w:w="1701" w:type="dxa"/>
          </w:tcPr>
          <w:p w:rsidR="009861DF" w:rsidRDefault="009861DF" w:rsidP="009861DF">
            <w:r>
              <w:t>Cezary Ciślak</w:t>
            </w:r>
          </w:p>
        </w:tc>
        <w:tc>
          <w:tcPr>
            <w:tcW w:w="1559" w:type="dxa"/>
          </w:tcPr>
          <w:p w:rsidR="009861DF" w:rsidRDefault="009861DF" w:rsidP="009861DF">
            <w:r>
              <w:t>30m</w:t>
            </w:r>
          </w:p>
        </w:tc>
        <w:tc>
          <w:tcPr>
            <w:tcW w:w="1385" w:type="dxa"/>
          </w:tcPr>
          <w:p w:rsidR="009861DF" w:rsidRDefault="00792AE5" w:rsidP="00AB6654">
            <w:r>
              <w:t>45</w:t>
            </w:r>
            <w:r w:rsidR="009861DF">
              <w:t>m</w:t>
            </w:r>
          </w:p>
        </w:tc>
      </w:tr>
      <w:tr w:rsidR="009861DF" w:rsidRPr="00AB6654" w:rsidTr="00A71B9D">
        <w:tc>
          <w:tcPr>
            <w:tcW w:w="1276" w:type="dxa"/>
          </w:tcPr>
          <w:p w:rsidR="009861DF" w:rsidRDefault="009861DF" w:rsidP="00AB6654">
            <w:r>
              <w:t>2023-1</w:t>
            </w:r>
            <w:r w:rsidR="00792AE5">
              <w:t>2-07</w:t>
            </w:r>
          </w:p>
        </w:tc>
        <w:tc>
          <w:tcPr>
            <w:tcW w:w="3402" w:type="dxa"/>
          </w:tcPr>
          <w:p w:rsidR="009861DF" w:rsidRDefault="00792AE5" w:rsidP="00156A48">
            <w:r>
              <w:t>Spotkanie zespołu projektowego – korekta harmonogramu i rozpoczęcie sprintu</w:t>
            </w:r>
          </w:p>
        </w:tc>
        <w:tc>
          <w:tcPr>
            <w:tcW w:w="1701" w:type="dxa"/>
          </w:tcPr>
          <w:p w:rsidR="009861DF" w:rsidRDefault="009861DF" w:rsidP="009861DF">
            <w:r>
              <w:t>Alicja Wieloch</w:t>
            </w:r>
            <w:r w:rsidR="00792AE5">
              <w:br/>
              <w:t>Cezary Ciślak</w:t>
            </w:r>
            <w:r w:rsidR="00792AE5">
              <w:br/>
              <w:t>Bartosz Grzanka</w:t>
            </w:r>
          </w:p>
        </w:tc>
        <w:tc>
          <w:tcPr>
            <w:tcW w:w="1559" w:type="dxa"/>
          </w:tcPr>
          <w:p w:rsidR="009861DF" w:rsidRDefault="009861DF" w:rsidP="009861DF">
            <w:r>
              <w:t>1h</w:t>
            </w:r>
          </w:p>
        </w:tc>
        <w:tc>
          <w:tcPr>
            <w:tcW w:w="1385" w:type="dxa"/>
          </w:tcPr>
          <w:p w:rsidR="009861DF" w:rsidRDefault="00792AE5" w:rsidP="00AB6654">
            <w:r>
              <w:t>45m</w:t>
            </w:r>
          </w:p>
        </w:tc>
      </w:tr>
    </w:tbl>
    <w:p w:rsidR="00AB6654" w:rsidRPr="00AB6654" w:rsidRDefault="00AB6654" w:rsidP="00AB6654"/>
    <w:p w:rsidR="008B49F3" w:rsidRDefault="008B49F3" w:rsidP="0081211A">
      <w:pPr>
        <w:pStyle w:val="Nagwek2"/>
      </w:pPr>
      <w:r>
        <w:t>Rozbieżności i sugestia zmian w realizacji projektu</w:t>
      </w:r>
    </w:p>
    <w:p w:rsidR="00A17AF8" w:rsidRPr="00A17AF8" w:rsidRDefault="00792AE5" w:rsidP="00A17AF8">
      <w:r>
        <w:t>Prace implementacyjne były planowane na rozpoczęcie znacznie wcześniej, ale z powodu problemów zewnętrznych, na które nie mieliśmy wpływu, prace są opóźnione, co zostało zawarte w harmonogramie. Dzięki dobremu rozplanowaniu działań, jedyne co wymagane było do zmiany to okresy zadań konkretnych epik.</w:t>
      </w:r>
    </w:p>
    <w:p w:rsidR="000649AD" w:rsidRDefault="008B49F3" w:rsidP="000649AD">
      <w:pPr>
        <w:pStyle w:val="Nagwek1"/>
      </w:pPr>
      <w:r>
        <w:t>Postanowienia</w:t>
      </w:r>
    </w:p>
    <w:p w:rsidR="00A17AF8" w:rsidRPr="00A17AF8" w:rsidRDefault="00792AE5" w:rsidP="00A17AF8">
      <w:pPr>
        <w:pStyle w:val="komentarz"/>
        <w:rPr>
          <w:i w:val="0"/>
        </w:rPr>
      </w:pPr>
      <w:r>
        <w:rPr>
          <w:i w:val="0"/>
        </w:rPr>
        <w:t>Z poprawą harmonogramu rozpoczęliśmy pierwszy 2-tygodniowy sprint, który rozpoczął się 2023-12-10, a zakończy się 2023-12-24. W tym sprincie zakończymy wszelkie wymagane prace nad prototypem interfejsu tworzonego w Figmie, rozpoczniemy pracę nad prototypowaniem skomplikowanych części projektu oraz przygotujemy serwer bazodanowy i systemowy w wersjach podstawowych i do dalszej rozbudowy.</w:t>
      </w:r>
    </w:p>
    <w:p w:rsidR="00A17AF8" w:rsidRPr="00A17AF8" w:rsidRDefault="00A17AF8" w:rsidP="00A17AF8"/>
    <w:p w:rsidR="000649AD" w:rsidRDefault="008B49F3" w:rsidP="00A17AF8">
      <w:pPr>
        <w:pStyle w:val="Nagwek1"/>
      </w:pPr>
      <w:r>
        <w:t>Załączniki</w:t>
      </w:r>
    </w:p>
    <w:p w:rsidR="008B49F3" w:rsidRPr="003527FA" w:rsidRDefault="00EB3D2C" w:rsidP="00EB3D2C">
      <w:r>
        <w:t>Brak.</w:t>
      </w:r>
    </w:p>
    <w:sectPr w:rsidR="008B49F3" w:rsidRPr="003527FA" w:rsidSect="004753D7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8A5" w:rsidRDefault="009658A5">
      <w:r>
        <w:separator/>
      </w:r>
    </w:p>
  </w:endnote>
  <w:endnote w:type="continuationSeparator" w:id="1">
    <w:p w:rsidR="009658A5" w:rsidRDefault="009658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B474F7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792AE5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792AE5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8A5" w:rsidRDefault="009658A5">
      <w:r>
        <w:separator/>
      </w:r>
    </w:p>
  </w:footnote>
  <w:footnote w:type="continuationSeparator" w:id="1">
    <w:p w:rsidR="009658A5" w:rsidRDefault="009658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  <w:bookmarkStart w:id="0" w:name="_GoBack"/>
    <w:bookmarkEnd w:id="0"/>
  </w:p>
  <w:p w:rsidR="00C71CC1" w:rsidRDefault="00C71CC1">
    <w:pPr>
      <w:pStyle w:val="Nagwek"/>
      <w:pBdr>
        <w:bottom w:val="single" w:sz="4" w:space="1" w:color="auto"/>
      </w:pBdr>
      <w:tabs>
        <w:tab w:val="clear" w:pos="9072"/>
        <w:tab w:val="right" w:pos="9214"/>
      </w:tabs>
      <w:rPr>
        <w:rFonts w:cs="Times New Roman"/>
        <w:bCs/>
        <w:i/>
      </w:rPr>
    </w:pPr>
  </w:p>
  <w:p w:rsidR="00AE7CA7" w:rsidRDefault="00D04C65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 xml:space="preserve">Pk - </w:t>
    </w:r>
    <w:r w:rsidR="00015986">
      <w:rPr>
        <w:rFonts w:cs="Times New Roman"/>
        <w:bCs/>
        <w:iCs/>
      </w:rPr>
      <w:t>Raport z postępów prac zespołu projektowego</w:t>
    </w:r>
    <w:r w:rsidR="00AD2F82">
      <w:t xml:space="preserve">          Projekt Grupowy, sem.5</w:t>
    </w:r>
    <w:r w:rsidR="00AE7CA7">
      <w:t xml:space="preserve">, </w:t>
    </w:r>
    <w:r w:rsidR="00AD2F82">
      <w:t>Informatyka</w:t>
    </w:r>
    <w:r w:rsidR="003527FA">
      <w:t xml:space="preserve"> </w:t>
    </w:r>
    <w:r w:rsidR="00AD2F82">
      <w:t>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A259E3"/>
    <w:multiLevelType w:val="hybridMultilevel"/>
    <w:tmpl w:val="68D66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5C72"/>
    <w:multiLevelType w:val="hybridMultilevel"/>
    <w:tmpl w:val="7E76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9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3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02782"/>
    <w:rsid w:val="00015986"/>
    <w:rsid w:val="00020E86"/>
    <w:rsid w:val="0003685B"/>
    <w:rsid w:val="000649AD"/>
    <w:rsid w:val="000A7D00"/>
    <w:rsid w:val="00156A48"/>
    <w:rsid w:val="00177C1B"/>
    <w:rsid w:val="001F473C"/>
    <w:rsid w:val="00256486"/>
    <w:rsid w:val="002751EA"/>
    <w:rsid w:val="002D553E"/>
    <w:rsid w:val="002F2657"/>
    <w:rsid w:val="003527FA"/>
    <w:rsid w:val="00471CF5"/>
    <w:rsid w:val="004753D7"/>
    <w:rsid w:val="00475B21"/>
    <w:rsid w:val="00487325"/>
    <w:rsid w:val="004963CE"/>
    <w:rsid w:val="00496E42"/>
    <w:rsid w:val="004B2F00"/>
    <w:rsid w:val="00543C00"/>
    <w:rsid w:val="00570C46"/>
    <w:rsid w:val="0058528F"/>
    <w:rsid w:val="00601332"/>
    <w:rsid w:val="00620F1B"/>
    <w:rsid w:val="006470BE"/>
    <w:rsid w:val="006852CD"/>
    <w:rsid w:val="007161B3"/>
    <w:rsid w:val="007845E3"/>
    <w:rsid w:val="007849A0"/>
    <w:rsid w:val="00792AE5"/>
    <w:rsid w:val="007C312A"/>
    <w:rsid w:val="0081211A"/>
    <w:rsid w:val="00853972"/>
    <w:rsid w:val="00865290"/>
    <w:rsid w:val="008B49F3"/>
    <w:rsid w:val="008F7DBD"/>
    <w:rsid w:val="009658A5"/>
    <w:rsid w:val="009861DF"/>
    <w:rsid w:val="0099078C"/>
    <w:rsid w:val="009E3E15"/>
    <w:rsid w:val="00A17AF8"/>
    <w:rsid w:val="00A6716C"/>
    <w:rsid w:val="00A71B9D"/>
    <w:rsid w:val="00AB6654"/>
    <w:rsid w:val="00AD2F82"/>
    <w:rsid w:val="00AE7CA7"/>
    <w:rsid w:val="00B01684"/>
    <w:rsid w:val="00B474F7"/>
    <w:rsid w:val="00BD044F"/>
    <w:rsid w:val="00BE229F"/>
    <w:rsid w:val="00C71CC1"/>
    <w:rsid w:val="00D04C65"/>
    <w:rsid w:val="00D509CB"/>
    <w:rsid w:val="00DC5C29"/>
    <w:rsid w:val="00E02D16"/>
    <w:rsid w:val="00E4436C"/>
    <w:rsid w:val="00EB3D2C"/>
    <w:rsid w:val="00F33F2A"/>
    <w:rsid w:val="00F45BF1"/>
    <w:rsid w:val="00FC2C2D"/>
    <w:rsid w:val="00FD2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753D7"/>
  </w:style>
  <w:style w:type="paragraph" w:styleId="Nagwek1">
    <w:name w:val="heading 1"/>
    <w:basedOn w:val="Normalny"/>
    <w:next w:val="Normalny"/>
    <w:autoRedefine/>
    <w:qFormat/>
    <w:rsid w:val="004753D7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4753D7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753D7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753D7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753D7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753D7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753D7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753D7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753D7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753D7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753D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753D7"/>
  </w:style>
  <w:style w:type="paragraph" w:styleId="Tekstpodstawowy2">
    <w:name w:val="Body Text 2"/>
    <w:basedOn w:val="Normalny"/>
    <w:rsid w:val="004753D7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4753D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753D7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753D7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753D7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753D7"/>
    <w:pPr>
      <w:jc w:val="center"/>
    </w:pPr>
  </w:style>
  <w:style w:type="paragraph" w:customStyle="1" w:styleId="tekstwtabeliTNR">
    <w:name w:val="tekst_w_tabeli_TNR"/>
    <w:basedOn w:val="tekstwtabeli"/>
    <w:rsid w:val="004753D7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A17AF8"/>
    <w:pPr>
      <w:jc w:val="both"/>
    </w:pPr>
    <w:rPr>
      <w:rFonts w:ascii="Times New Roman" w:hAnsi="Times New Roman"/>
      <w:b w:val="0"/>
      <w:i/>
    </w:rPr>
  </w:style>
  <w:style w:type="paragraph" w:styleId="Tekstpodstawowy3">
    <w:name w:val="Body Text 3"/>
    <w:basedOn w:val="Normalny"/>
    <w:rsid w:val="004753D7"/>
    <w:rPr>
      <w:i/>
      <w:iCs/>
    </w:rPr>
  </w:style>
  <w:style w:type="paragraph" w:styleId="Tekstpodstawowywcity">
    <w:name w:val="Body Text Indent"/>
    <w:basedOn w:val="Normalny"/>
    <w:rsid w:val="004753D7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A17AF8"/>
    <w:rPr>
      <w:bCs/>
      <w:i/>
    </w:rPr>
  </w:style>
  <w:style w:type="paragraph" w:customStyle="1" w:styleId="Nagwek1beznumeru">
    <w:name w:val="Nagłówek 1 bez numeru"/>
    <w:basedOn w:val="Normalny"/>
    <w:rsid w:val="004753D7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AB665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B6654"/>
    <w:pPr>
      <w:ind w:left="720"/>
      <w:contextualSpacing/>
    </w:pPr>
  </w:style>
  <w:style w:type="table" w:styleId="Tabela-Siatka">
    <w:name w:val="Table Grid"/>
    <w:basedOn w:val="Standardowy"/>
    <w:rsid w:val="00AB66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autoRedefine/>
    <w:qFormat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rFonts w:ascii="Arial" w:hAnsi="Arial"/>
      <w:b/>
      <w:bCs/>
      <w:i/>
      <w:sz w:val="16"/>
      <w:lang w:val="pl-PL" w:eastAsia="pl-PL" w:bidi="ar-SA"/>
    </w:rPr>
  </w:style>
  <w:style w:type="paragraph" w:customStyle="1" w:styleId="Nagwek1beznumeru">
    <w:name w:val="Nagłówek 1 bez numeru"/>
    <w:basedOn w:val="Normalny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  <w:style w:type="paragraph" w:styleId="Tekstdymka">
    <w:name w:val="Balloon Text"/>
    <w:basedOn w:val="Normalny"/>
    <w:link w:val="TekstdymkaZnak"/>
    <w:rsid w:val="00C71C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7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114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Marta</dc:creator>
  <cp:lastModifiedBy>Horacy</cp:lastModifiedBy>
  <cp:revision>17</cp:revision>
  <cp:lastPrinted>2005-06-08T10:46:00Z</cp:lastPrinted>
  <dcterms:created xsi:type="dcterms:W3CDTF">2020-10-13T06:23:00Z</dcterms:created>
  <dcterms:modified xsi:type="dcterms:W3CDTF">2023-12-11T12:00:00Z</dcterms:modified>
</cp:coreProperties>
</file>