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2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3"/>
        <w:gridCol w:w="3321"/>
        <w:gridCol w:w="1836"/>
        <w:gridCol w:w="857"/>
        <w:gridCol w:w="1055"/>
        <w:gridCol w:w="1213"/>
        <w:gridCol w:w="10"/>
      </w:tblGrid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Numer zlecenia oraz nazwa i akronim projektu:</w:t>
            </w:r>
          </w:p>
          <w:p w:rsidR="00065B0C" w:rsidRDefault="008B43B0">
            <w:pPr>
              <w:pStyle w:val="komentarz"/>
            </w:pPr>
            <w:proofErr w:type="spellStart"/>
            <w:r>
              <w:t>Półkarzyk</w:t>
            </w:r>
            <w:proofErr w:type="spellEnd"/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Zleceniodawca:</w:t>
            </w:r>
          </w:p>
          <w:p w:rsidR="00065B0C" w:rsidRDefault="008B43B0">
            <w:pPr>
              <w:pStyle w:val="komentarz"/>
            </w:pPr>
            <w:r w:rsidRPr="00C81C42">
              <w:t>PJATK, dr hab. Inż. Marta Łabuda</w:t>
            </w:r>
          </w:p>
        </w:tc>
        <w:tc>
          <w:tcPr>
            <w:tcW w:w="227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Zleceniobiorca:</w:t>
            </w:r>
          </w:p>
          <w:p w:rsidR="00065B0C" w:rsidRDefault="006E4259">
            <w:pPr>
              <w:pStyle w:val="wpiswtabeli"/>
              <w:snapToGrid w:val="0"/>
              <w:jc w:val="center"/>
            </w:pPr>
            <w:r>
              <w:rPr>
                <w:b w:val="0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4.95pt;height:84.95pt;mso-width-percent:0;mso-height-percent:0;mso-width-percent:0;mso-height-percent:0">
                  <v:imagedata r:id="rId8" o:title="48C530CD"/>
                </v:shape>
              </w:pict>
            </w:r>
          </w:p>
        </w:tc>
      </w:tr>
      <w:tr w:rsidR="00065B0C" w:rsidTr="00065B0C">
        <w:trPr>
          <w:cantSplit/>
          <w:trHeight w:val="1043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Zespół projektowy: </w:t>
            </w:r>
          </w:p>
          <w:p w:rsidR="008B43B0" w:rsidRDefault="008B43B0" w:rsidP="008B43B0">
            <w:pPr>
              <w:pStyle w:val="komentarz"/>
            </w:pPr>
            <w:r>
              <w:t>Alicja Wieloch</w:t>
            </w:r>
          </w:p>
          <w:p w:rsidR="008B43B0" w:rsidRDefault="008B43B0" w:rsidP="008B43B0">
            <w:pPr>
              <w:pStyle w:val="komentarz"/>
            </w:pPr>
            <w:r>
              <w:t xml:space="preserve">Cezary </w:t>
            </w:r>
            <w:proofErr w:type="spellStart"/>
            <w:r>
              <w:t>Ciślak</w:t>
            </w:r>
            <w:proofErr w:type="spellEnd"/>
          </w:p>
          <w:p w:rsidR="008B43B0" w:rsidRDefault="008B43B0" w:rsidP="008B43B0">
            <w:pPr>
              <w:pStyle w:val="komentarz"/>
            </w:pPr>
            <w:r>
              <w:t>Bartosz Grzanka</w:t>
            </w:r>
          </w:p>
          <w:p w:rsidR="00065B0C" w:rsidRDefault="008B43B0" w:rsidP="008B43B0">
            <w:pPr>
              <w:pStyle w:val="komentarz"/>
            </w:pPr>
            <w:r>
              <w:t>Nikodem Płocki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Kierownik projektu:</w:t>
            </w:r>
          </w:p>
          <w:p w:rsidR="00065B0C" w:rsidRDefault="008B43B0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364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spacing w:line="240" w:lineRule="auto"/>
              <w:ind w:firstLine="0"/>
              <w:rPr>
                <w:rFonts w:ascii="Arial" w:eastAsia="Arial" w:hAnsi="Arial" w:cs="Arial"/>
                <w:b/>
                <w:sz w:val="16"/>
                <w:lang w:eastAsia="ar-SA"/>
              </w:rPr>
            </w:pPr>
          </w:p>
        </w:tc>
      </w:tr>
      <w:tr w:rsidR="00065B0C" w:rsidTr="00065B0C">
        <w:trPr>
          <w:cantSplit/>
          <w:trHeight w:val="230"/>
        </w:trPr>
        <w:tc>
          <w:tcPr>
            <w:tcW w:w="42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 xml:space="preserve">Nazwa dokumentu: 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Specyfikacja Wymagań</w:t>
            </w:r>
            <w:r w:rsidR="008B43B0">
              <w:rPr>
                <w:b w:val="0"/>
                <w:i/>
              </w:rPr>
              <w:t xml:space="preserve"> </w:t>
            </w:r>
            <w:r>
              <w:rPr>
                <w:b w:val="0"/>
                <w:i/>
              </w:rPr>
              <w:t>Systemowych</w:t>
            </w:r>
          </w:p>
        </w:tc>
        <w:tc>
          <w:tcPr>
            <w:tcW w:w="26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Odpowiedzialny za dokument:</w:t>
            </w:r>
          </w:p>
          <w:p w:rsidR="00065B0C" w:rsidRDefault="00065B0C">
            <w:pPr>
              <w:pStyle w:val="wpiswtabeli"/>
              <w:snapToGrid w:val="0"/>
              <w:rPr>
                <w:b w:val="0"/>
                <w:i/>
              </w:rPr>
            </w:pPr>
            <w:r>
              <w:rPr>
                <w:b w:val="0"/>
                <w:i/>
              </w:rPr>
              <w:t>{nazwisko, imię}</w:t>
            </w:r>
          </w:p>
        </w:tc>
        <w:tc>
          <w:tcPr>
            <w:tcW w:w="22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065B0C">
            <w:pPr>
              <w:pStyle w:val="wpiswtabeli"/>
              <w:snapToGrid w:val="0"/>
            </w:pPr>
            <w:r>
              <w:t>Opiekun projektu:</w:t>
            </w:r>
          </w:p>
          <w:p w:rsidR="00065B0C" w:rsidRDefault="008B43B0">
            <w:pPr>
              <w:pStyle w:val="komentarz"/>
            </w:pPr>
            <w:r w:rsidRPr="00C81C42">
              <w:t>dr hab. Inż. Marta Łabuda</w:t>
            </w:r>
          </w:p>
        </w:tc>
      </w:tr>
      <w:tr w:rsidR="00065B0C" w:rsidTr="00065B0C">
        <w:trPr>
          <w:gridAfter w:val="1"/>
          <w:wAfter w:w="10" w:type="dxa"/>
          <w:cantSplit/>
          <w:trHeight w:val="348"/>
        </w:trPr>
        <w:tc>
          <w:tcPr>
            <w:tcW w:w="9214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Historia dokumentu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Wersja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Opis modyfikacji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Rozdział / strona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Autor modyfikacji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65B0C" w:rsidRDefault="00065B0C">
            <w:pPr>
              <w:pStyle w:val="wpiswtabelicentr"/>
              <w:snapToGrid w:val="0"/>
            </w:pPr>
            <w:r>
              <w:t>Data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01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Wstępne dane i częściowe wprowadzenie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r>
              <w:t>Dane, 1.1 / 1, 1.2 / 2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CC5327">
            <w:pPr>
              <w:pStyle w:val="komentarz"/>
            </w:pPr>
            <w:proofErr w:type="spellStart"/>
            <w:r>
              <w:t>Ciślak</w:t>
            </w:r>
            <w:proofErr w:type="spellEnd"/>
            <w:r>
              <w:t xml:space="preserve"> Cezary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CC5327">
            <w:pPr>
              <w:pStyle w:val="komentarz"/>
            </w:pPr>
            <w:r>
              <w:t>2023-10-19</w:t>
            </w:r>
          </w:p>
        </w:tc>
      </w:tr>
      <w:tr w:rsidR="00065B0C" w:rsidTr="00065B0C"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02</w:t>
            </w:r>
          </w:p>
        </w:tc>
        <w:tc>
          <w:tcPr>
            <w:tcW w:w="3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Podpowiedzi0"/>
            </w:pPr>
            <w:r>
              <w:t>Spotkanie zespołu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1.4/2 1.5; 2.4/3 3.4/5,6</w:t>
            </w:r>
          </w:p>
        </w:tc>
        <w:tc>
          <w:tcPr>
            <w:tcW w:w="19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065B0C" w:rsidRDefault="00E50FBD">
            <w:pPr>
              <w:pStyle w:val="komentarz"/>
            </w:pPr>
            <w:r>
              <w:t>Wieloch Alicja</w:t>
            </w:r>
          </w:p>
        </w:tc>
        <w:tc>
          <w:tcPr>
            <w:tcW w:w="1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65B0C" w:rsidRDefault="00E50FBD">
            <w:pPr>
              <w:pStyle w:val="komentarz"/>
            </w:pPr>
            <w:r>
              <w:t>2023-10-21</w:t>
            </w:r>
          </w:p>
        </w:tc>
      </w:tr>
    </w:tbl>
    <w:p w:rsidR="00A76465" w:rsidRPr="008E0427" w:rsidRDefault="00A76465" w:rsidP="00EA456B">
      <w:pPr>
        <w:pStyle w:val="Nagwek1"/>
        <w:numPr>
          <w:ilvl w:val="0"/>
          <w:numId w:val="0"/>
        </w:numPr>
        <w:ind w:left="227"/>
        <w:jc w:val="both"/>
        <w:rPr>
          <w:iCs/>
          <w:color w:val="404040"/>
          <w:sz w:val="20"/>
        </w:rPr>
      </w:pPr>
      <w:r w:rsidRPr="008E0427">
        <w:rPr>
          <w:iCs/>
          <w:color w:val="404040"/>
          <w:sz w:val="20"/>
        </w:rPr>
        <w:t xml:space="preserve">Opis etapu: </w:t>
      </w:r>
      <w:r w:rsidRPr="008E0427">
        <w:rPr>
          <w:b w:val="0"/>
          <w:color w:val="404040"/>
          <w:sz w:val="20"/>
        </w:rPr>
        <w:t xml:space="preserve">Celem etapu jest udokumentowanie </w:t>
      </w:r>
      <w:r w:rsidR="002B2018" w:rsidRPr="008E0427">
        <w:rPr>
          <w:b w:val="0"/>
          <w:color w:val="404040"/>
          <w:sz w:val="20"/>
        </w:rPr>
        <w:t xml:space="preserve">procesu i </w:t>
      </w:r>
      <w:r w:rsidR="00BB309C">
        <w:rPr>
          <w:b w:val="0"/>
          <w:color w:val="404040"/>
          <w:sz w:val="20"/>
        </w:rPr>
        <w:t xml:space="preserve">podjętych </w:t>
      </w:r>
      <w:r w:rsidRPr="008E0427">
        <w:rPr>
          <w:b w:val="0"/>
          <w:color w:val="404040"/>
          <w:sz w:val="20"/>
        </w:rPr>
        <w:t xml:space="preserve">decyzji związanych </w:t>
      </w:r>
      <w:r w:rsidR="002B2018" w:rsidRPr="008E0427">
        <w:rPr>
          <w:b w:val="0"/>
          <w:color w:val="404040"/>
          <w:sz w:val="20"/>
        </w:rPr>
        <w:t>ze zbieraniem, przetwarzaniem i analizowaniem wymagań</w:t>
      </w:r>
      <w:r w:rsidRPr="008E0427">
        <w:rPr>
          <w:b w:val="0"/>
          <w:color w:val="404040"/>
          <w:sz w:val="20"/>
        </w:rPr>
        <w:t>.</w:t>
      </w:r>
    </w:p>
    <w:p w:rsidR="00B67D35" w:rsidRPr="00B67D35" w:rsidRDefault="00A76465" w:rsidP="00B67D35">
      <w:pPr>
        <w:pStyle w:val="Nagwek1"/>
        <w:numPr>
          <w:ilvl w:val="0"/>
          <w:numId w:val="0"/>
        </w:numPr>
        <w:ind w:left="227"/>
        <w:jc w:val="both"/>
        <w:rPr>
          <w:b w:val="0"/>
          <w:color w:val="404040"/>
          <w:sz w:val="20"/>
        </w:rPr>
      </w:pPr>
      <w:r w:rsidRPr="008E0427">
        <w:rPr>
          <w:color w:val="404040"/>
          <w:sz w:val="20"/>
        </w:rPr>
        <w:t xml:space="preserve">Oczekiwane produkty: </w:t>
      </w:r>
      <w:r w:rsidR="005B46AD" w:rsidRPr="008E0427">
        <w:rPr>
          <w:b w:val="0"/>
          <w:color w:val="404040"/>
          <w:sz w:val="20"/>
        </w:rPr>
        <w:t>Specyfikacja</w:t>
      </w:r>
      <w:r w:rsidR="002B2018" w:rsidRPr="008E0427">
        <w:rPr>
          <w:b w:val="0"/>
          <w:color w:val="404040"/>
          <w:sz w:val="20"/>
        </w:rPr>
        <w:t xml:space="preserve"> wymagań </w:t>
      </w:r>
      <w:proofErr w:type="spellStart"/>
      <w:r w:rsidR="002B2018" w:rsidRPr="008E0427">
        <w:rPr>
          <w:b w:val="0"/>
          <w:color w:val="404040"/>
          <w:sz w:val="20"/>
        </w:rPr>
        <w:t>systemowych</w:t>
      </w:r>
      <w:r w:rsidR="00B67D35" w:rsidRPr="00B67D35">
        <w:rPr>
          <w:b w:val="0"/>
          <w:iCs/>
          <w:color w:val="404040"/>
          <w:sz w:val="20"/>
        </w:rPr>
        <w:t>w</w:t>
      </w:r>
      <w:proofErr w:type="spellEnd"/>
      <w:r w:rsidR="00B67D35" w:rsidRPr="00B67D35">
        <w:rPr>
          <w:b w:val="0"/>
          <w:iCs/>
          <w:color w:val="404040"/>
          <w:sz w:val="20"/>
        </w:rPr>
        <w:t xml:space="preserve"> postaci dokumentu o strukturze według poniższego szablonu i nazewnictwie zgodnym ze składnią </w:t>
      </w:r>
      <w:r w:rsidR="00B67D35" w:rsidRPr="00B67D35">
        <w:rPr>
          <w:iCs/>
          <w:color w:val="404040"/>
          <w:sz w:val="20"/>
        </w:rPr>
        <w:t>SWS-</w:t>
      </w:r>
      <w:proofErr w:type="spellStart"/>
      <w:proofErr w:type="gramStart"/>
      <w:r w:rsidR="00B67D35" w:rsidRPr="00B67D35">
        <w:rPr>
          <w:iCs/>
          <w:color w:val="404040"/>
          <w:sz w:val="20"/>
        </w:rPr>
        <w:t>Gr</w:t>
      </w:r>
      <w:r w:rsidR="00B67D35" w:rsidRPr="00B67D35">
        <w:rPr>
          <w:i/>
          <w:iCs/>
          <w:color w:val="404040"/>
          <w:sz w:val="20"/>
        </w:rPr>
        <w:t>A</w:t>
      </w:r>
      <w:proofErr w:type="spellEnd"/>
      <w:r w:rsidR="00B67D35" w:rsidRPr="00B67D35">
        <w:rPr>
          <w:iCs/>
          <w:color w:val="404040"/>
          <w:sz w:val="20"/>
        </w:rPr>
        <w:t>(</w:t>
      </w:r>
      <w:proofErr w:type="gramEnd"/>
      <w:r w:rsidR="00B67D35" w:rsidRPr="00B67D35">
        <w:rPr>
          <w:i/>
          <w:iCs/>
          <w:color w:val="404040"/>
          <w:sz w:val="20"/>
        </w:rPr>
        <w:t>XYZ</w:t>
      </w:r>
      <w:r w:rsidR="00B67D35" w:rsidRPr="00B67D35">
        <w:rPr>
          <w:iCs/>
          <w:color w:val="404040"/>
          <w:sz w:val="20"/>
        </w:rPr>
        <w:t>)_v</w:t>
      </w:r>
      <w:r w:rsidR="00B67D35" w:rsidRPr="00B67D35">
        <w:rPr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– gdzie </w:t>
      </w:r>
      <w:r w:rsidR="00B67D35" w:rsidRPr="00B67D35">
        <w:rPr>
          <w:b w:val="0"/>
          <w:i/>
          <w:iCs/>
          <w:color w:val="404040"/>
          <w:sz w:val="20"/>
        </w:rPr>
        <w:t>A</w:t>
      </w:r>
      <w:r w:rsidR="00B67D35" w:rsidRPr="00B67D35">
        <w:rPr>
          <w:b w:val="0"/>
          <w:iCs/>
          <w:color w:val="404040"/>
          <w:sz w:val="20"/>
        </w:rPr>
        <w:t xml:space="preserve"> to numer porządkowy gr</w:t>
      </w:r>
      <w:r w:rsidR="000D18B8">
        <w:rPr>
          <w:b w:val="0"/>
          <w:iCs/>
          <w:color w:val="404040"/>
          <w:sz w:val="20"/>
        </w:rPr>
        <w:t>u</w:t>
      </w:r>
      <w:r w:rsidR="00B67D35" w:rsidRPr="00B67D35">
        <w:rPr>
          <w:b w:val="0"/>
          <w:iCs/>
          <w:color w:val="404040"/>
          <w:sz w:val="20"/>
        </w:rPr>
        <w:t xml:space="preserve">py; </w:t>
      </w:r>
      <w:r w:rsidR="00B67D35" w:rsidRPr="00B67D35">
        <w:rPr>
          <w:b w:val="0"/>
          <w:i/>
          <w:iCs/>
          <w:color w:val="404040"/>
          <w:sz w:val="20"/>
        </w:rPr>
        <w:t>X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Y</w:t>
      </w:r>
      <w:r w:rsidR="00B67D35" w:rsidRPr="00B67D35">
        <w:rPr>
          <w:b w:val="0"/>
          <w:iCs/>
          <w:color w:val="404040"/>
          <w:sz w:val="20"/>
        </w:rPr>
        <w:t xml:space="preserve">, </w:t>
      </w:r>
      <w:r w:rsidR="00B67D35" w:rsidRPr="00B67D35">
        <w:rPr>
          <w:b w:val="0"/>
          <w:i/>
          <w:iCs/>
          <w:color w:val="404040"/>
          <w:sz w:val="20"/>
        </w:rPr>
        <w:t>Z</w:t>
      </w:r>
      <w:r w:rsidR="00B67D35" w:rsidRPr="00B67D35">
        <w:rPr>
          <w:b w:val="0"/>
          <w:iCs/>
          <w:color w:val="404040"/>
          <w:sz w:val="20"/>
        </w:rPr>
        <w:t xml:space="preserve"> to nazwiska poszczególnych członków, a </w:t>
      </w:r>
      <w:r w:rsidR="00B67D35" w:rsidRPr="00B67D35">
        <w:rPr>
          <w:b w:val="0"/>
          <w:i/>
          <w:iCs/>
          <w:color w:val="404040"/>
          <w:sz w:val="20"/>
        </w:rPr>
        <w:t>0</w:t>
      </w:r>
      <w:r w:rsidR="00B67D35" w:rsidRPr="00B67D35">
        <w:rPr>
          <w:b w:val="0"/>
          <w:iCs/>
          <w:color w:val="404040"/>
          <w:sz w:val="20"/>
        </w:rPr>
        <w:t xml:space="preserve"> to numer wersji.</w:t>
      </w:r>
    </w:p>
    <w:p w:rsidR="00606BDC" w:rsidRDefault="00606BDC" w:rsidP="00BD503A">
      <w:pPr>
        <w:pStyle w:val="Nagwek1"/>
      </w:pPr>
      <w:r>
        <w:t xml:space="preserve">Wprowadzenie </w:t>
      </w:r>
      <w:r w:rsidR="00BD503A">
        <w:t>–</w:t>
      </w:r>
      <w:r>
        <w:t xml:space="preserve"> o dokumencie</w:t>
      </w:r>
    </w:p>
    <w:p w:rsidR="00606BDC" w:rsidRPr="00A32660" w:rsidRDefault="00606BDC" w:rsidP="00365051">
      <w:pPr>
        <w:pStyle w:val="Nagwek2"/>
      </w:pPr>
      <w:r w:rsidRPr="00A32660">
        <w:t>Cel dokumentu</w:t>
      </w:r>
    </w:p>
    <w:p w:rsidR="00606BDC" w:rsidRDefault="00E25B05" w:rsidP="008A30F7">
      <w:pPr>
        <w:pStyle w:val="podpowiedzi"/>
      </w:pPr>
      <w:r>
        <w:t>{O</w:t>
      </w:r>
      <w:r w:rsidR="00606BDC">
        <w:t>kreślenie celu, jakiemu ma służyć ten dokument; tutaj: zdefiniowanie wymagań</w:t>
      </w:r>
      <w:r w:rsidR="005F6DE4">
        <w:t xml:space="preserve"> na podstawie analizy otoczenia projektu / przedsięwzięcia oraz analizy potrzeb klienta</w:t>
      </w:r>
      <w:r w:rsidR="00606BDC">
        <w:t>}</w:t>
      </w:r>
    </w:p>
    <w:p w:rsidR="00A256C2" w:rsidRDefault="00A256C2" w:rsidP="00A256C2">
      <w:r>
        <w:t xml:space="preserve">Celem dokumentu jest sprecyzowanie wymagań otoczenia, przedsięwzięcia oraz potrzeb klienta. </w:t>
      </w:r>
      <w:r w:rsidR="00CC2E7A">
        <w:t xml:space="preserve">Będzie on punktem zaczepienia co do konkretnych wymagań i zadań jakie system ma spełnić </w:t>
      </w:r>
      <w:r w:rsidR="00D5095A">
        <w:t>i wyszczególni</w:t>
      </w:r>
      <w:r w:rsidR="00CC2E7A">
        <w:t xml:space="preserve"> on wymagane dokumenty, (licencyjne, biznesowe, wewnętrzne, prawne, itp.) oraz poszczególnych udziałowców, klientów, odbiorców i użytkowników, których projekt będzie dotyczyć. (osoby odpowiedzialne, osoby pośrednie, urządzenia wspierające, dostawców usług, użytkowników, itp.)</w:t>
      </w:r>
    </w:p>
    <w:p w:rsidR="008025B2" w:rsidRDefault="008025B2" w:rsidP="00A256C2"/>
    <w:p w:rsidR="008025B2" w:rsidRDefault="00A256C2" w:rsidP="00A256C2">
      <w:r>
        <w:t>Wyszczególnieni będą udziałowcy</w:t>
      </w:r>
      <w:r w:rsidR="00CC2E7A">
        <w:t xml:space="preserve">, klienci, </w:t>
      </w:r>
      <w:r>
        <w:t>odbiorcy</w:t>
      </w:r>
      <w:r w:rsidR="00CC2E7A">
        <w:t xml:space="preserve"> i użytkownicy</w:t>
      </w:r>
      <w:r w:rsidR="008025B2">
        <w:t>, k</w:t>
      </w:r>
      <w:r w:rsidR="00CC2E7A">
        <w:t>tórych projekt będzie dotyczyć.</w:t>
      </w:r>
    </w:p>
    <w:p w:rsidR="008025B2" w:rsidRDefault="008025B2" w:rsidP="008025B2">
      <w:pPr>
        <w:ind w:firstLine="0"/>
      </w:pPr>
    </w:p>
    <w:p w:rsidR="00A256C2" w:rsidRDefault="00A256C2" w:rsidP="00A256C2">
      <w:r>
        <w:t xml:space="preserve">Wypisane będą dokumenty powiązane, będące dokumentami wewnętrznymi oraz </w:t>
      </w:r>
      <w:r w:rsidR="008025B2">
        <w:t>licencyjne, biznesowe, zwracające uwagę na aspekty prawne lub inne wymagane do zrealizowania projektu.</w:t>
      </w:r>
    </w:p>
    <w:p w:rsidR="008025B2" w:rsidRDefault="008025B2" w:rsidP="00A256C2"/>
    <w:p w:rsidR="00A256C2" w:rsidRDefault="00CC2E7A" w:rsidP="008025B2">
      <w:r>
        <w:t>Sprecyzowany</w:t>
      </w:r>
      <w:r w:rsidR="008025B2">
        <w:t xml:space="preserve"> zostanie kontekst biznesowy i środowiskowy, w którym projekt będzie występował, oraz problemy z jakimi będzie musiał się zmierzyć.</w:t>
      </w:r>
    </w:p>
    <w:p w:rsidR="008025B2" w:rsidRDefault="008025B2" w:rsidP="008025B2"/>
    <w:p w:rsidR="008025B2" w:rsidRDefault="008025B2" w:rsidP="008025B2">
      <w:r>
        <w:t>Opisany będzie projekt od strony architektury i logiki, skupiając się na konkretnych zadaniach jakie ma wykonywać dla konkretnych udziałowców. W te zadania zalicza się wszystkie wymagania pokroju funkcjonalnych, poza-funkcjonalnych, itp.</w:t>
      </w:r>
      <w:r w:rsidR="00CC2E7A">
        <w:t xml:space="preserve"> Opisywać to będą wymagania dla konkretnych kategorii.</w:t>
      </w:r>
    </w:p>
    <w:p w:rsidR="008025B2" w:rsidRDefault="008025B2" w:rsidP="008025B2"/>
    <w:p w:rsidR="008025B2" w:rsidRPr="00A256C2" w:rsidRDefault="008025B2" w:rsidP="008025B2"/>
    <w:p w:rsidR="00CC2E7A" w:rsidRDefault="00CC2E7A" w:rsidP="00CC2E7A">
      <w:pPr>
        <w:pStyle w:val="Nagwek2"/>
      </w:pPr>
      <w:r>
        <w:lastRenderedPageBreak/>
        <w:t>Zakres dokumentu</w:t>
      </w:r>
    </w:p>
    <w:p w:rsidR="00CC2E7A" w:rsidRDefault="00E25B05" w:rsidP="00CC2E7A">
      <w:pPr>
        <w:pStyle w:val="podpowiedzi"/>
      </w:pPr>
      <w:r>
        <w:t>{O</w:t>
      </w:r>
      <w:r w:rsidR="00606BDC">
        <w:t xml:space="preserve">kreślenie, co zawiera dokument; tutaj: analiza otoczenia – klienci, </w:t>
      </w:r>
      <w:r w:rsidR="00D43452">
        <w:t>kontekst biznesowy systemu</w:t>
      </w:r>
      <w:r w:rsidR="00606BDC">
        <w:t>, określenie udzia</w:t>
      </w:r>
      <w:r w:rsidR="00351474">
        <w:t>łowców, zdefiniowanie wymagań</w:t>
      </w:r>
      <w:r w:rsidR="00606BDC">
        <w:t>}</w:t>
      </w:r>
    </w:p>
    <w:p w:rsidR="00C1611E" w:rsidRPr="00C1611E" w:rsidRDefault="00CC2E7A" w:rsidP="00C1611E">
      <w:pPr>
        <w:pStyle w:val="Nagwek3"/>
      </w:pPr>
      <w:r>
        <w:t>Osoby</w:t>
      </w:r>
    </w:p>
    <w:p w:rsidR="00CC2E7A" w:rsidRDefault="00CC2E7A" w:rsidP="00CC2E7A">
      <w:pPr>
        <w:numPr>
          <w:ilvl w:val="0"/>
          <w:numId w:val="42"/>
        </w:numPr>
      </w:pPr>
      <w:r>
        <w:t>Odbiorcy – wszystkie byty odpowiedzialne za projekt, w tym zlecające, wraz z opisem ich pozycji i obowiązków</w:t>
      </w:r>
      <w:r w:rsidR="00C1611E">
        <w:t>,</w:t>
      </w:r>
    </w:p>
    <w:p w:rsidR="00CC2E7A" w:rsidRDefault="00CC2E7A" w:rsidP="00CC2E7A">
      <w:pPr>
        <w:numPr>
          <w:ilvl w:val="0"/>
          <w:numId w:val="42"/>
        </w:numPr>
      </w:pPr>
      <w:r>
        <w:t>Udziałowcy – podmioty ożywione (osoby, spółki, itp.) i nieożywione</w:t>
      </w:r>
      <w:r w:rsidR="00C1611E">
        <w:t>,</w:t>
      </w:r>
      <w:r>
        <w:t xml:space="preserve"> (urządzenia, regulacje prawne, itp.</w:t>
      </w:r>
      <w:r w:rsidR="00C1611E">
        <w:t>) które biorą czynny udział w projekcie, lub na których projekt może wpływać,</w:t>
      </w:r>
    </w:p>
    <w:p w:rsidR="00C1611E" w:rsidRDefault="00C1611E" w:rsidP="00CC2E7A">
      <w:pPr>
        <w:numPr>
          <w:ilvl w:val="0"/>
          <w:numId w:val="42"/>
        </w:numPr>
      </w:pPr>
      <w:r>
        <w:t>Klienci – wewnętrzni (wśród-organizacyjni) i zewnętrzni (przedstawiciele zleceniodawcy) związani z postępem projektu,</w:t>
      </w:r>
    </w:p>
    <w:p w:rsidR="00C1611E" w:rsidRDefault="00C1611E" w:rsidP="00C1611E">
      <w:pPr>
        <w:numPr>
          <w:ilvl w:val="0"/>
          <w:numId w:val="42"/>
        </w:numPr>
      </w:pPr>
      <w:r>
        <w:t>Użytkownicy – osoby, podzielone na kategorię, które będą korzystać z tworzonego systemu.</w:t>
      </w:r>
    </w:p>
    <w:p w:rsidR="00C1611E" w:rsidRDefault="00C1611E" w:rsidP="00C1611E">
      <w:pPr>
        <w:pStyle w:val="Nagwek3"/>
      </w:pPr>
      <w:r>
        <w:t>Dokumenty</w:t>
      </w:r>
    </w:p>
    <w:p w:rsidR="00C1611E" w:rsidRDefault="00C1611E" w:rsidP="00C1611E">
      <w:pPr>
        <w:numPr>
          <w:ilvl w:val="0"/>
          <w:numId w:val="43"/>
        </w:numPr>
      </w:pPr>
      <w:r>
        <w:t>Prawne – regulujące akty prawne lub precyzujące prawa autorskie,</w:t>
      </w:r>
    </w:p>
    <w:p w:rsidR="00C1611E" w:rsidRDefault="00C1611E" w:rsidP="00C1611E">
      <w:pPr>
        <w:numPr>
          <w:ilvl w:val="0"/>
          <w:numId w:val="43"/>
        </w:numPr>
      </w:pPr>
      <w:r>
        <w:t>Biznesowe – opisujące środowisko lub biznes projektowy,</w:t>
      </w:r>
    </w:p>
    <w:p w:rsidR="00C1611E" w:rsidRDefault="00C1611E" w:rsidP="00C1611E">
      <w:pPr>
        <w:numPr>
          <w:ilvl w:val="0"/>
          <w:numId w:val="43"/>
        </w:numPr>
      </w:pPr>
      <w:r>
        <w:t>Specyfikacji – precyzujące wymagania, raporty i inne.</w:t>
      </w:r>
    </w:p>
    <w:p w:rsidR="00C1611E" w:rsidRDefault="00C1611E" w:rsidP="00C1611E">
      <w:pPr>
        <w:pStyle w:val="Nagwek3"/>
      </w:pPr>
      <w:r>
        <w:t>Wymagania</w:t>
      </w:r>
    </w:p>
    <w:p w:rsidR="00BF169A" w:rsidRDefault="00BF169A" w:rsidP="00BF169A">
      <w:pPr>
        <w:numPr>
          <w:ilvl w:val="0"/>
          <w:numId w:val="44"/>
        </w:numPr>
      </w:pPr>
      <w:r>
        <w:t>Ogólne / biznesowe / dziedzinowe – założenia wstępne, wymagania wstępne, grupa biznesowa, które projekt będzie tykał {DO ZMIANY},</w:t>
      </w:r>
    </w:p>
    <w:p w:rsidR="00BF169A" w:rsidRDefault="00BF169A" w:rsidP="00BF169A">
      <w:pPr>
        <w:numPr>
          <w:ilvl w:val="0"/>
          <w:numId w:val="44"/>
        </w:numPr>
      </w:pPr>
      <w:r>
        <w:t>Funkcjonalne – co system ma robić</w:t>
      </w:r>
    </w:p>
    <w:p w:rsidR="00BF169A" w:rsidRDefault="00BF169A" w:rsidP="00BF169A">
      <w:pPr>
        <w:numPr>
          <w:ilvl w:val="0"/>
          <w:numId w:val="44"/>
        </w:numPr>
      </w:pPr>
      <w:r>
        <w:t>Interfejsowe – co system wymaga od innych serwisów, urządzeń lub usług,</w:t>
      </w:r>
    </w:p>
    <w:p w:rsidR="00BF169A" w:rsidRDefault="00BF169A" w:rsidP="00BF169A">
      <w:pPr>
        <w:numPr>
          <w:ilvl w:val="0"/>
          <w:numId w:val="44"/>
        </w:numPr>
      </w:pPr>
      <w:r>
        <w:t>Poza-funkcjonalne – jak system ma działać i co ma spełniać,</w:t>
      </w:r>
    </w:p>
    <w:p w:rsidR="00BF169A" w:rsidRDefault="00BF169A" w:rsidP="00BF169A">
      <w:pPr>
        <w:numPr>
          <w:ilvl w:val="0"/>
          <w:numId w:val="44"/>
        </w:numPr>
      </w:pPr>
      <w:r>
        <w:t>Środowiskowe – gdzie system ma działać.</w:t>
      </w:r>
    </w:p>
    <w:p w:rsidR="00BF169A" w:rsidRDefault="00BF169A" w:rsidP="00BF169A">
      <w:pPr>
        <w:pStyle w:val="Nagwek3"/>
      </w:pPr>
      <w:r>
        <w:t>Inne</w:t>
      </w:r>
    </w:p>
    <w:p w:rsidR="00BF169A" w:rsidRDefault="00BF169A" w:rsidP="00BF169A">
      <w:pPr>
        <w:numPr>
          <w:ilvl w:val="0"/>
          <w:numId w:val="45"/>
        </w:numPr>
      </w:pPr>
      <w:r>
        <w:t>Kontekst biznesowy – przedstawiający system w docelowym środowisku</w:t>
      </w:r>
      <w:r w:rsidR="002F363B">
        <w:t xml:space="preserve"> i jego wymagań, tj. integracji z innymi systemami, podążania za standardami wewnątrz-organizacyjnymi, itp. oraz ilustrujący relację udziałowców z systemem,</w:t>
      </w:r>
    </w:p>
    <w:p w:rsidR="002F363B" w:rsidRDefault="002F363B" w:rsidP="00BF169A">
      <w:pPr>
        <w:numPr>
          <w:ilvl w:val="0"/>
          <w:numId w:val="45"/>
        </w:numPr>
      </w:pPr>
      <w:r>
        <w:t>Słownik pojęć – pojęcia, skróty, akronimy, definicje,</w:t>
      </w:r>
    </w:p>
    <w:p w:rsidR="002F363B" w:rsidRPr="00BF169A" w:rsidRDefault="002F363B" w:rsidP="00BF169A">
      <w:pPr>
        <w:numPr>
          <w:ilvl w:val="0"/>
          <w:numId w:val="45"/>
        </w:numPr>
      </w:pPr>
      <w:r>
        <w:t>Załączniki – linki do dokumentów lub innych powiązanych plików.</w:t>
      </w:r>
    </w:p>
    <w:p w:rsidR="00BF169A" w:rsidRPr="00C1611E" w:rsidRDefault="00BF169A" w:rsidP="00BF169A">
      <w:pPr>
        <w:ind w:firstLine="0"/>
      </w:pPr>
    </w:p>
    <w:p w:rsidR="00E25B05" w:rsidRDefault="00E25B05" w:rsidP="00365051">
      <w:pPr>
        <w:pStyle w:val="Nagwek2"/>
      </w:pPr>
      <w:r w:rsidRPr="00E25B05">
        <w:t>Dokumenty powiązane</w:t>
      </w:r>
    </w:p>
    <w:p w:rsidR="00E25B05" w:rsidRPr="00E25B05" w:rsidRDefault="00E25B05" w:rsidP="008A30F7">
      <w:pPr>
        <w:pStyle w:val="podpowiedzi"/>
      </w:pPr>
      <w:r>
        <w:t>{Pełna lista opracowań poza zakresem dokumentu, lecz powiązanych merytorycznie z tym dokumentem; ujęte wersje poszczególnych dokumentów; także poprzednie wersje dokumentu SWS}</w:t>
      </w:r>
    </w:p>
    <w:p w:rsidR="00606BDC" w:rsidRPr="00A32660" w:rsidRDefault="00606BDC" w:rsidP="00365051">
      <w:pPr>
        <w:pStyle w:val="Nagwek2"/>
      </w:pPr>
      <w:r w:rsidRPr="00A32660">
        <w:t>Odbiorcy</w:t>
      </w:r>
    </w:p>
    <w:p w:rsidR="00606BDC" w:rsidRDefault="00606BDC" w:rsidP="008A30F7">
      <w:pPr>
        <w:pStyle w:val="podpowiedzi"/>
      </w:pPr>
      <w:r>
        <w:t>{</w:t>
      </w:r>
      <w:r w:rsidR="00437B3D">
        <w:t>Określenie adresatów dokumentu np. zleceniodawca, zleceniobiorca</w:t>
      </w:r>
      <w:r>
        <w:t xml:space="preserve">, członkowie zespołu projektowego oraz </w:t>
      </w:r>
      <w:r w:rsidR="00DB41CB">
        <w:t xml:space="preserve">(jeśli znane) </w:t>
      </w:r>
      <w:r>
        <w:t>wymienione z nazwiska osoby, do których dokument ma dotrzeć</w:t>
      </w:r>
      <w:r w:rsidR="00437B3D">
        <w:t>; a</w:t>
      </w:r>
      <w:r w:rsidR="00437B3D" w:rsidRPr="00437B3D">
        <w:t>spekty prawne i licencyjne</w:t>
      </w:r>
      <w:r w:rsidR="00437B3D">
        <w:t xml:space="preserve"> (</w:t>
      </w:r>
      <w:r w:rsidR="00437B3D" w:rsidRPr="00437B3D">
        <w:t>kto posiada prawa autorskie do dokumentu</w:t>
      </w:r>
      <w:r w:rsidR="00437B3D">
        <w:t xml:space="preserve"> / jaki akt prawny je reguluje?)</w:t>
      </w:r>
      <w:r>
        <w:t>}</w:t>
      </w:r>
    </w:p>
    <w:p w:rsidR="00D5095A" w:rsidRPr="00D5095A" w:rsidRDefault="00D5095A" w:rsidP="00D5095A"/>
    <w:p w:rsidR="00D5095A" w:rsidRDefault="00D5095A" w:rsidP="00D5095A">
      <w:r>
        <w:t xml:space="preserve">- PJATK </w:t>
      </w:r>
      <w:r w:rsidR="00352ECF">
        <w:t>–</w:t>
      </w:r>
      <w:r>
        <w:t xml:space="preserve"> zleceniobiorca</w:t>
      </w:r>
      <w:r w:rsidR="00352ECF">
        <w:t>,</w:t>
      </w:r>
    </w:p>
    <w:p w:rsidR="00D5095A" w:rsidRDefault="00D5095A" w:rsidP="00D5095A">
      <w:r>
        <w:t xml:space="preserve">- </w:t>
      </w:r>
      <w:r w:rsidRPr="00C81C42">
        <w:t>dr hab. Inż. Marta Łabuda</w:t>
      </w:r>
      <w:r w:rsidR="00352ECF">
        <w:t xml:space="preserve"> – zleceniodawca,</w:t>
      </w:r>
    </w:p>
    <w:p w:rsidR="00D5095A" w:rsidRDefault="00D5095A" w:rsidP="00D5095A">
      <w:r>
        <w:t>- zespół projektowy</w:t>
      </w:r>
      <w:r w:rsidR="00352ECF">
        <w:t>.</w:t>
      </w:r>
    </w:p>
    <w:p w:rsidR="00D5095A" w:rsidRPr="00D5095A" w:rsidRDefault="00D5095A" w:rsidP="00D5095A"/>
    <w:p w:rsidR="00606BDC" w:rsidRPr="00A32660" w:rsidRDefault="003971B9" w:rsidP="00365051">
      <w:pPr>
        <w:pStyle w:val="Nagwek2"/>
      </w:pPr>
      <w:r>
        <w:lastRenderedPageBreak/>
        <w:t>Słownik pojęć</w:t>
      </w:r>
    </w:p>
    <w:p w:rsidR="00606BDC" w:rsidRDefault="00E25B05" w:rsidP="008A30F7">
      <w:pPr>
        <w:pStyle w:val="podpowiedzi"/>
      </w:pPr>
      <w:r>
        <w:t>{W</w:t>
      </w:r>
      <w:r w:rsidR="00606BDC" w:rsidRPr="001010C5">
        <w:t xml:space="preserve">yjaśnienie używanych w dokumencie </w:t>
      </w:r>
      <w:r>
        <w:t xml:space="preserve">oznaczeń, </w:t>
      </w:r>
      <w:r w:rsidR="00606BDC" w:rsidRPr="001010C5">
        <w:t>pojęć i skrótów np. akronimy, nazwy skrótowe</w:t>
      </w:r>
      <w:r w:rsidR="00351474" w:rsidRPr="001010C5">
        <w:t xml:space="preserve">, </w:t>
      </w:r>
      <w:proofErr w:type="spellStart"/>
      <w:r w:rsidR="00351474" w:rsidRPr="001010C5">
        <w:t>itp</w:t>
      </w:r>
      <w:proofErr w:type="spellEnd"/>
      <w:r>
        <w:t xml:space="preserve">; definicje są konieczne, aby wszyscy czytelnicy mogli zrozumieć treść dokumentu; ważne jest umieszczenie na tej liście pojęć o charakterze technicznym oraz pojęć dziedziny </w:t>
      </w:r>
      <w:r w:rsidR="00D43452">
        <w:t>merytorycznej zastosowania aplikacji</w:t>
      </w:r>
      <w:r>
        <w:t>. Nie jest konieczne wyjaśnianie słów używanych powszechnie</w:t>
      </w:r>
      <w:r w:rsidR="00606BDC" w:rsidRPr="001010C5">
        <w:t>}</w:t>
      </w:r>
    </w:p>
    <w:p w:rsidR="00D5095A" w:rsidRDefault="00D5095A" w:rsidP="00D5095A">
      <w:proofErr w:type="spellStart"/>
      <w:r>
        <w:t>Pk</w:t>
      </w:r>
      <w:proofErr w:type="spellEnd"/>
      <w:r>
        <w:t xml:space="preserve"> – akronim projektu.</w:t>
      </w:r>
    </w:p>
    <w:p w:rsidR="00D5095A" w:rsidRDefault="00D5095A" w:rsidP="00D5095A">
      <w:proofErr w:type="spellStart"/>
      <w:r>
        <w:t>Półkarzyk</w:t>
      </w:r>
      <w:proofErr w:type="spellEnd"/>
      <w:r>
        <w:t xml:space="preserve"> – nazwa końcowego projektu. </w:t>
      </w:r>
    </w:p>
    <w:p w:rsidR="00D5095A" w:rsidRPr="00D5095A" w:rsidRDefault="00D5095A" w:rsidP="00D5095A"/>
    <w:p w:rsidR="00606BDC" w:rsidRDefault="00CD0D4A" w:rsidP="00EA456B">
      <w:pPr>
        <w:pStyle w:val="Nagwek1"/>
      </w:pPr>
      <w:r>
        <w:t>Projekt w kontekście</w:t>
      </w:r>
    </w:p>
    <w:p w:rsidR="00CD0D4A" w:rsidRDefault="005558AD" w:rsidP="008A30F7">
      <w:pPr>
        <w:pStyle w:val="podpowiedzi"/>
      </w:pPr>
      <w:r>
        <w:t>{</w:t>
      </w:r>
      <w:r w:rsidR="003D646E">
        <w:t xml:space="preserve">Opis systemu w </w:t>
      </w:r>
      <w:r w:rsidR="00EA66FA">
        <w:t xml:space="preserve">docelowym </w:t>
      </w:r>
      <w:r w:rsidR="003D646E">
        <w:t xml:space="preserve">środowisku </w:t>
      </w:r>
      <w:r w:rsidR="001C64A8">
        <w:t xml:space="preserve">jego </w:t>
      </w:r>
      <w:r w:rsidR="003D646E">
        <w:t>zastosowania</w:t>
      </w:r>
      <w:r w:rsidR="0092175D">
        <w:t>}</w:t>
      </w:r>
    </w:p>
    <w:p w:rsidR="00606BDC" w:rsidRPr="00A32660" w:rsidRDefault="00CD0D4A" w:rsidP="00365051">
      <w:pPr>
        <w:pStyle w:val="Nagwek2"/>
      </w:pPr>
      <w:r>
        <w:t>Kontekst biznesowy</w:t>
      </w:r>
    </w:p>
    <w:p w:rsidR="00606BDC" w:rsidRDefault="00606BDC" w:rsidP="008A30F7">
      <w:pPr>
        <w:pStyle w:val="podpowiedzi"/>
      </w:pPr>
      <w:r>
        <w:t>{</w:t>
      </w:r>
      <w:r w:rsidR="00CD0D4A">
        <w:t xml:space="preserve">Zalecane </w:t>
      </w:r>
      <w:proofErr w:type="spellStart"/>
      <w:r w:rsidR="00CD0D4A" w:rsidRPr="009B52AE">
        <w:t>popracie</w:t>
      </w:r>
      <w:proofErr w:type="spellEnd"/>
      <w:r w:rsidR="00CD0D4A">
        <w:t xml:space="preserve"> </w:t>
      </w:r>
      <w:proofErr w:type="gramStart"/>
      <w:r w:rsidR="00CD0D4A">
        <w:t>ry</w:t>
      </w:r>
      <w:r>
        <w:t>sunk</w:t>
      </w:r>
      <w:r w:rsidR="00CD0D4A">
        <w:t>iem(</w:t>
      </w:r>
      <w:proofErr w:type="gramEnd"/>
      <w:r w:rsidR="00CD0D4A">
        <w:t>np. ogólny diagram przypadków użycia)</w:t>
      </w:r>
      <w:r>
        <w:t>przedstawia</w:t>
      </w:r>
      <w:r w:rsidR="00CD0D4A">
        <w:t xml:space="preserve">jący system </w:t>
      </w:r>
      <w:r w:rsidR="008B0353">
        <w:t xml:space="preserve">w </w:t>
      </w:r>
      <w:r w:rsidR="00CD0D4A">
        <w:t>docelowy</w:t>
      </w:r>
      <w:r w:rsidR="008B0353">
        <w:t>m środowisku organizacyjnym i operacyjnym</w:t>
      </w:r>
      <w:r w:rsidR="00CD0D4A">
        <w:t xml:space="preserve">, </w:t>
      </w:r>
      <w:r w:rsidR="003D646E">
        <w:t>zakres, integracje</w:t>
      </w:r>
      <w:r w:rsidR="00CD0D4A">
        <w:t xml:space="preserve"> z innymi systemami, współdzielone bazy </w:t>
      </w:r>
      <w:proofErr w:type="spellStart"/>
      <w:r w:rsidR="00CD0D4A">
        <w:t>danych</w:t>
      </w:r>
      <w:r w:rsidR="009B52AE">
        <w:t>,</w:t>
      </w:r>
      <w:r w:rsidR="00CD0D4A" w:rsidRPr="009B52AE">
        <w:t>konieczność</w:t>
      </w:r>
      <w:proofErr w:type="spellEnd"/>
      <w:r w:rsidR="00CD0D4A" w:rsidRPr="009B52AE">
        <w:t xml:space="preserve"> wykorzystania szablonów, wzorców</w:t>
      </w:r>
      <w:r w:rsidR="008B0353" w:rsidRPr="009B52AE">
        <w:t xml:space="preserve"> lub</w:t>
      </w:r>
      <w:r w:rsidR="00CD0D4A" w:rsidRPr="009B52AE">
        <w:t xml:space="preserve"> standardów </w:t>
      </w:r>
      <w:proofErr w:type="spellStart"/>
      <w:r w:rsidR="00CD0D4A" w:rsidRPr="009B52AE">
        <w:t>wewnątrzorganizacyjnych</w:t>
      </w:r>
      <w:r w:rsidR="00CD0D4A" w:rsidRPr="008B0353">
        <w:t>;</w:t>
      </w:r>
      <w:r>
        <w:t>głównych</w:t>
      </w:r>
      <w:proofErr w:type="spellEnd"/>
      <w:r>
        <w:t xml:space="preserve"> udziałowców i </w:t>
      </w:r>
      <w:r w:rsidR="0092175D">
        <w:t xml:space="preserve">ilustrujący </w:t>
      </w:r>
      <w:r>
        <w:t>relacje między nimi}</w:t>
      </w:r>
    </w:p>
    <w:p w:rsidR="00606BDC" w:rsidRPr="00A32660" w:rsidRDefault="00606BDC" w:rsidP="00365051">
      <w:pPr>
        <w:pStyle w:val="Nagwek2"/>
      </w:pPr>
      <w:r w:rsidRPr="00A32660">
        <w:t xml:space="preserve">Udziałowcy </w:t>
      </w:r>
    </w:p>
    <w:p w:rsidR="001C64A8" w:rsidRDefault="00606BDC" w:rsidP="008A30F7">
      <w:pPr>
        <w:pStyle w:val="podpowiedzi"/>
      </w:pPr>
      <w:r>
        <w:t>{</w:t>
      </w:r>
      <w:r w:rsidR="001C64A8">
        <w:t xml:space="preserve">Udziałowiec to każdy podmiot, ożywiony bądź nie (osoba, system, urządzenie, regulacje prawne, społeczeństwo </w:t>
      </w:r>
      <w:proofErr w:type="spellStart"/>
      <w:r w:rsidR="001C64A8">
        <w:t>itp</w:t>
      </w:r>
      <w:proofErr w:type="spellEnd"/>
      <w:r w:rsidR="001C64A8">
        <w:t>), który bierze udział w projekcie, lub na którego projekt może wpływać.</w:t>
      </w:r>
    </w:p>
    <w:p w:rsidR="00606BDC" w:rsidRDefault="00606BDC" w:rsidP="008A30F7">
      <w:pPr>
        <w:pStyle w:val="podpowiedzi"/>
      </w:pPr>
      <w:r>
        <w:t xml:space="preserve">Dla projektów, które powstają w oparciu o istniejącą infrastrukturę techniczną, należy </w:t>
      </w:r>
      <w:r w:rsidR="001C64A8">
        <w:t xml:space="preserve">pamiętać </w:t>
      </w:r>
      <w:r>
        <w:t>o włączeniu tej infrastruktury jako udziałowca</w:t>
      </w:r>
      <w:r w:rsidR="001C64A8">
        <w:t xml:space="preserve"> nieożywionego</w:t>
      </w:r>
      <w:r>
        <w:t>, którego istnienie narzuc</w:t>
      </w:r>
      <w:r w:rsidR="001C64A8">
        <w:t>a pewne rozwiązania i wymagania</w:t>
      </w:r>
      <w:r>
        <w:t>}</w:t>
      </w:r>
    </w:p>
    <w:p w:rsidR="001C64A8" w:rsidRPr="001C64A8" w:rsidRDefault="001C64A8" w:rsidP="001C64A8"/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7513"/>
      </w:tblGrid>
      <w:tr w:rsidR="00606BDC" w:rsidTr="006F5A48">
        <w:trPr>
          <w:cantSplit/>
        </w:trPr>
        <w:tc>
          <w:tcPr>
            <w:tcW w:w="9214" w:type="dxa"/>
            <w:gridSpan w:val="2"/>
            <w:shd w:val="clear" w:color="auto" w:fill="D9D9D9"/>
            <w:vAlign w:val="center"/>
          </w:tcPr>
          <w:p w:rsidR="00606BDC" w:rsidRPr="005D58FD" w:rsidRDefault="00606BDC" w:rsidP="006F5A48">
            <w:pPr>
              <w:pStyle w:val="wpiswtabeli"/>
            </w:pPr>
            <w:r w:rsidRPr="005D58FD">
              <w:t>KARTA UDZIAŁOWCA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7513" w:type="dxa"/>
            <w:vAlign w:val="center"/>
          </w:tcPr>
          <w:p w:rsidR="001C64A8" w:rsidRDefault="007E2B87" w:rsidP="006F5A48">
            <w:pPr>
              <w:pStyle w:val="podpowiedzi"/>
            </w:pPr>
            <w:r>
              <w:t xml:space="preserve">{jednoznaczny symbol np. UOB01, </w:t>
            </w:r>
            <w:r w:rsidR="00CF5278">
              <w:t xml:space="preserve">UOB </w:t>
            </w:r>
            <w:r>
              <w:t xml:space="preserve">02 ... dla </w:t>
            </w:r>
            <w:r w:rsidR="00CF5278">
              <w:t>udziałowców ożywionych bezpośrednich</w:t>
            </w:r>
            <w:r>
              <w:t>,</w:t>
            </w:r>
          </w:p>
          <w:p w:rsidR="007E2B87" w:rsidRPr="005A5155" w:rsidRDefault="00CF5278" w:rsidP="006F5A48">
            <w:pPr>
              <w:pStyle w:val="podpowiedzi"/>
            </w:pPr>
            <w:r>
              <w:t xml:space="preserve">UNP </w:t>
            </w:r>
            <w:r w:rsidR="007E2B87">
              <w:t>01... dla nie</w:t>
            </w:r>
            <w:r>
              <w:t>ożywionych pośrednich</w:t>
            </w:r>
            <w:r w:rsidR="007E2B87">
              <w:t xml:space="preserve"> itd.}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Nazwa: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{nazwa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Opis: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{opis udziałowca}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Typ udziałowca: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{ożywiony/nieożywiony, bezpośredni/pośredni}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Punkt widzenia: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{z jakiej perspektywy patrzy udziałowiec np. technicznej, ekonomicznej, operatora systemu itp.}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Ograniczenia:</w:t>
            </w:r>
          </w:p>
        </w:tc>
        <w:tc>
          <w:tcPr>
            <w:tcW w:w="7513" w:type="dxa"/>
            <w:vAlign w:val="center"/>
          </w:tcPr>
          <w:p w:rsidR="007E2B87" w:rsidRDefault="007E2B87" w:rsidP="006F5A48">
            <w:pPr>
              <w:pStyle w:val="podpowiedzi"/>
            </w:pPr>
            <w:r>
              <w:t>{ograniczenia udziałowca np. administrator nie powinien specyfikować wymagań finansowych}</w:t>
            </w:r>
          </w:p>
        </w:tc>
      </w:tr>
      <w:tr w:rsidR="007E2B87" w:rsidTr="006F5A48">
        <w:tc>
          <w:tcPr>
            <w:tcW w:w="1701" w:type="dxa"/>
            <w:shd w:val="clear" w:color="auto" w:fill="D9D9D9"/>
            <w:vAlign w:val="center"/>
          </w:tcPr>
          <w:p w:rsidR="007E2B87" w:rsidRPr="005D58FD" w:rsidRDefault="007E2B87" w:rsidP="006F5A48">
            <w:pPr>
              <w:pStyle w:val="tekstwtabeliTNR"/>
            </w:pPr>
            <w:r w:rsidRPr="005D58FD">
              <w:t>Wymagania:</w:t>
            </w:r>
          </w:p>
        </w:tc>
        <w:tc>
          <w:tcPr>
            <w:tcW w:w="7513" w:type="dxa"/>
            <w:vAlign w:val="center"/>
          </w:tcPr>
          <w:p w:rsidR="007E2B87" w:rsidRDefault="007E2B87" w:rsidP="00D43452">
            <w:pPr>
              <w:pStyle w:val="podpowiedzi"/>
            </w:pPr>
            <w:r>
              <w:t xml:space="preserve">{tu tylko symbole wymagań wyspecyfikowanych w </w:t>
            </w:r>
            <w:r w:rsidR="00D43452">
              <w:t>rozdziale 3</w:t>
            </w:r>
            <w:r>
              <w:t>}</w:t>
            </w:r>
          </w:p>
        </w:tc>
      </w:tr>
    </w:tbl>
    <w:p w:rsidR="00E25B05" w:rsidRDefault="00E25B05" w:rsidP="00365051">
      <w:pPr>
        <w:pStyle w:val="Nagwek2"/>
      </w:pPr>
      <w:r>
        <w:t>Klienci</w:t>
      </w:r>
    </w:p>
    <w:p w:rsidR="00D43452" w:rsidRDefault="00E25B05" w:rsidP="008A30F7">
      <w:pPr>
        <w:pStyle w:val="podpowiedzi"/>
      </w:pPr>
      <w:r>
        <w:t>{Klienci wewnętrzni są to klienci, którzy występują w ramach naszej organizacji np. nasz szef, dział finansowy, konstruktorzy, instalatorzy itp. specyfikujemy ich charakterystykę i potrzeby w o</w:t>
      </w:r>
      <w:r w:rsidR="00D43452">
        <w:t>dniesieniu do naszego projektu.</w:t>
      </w:r>
    </w:p>
    <w:p w:rsidR="00E25B05" w:rsidRDefault="00D43452" w:rsidP="008A30F7">
      <w:pPr>
        <w:pStyle w:val="podpowiedzi"/>
      </w:pPr>
      <w:r>
        <w:t>K</w:t>
      </w:r>
      <w:r w:rsidR="00E25B05">
        <w:t>lienci zewnętrzni - przedstawiciele zleceniodawcy, którzy mogą mieć bardzo różne potrzeby np. dyrektor i administrator sieci, za klientów zewnętrznych uważa się także podwykonawców i dostawców</w:t>
      </w:r>
      <w:r>
        <w:t>.</w:t>
      </w:r>
      <w:r w:rsidR="00E25B05">
        <w:t>}</w:t>
      </w:r>
    </w:p>
    <w:p w:rsidR="00352ECF" w:rsidRPr="00352ECF" w:rsidRDefault="00352ECF" w:rsidP="00352ECF"/>
    <w:p w:rsidR="003D646E" w:rsidRDefault="003D646E" w:rsidP="00365051">
      <w:pPr>
        <w:pStyle w:val="Nagwek2"/>
      </w:pPr>
      <w:r>
        <w:t>Charakterystyka użytkowników</w:t>
      </w:r>
    </w:p>
    <w:p w:rsidR="002E3F7E" w:rsidRDefault="002E3F7E" w:rsidP="00352ECF">
      <w:pPr>
        <w:rPr>
          <w:b/>
          <w:bCs/>
        </w:rPr>
      </w:pPr>
    </w:p>
    <w:p w:rsidR="00352ECF" w:rsidRPr="00B82BB0" w:rsidRDefault="00352ECF" w:rsidP="00352ECF">
      <w:pPr>
        <w:rPr>
          <w:b/>
          <w:bCs/>
        </w:rPr>
      </w:pPr>
      <w:r w:rsidRPr="00B82BB0">
        <w:rPr>
          <w:b/>
          <w:bCs/>
        </w:rPr>
        <w:t>Klienci sklepów jako użytkownicy aplikacji:</w:t>
      </w:r>
      <w:r w:rsidR="00AC2057">
        <w:rPr>
          <w:b/>
          <w:bCs/>
        </w:rPr>
        <w:t xml:space="preserve"> </w:t>
      </w:r>
    </w:p>
    <w:p w:rsidR="00352ECF" w:rsidRDefault="00352ECF" w:rsidP="00352ECF">
      <w:r>
        <w:t xml:space="preserve">- </w:t>
      </w:r>
      <w:r w:rsidR="00B82BB0">
        <w:t>wybór konkretnej sieci sklepów,</w:t>
      </w:r>
    </w:p>
    <w:p w:rsidR="00B82BB0" w:rsidRDefault="00B82BB0" w:rsidP="00352ECF">
      <w:r>
        <w:t>- wybór lokalizacji sklepu,</w:t>
      </w:r>
    </w:p>
    <w:p w:rsidR="00B82BB0" w:rsidRDefault="00B82BB0" w:rsidP="00352ECF">
      <w:r>
        <w:t>- widok mapy sklepu,</w:t>
      </w:r>
    </w:p>
    <w:p w:rsidR="00B82BB0" w:rsidRDefault="00B82BB0" w:rsidP="00352ECF">
      <w:r>
        <w:t>- możliwość wyboru konkretnej kategorii produktów,</w:t>
      </w:r>
    </w:p>
    <w:p w:rsidR="00B82BB0" w:rsidRDefault="00B82BB0" w:rsidP="00352ECF">
      <w:r>
        <w:t>- możliwość zlokalizowania produktu</w:t>
      </w:r>
      <w:r w:rsidR="00AC2057">
        <w:t>.</w:t>
      </w:r>
    </w:p>
    <w:p w:rsidR="002E3F7E" w:rsidRDefault="002E3F7E" w:rsidP="00352ECF">
      <w:r>
        <w:rPr>
          <w:b/>
          <w:bCs/>
        </w:rPr>
        <w:t>(zakładana liczebność ~1000x)</w:t>
      </w:r>
    </w:p>
    <w:p w:rsidR="00AC2057" w:rsidRDefault="00AC2057" w:rsidP="00352ECF"/>
    <w:p w:rsidR="00AC2057" w:rsidRDefault="00AC2057" w:rsidP="00352ECF">
      <w:pPr>
        <w:rPr>
          <w:b/>
          <w:bCs/>
        </w:rPr>
      </w:pPr>
      <w:r w:rsidRPr="00AC2057">
        <w:rPr>
          <w:b/>
          <w:bCs/>
        </w:rPr>
        <w:t>Właściciele sklepów:</w:t>
      </w:r>
      <w:r>
        <w:rPr>
          <w:b/>
          <w:bCs/>
        </w:rPr>
        <w:t xml:space="preserve"> </w:t>
      </w:r>
    </w:p>
    <w:p w:rsidR="00AC2057" w:rsidRDefault="00AC2057" w:rsidP="00352ECF">
      <w:r>
        <w:t>- możliwość dodania konkretnego sklepu,</w:t>
      </w:r>
    </w:p>
    <w:p w:rsidR="00AC2057" w:rsidRDefault="00AC2057" w:rsidP="00352ECF">
      <w:r>
        <w:t>- stworzenie mapki sklepów,</w:t>
      </w:r>
    </w:p>
    <w:p w:rsidR="00AC2057" w:rsidRDefault="00AC2057" w:rsidP="00352ECF">
      <w:r>
        <w:t>- umiejscowienie konkretnych kategorii produktów na mapie sklepu,</w:t>
      </w:r>
    </w:p>
    <w:p w:rsidR="00AC2057" w:rsidRDefault="00AC2057" w:rsidP="00352ECF">
      <w:r>
        <w:t>- umiejscowienie artykułów w konkretnym miejscu na półce.</w:t>
      </w:r>
    </w:p>
    <w:p w:rsidR="002E3F7E" w:rsidRDefault="002E3F7E" w:rsidP="00352ECF">
      <w:r>
        <w:rPr>
          <w:b/>
          <w:bCs/>
        </w:rPr>
        <w:t>(</w:t>
      </w:r>
      <w:r>
        <w:rPr>
          <w:b/>
          <w:bCs/>
        </w:rPr>
        <w:t>zakładana liczebność ~x)</w:t>
      </w:r>
    </w:p>
    <w:p w:rsidR="00AC2057" w:rsidRPr="00352ECF" w:rsidRDefault="00AC2057" w:rsidP="00AC2057">
      <w:pPr>
        <w:ind w:firstLine="0"/>
      </w:pPr>
    </w:p>
    <w:p w:rsidR="00606BDC" w:rsidRDefault="00606BDC" w:rsidP="00EA456B">
      <w:pPr>
        <w:pStyle w:val="Nagwek1"/>
      </w:pPr>
      <w:r>
        <w:lastRenderedPageBreak/>
        <w:t>Wymagania</w:t>
      </w:r>
    </w:p>
    <w:p w:rsidR="00606BDC" w:rsidRDefault="00606BDC" w:rsidP="008A30F7">
      <w:pPr>
        <w:pStyle w:val="podpowiedzi"/>
      </w:pPr>
      <w:r>
        <w:t xml:space="preserve">{Wymaganie jest to potrzeba klienta lub ograniczenie narzucone przez innego udziałowca, wyrażone jako cecha projektowanego rozwiązania. Wymagania dzielimy na </w:t>
      </w:r>
      <w:r w:rsidR="00351C9C">
        <w:t xml:space="preserve">ogólne (zarówno </w:t>
      </w:r>
      <w:r w:rsidR="00E02047">
        <w:t>biznesowe</w:t>
      </w:r>
      <w:r w:rsidR="00351C9C">
        <w:t xml:space="preserve"> jak i dziedzinowe)</w:t>
      </w:r>
      <w:r w:rsidR="00E02047">
        <w:t xml:space="preserve">; </w:t>
      </w:r>
      <w:r w:rsidR="000040C8">
        <w:t xml:space="preserve">funkcjonalne, </w:t>
      </w:r>
      <w:proofErr w:type="spellStart"/>
      <w:r w:rsidR="00AC04D3">
        <w:t>poza</w:t>
      </w:r>
      <w:r w:rsidR="000040C8">
        <w:t>funkcjonalne</w:t>
      </w:r>
      <w:proofErr w:type="spellEnd"/>
      <w:r w:rsidR="000040C8">
        <w:t xml:space="preserve">; </w:t>
      </w:r>
      <w:r>
        <w:t xml:space="preserve">na środowisko docelowe oraz dotyczące procesu wytwarzania - odpowiednio w punktach </w:t>
      </w:r>
      <w:r w:rsidR="00DB41CB">
        <w:t>poniżej.</w:t>
      </w:r>
      <w:r>
        <w:t>}</w:t>
      </w:r>
    </w:p>
    <w:p w:rsidR="00606BDC" w:rsidRDefault="00DB41CB" w:rsidP="00365051">
      <w:pPr>
        <w:pStyle w:val="Nagwek2"/>
      </w:pPr>
      <w:r>
        <w:t>Wymagania ogólne</w:t>
      </w:r>
      <w:r w:rsidR="00351C9C">
        <w:t xml:space="preserve"> i dziedzinowe</w:t>
      </w:r>
    </w:p>
    <w:p w:rsidR="00DB41CB" w:rsidRDefault="00DB41CB" w:rsidP="008A30F7">
      <w:pPr>
        <w:pStyle w:val="podpowiedzi"/>
      </w:pPr>
      <w:r>
        <w:t>{</w:t>
      </w:r>
      <w:proofErr w:type="spellStart"/>
      <w:r w:rsidR="00351C9C">
        <w:t>Doprecyzoiwanie</w:t>
      </w:r>
      <w:proofErr w:type="spellEnd"/>
      <w:r w:rsidR="00351C9C">
        <w:t xml:space="preserve"> </w:t>
      </w:r>
      <w:proofErr w:type="spellStart"/>
      <w:r w:rsidR="00351C9C">
        <w:t>cełów</w:t>
      </w:r>
      <w:proofErr w:type="spellEnd"/>
      <w:r w:rsidR="00351C9C">
        <w:t xml:space="preserve"> projektu / przedsięwzięcia zdefiniowanych na etapie zlecenia projektu / założeń wstępnych (KP, DZW). Wymagania ogólne / biznesowe </w:t>
      </w:r>
      <w:r w:rsidR="000040C8">
        <w:t xml:space="preserve">/ </w:t>
      </w:r>
      <w:proofErr w:type="gramStart"/>
      <w:r w:rsidR="000040C8">
        <w:t>dziedzinowe  pokazują</w:t>
      </w:r>
      <w:proofErr w:type="gramEnd"/>
      <w:r w:rsidR="000040C8">
        <w:t xml:space="preserve"> </w:t>
      </w:r>
      <w:r w:rsidR="00351C9C">
        <w:t>system w kontekście</w:t>
      </w:r>
      <w:r w:rsidR="000040C8">
        <w:t xml:space="preserve"> i c</w:t>
      </w:r>
      <w:r w:rsidR="00351C9C">
        <w:t xml:space="preserve">harakteryzują dziedzinę, w której </w:t>
      </w:r>
      <w:r w:rsidR="00365051">
        <w:t>będzie eksploatowany system</w:t>
      </w:r>
      <w:r w:rsidR="009B52AE">
        <w:t xml:space="preserve">, </w:t>
      </w:r>
      <w:r w:rsidR="00351C9C">
        <w:t xml:space="preserve">np. edukacja, finanse </w:t>
      </w:r>
      <w:proofErr w:type="spellStart"/>
      <w:r w:rsidR="00351C9C">
        <w:t>itp</w:t>
      </w:r>
      <w:proofErr w:type="spellEnd"/>
      <w:r w:rsidR="00351C9C">
        <w:t xml:space="preserve"> </w:t>
      </w:r>
      <w:r w:rsidR="000040C8">
        <w:t>(</w:t>
      </w:r>
      <w:r w:rsidR="00351C9C">
        <w:t xml:space="preserve">mogą wymagać uwzględnienie specyficznych </w:t>
      </w:r>
      <w:proofErr w:type="spellStart"/>
      <w:r w:rsidR="00351C9C">
        <w:t>przepisówi</w:t>
      </w:r>
      <w:proofErr w:type="spellEnd"/>
      <w:r w:rsidR="00351C9C">
        <w:t xml:space="preserve"> zasad)</w:t>
      </w:r>
      <w:r>
        <w:t>}</w:t>
      </w:r>
    </w:p>
    <w:p w:rsidR="00365051" w:rsidRPr="00365051" w:rsidRDefault="00365051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0040C8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wpiswtabeli"/>
            </w:pPr>
            <w:r w:rsidRPr="005D58FD">
              <w:t>KARTA WYMAGANIA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0040C8" w:rsidRPr="005A5155" w:rsidRDefault="00F91DA3" w:rsidP="006F5A48">
            <w:pPr>
              <w:pStyle w:val="podpowiedzi"/>
            </w:pPr>
            <w:r>
              <w:t>{jednoznaczny symbol np. WO</w:t>
            </w:r>
            <w:r w:rsidR="000040C8">
              <w:t>1,</w:t>
            </w:r>
            <w:r>
              <w:t xml:space="preserve"> WO</w:t>
            </w:r>
            <w:r w:rsidR="000040C8">
              <w:t>2</w:t>
            </w:r>
            <w:proofErr w:type="gramStart"/>
            <w:r w:rsidR="000040C8">
              <w:t xml:space="preserve"> ..</w:t>
            </w:r>
            <w:proofErr w:type="gramEnd"/>
            <w:r w:rsidR="000040C8"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0040C8" w:rsidRPr="005D58FD" w:rsidRDefault="00365051" w:rsidP="006F5A48">
            <w:pPr>
              <w:pStyle w:val="tekstwtabeliTNR"/>
            </w:pPr>
            <w:r>
              <w:t>Priorytet</w:t>
            </w:r>
            <w:r w:rsidR="000040C8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0040C8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{krótki opis}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9671D1">
            <w:pPr>
              <w:pStyle w:val="podpowiedzi"/>
            </w:pPr>
            <w:r>
              <w:t>{opis szczegółowy, należy dążyć do tego, żeby wszystkie znane na ten moment szczegóły wymagania zos</w:t>
            </w:r>
            <w:r w:rsidR="009671D1">
              <w:t>tały wydobyte i wyspecyfikowane</w:t>
            </w:r>
            <w:r>
              <w:t>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25A94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0040C8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040C8" w:rsidRPr="005D58FD" w:rsidRDefault="000040C8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0040C8" w:rsidRDefault="000040C8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E02047" w:rsidP="00365051">
      <w:pPr>
        <w:pStyle w:val="Nagwek2"/>
      </w:pPr>
      <w:r>
        <w:t>Wymagania funkcjonalne</w:t>
      </w:r>
    </w:p>
    <w:p w:rsidR="00365051" w:rsidRDefault="00606BDC" w:rsidP="008A30F7">
      <w:pPr>
        <w:pStyle w:val="podpowiedzi"/>
      </w:pPr>
      <w:r>
        <w:t>{</w:t>
      </w:r>
      <w:r w:rsidR="00E02047" w:rsidRPr="00E02047">
        <w:t>Funkcje/usługi</w:t>
      </w:r>
      <w:r w:rsidR="00E02047">
        <w:t>; w</w:t>
      </w:r>
      <w:r>
        <w:t>ymagania funkcjonalne powinny odpowiadać na pytanie: co system ma robić?</w:t>
      </w:r>
    </w:p>
    <w:p w:rsidR="00606BDC" w:rsidRDefault="00365051" w:rsidP="008A30F7">
      <w:pPr>
        <w:pStyle w:val="podpowiedzi"/>
      </w:pPr>
      <w:r>
        <w:t>W tym podrozdziale powinny znaleźć się tabele przedstawione w podpunkcie 3.2.1 opracowane dla każdego zidentyfikowanego wymaganie funkcjonalnego.</w:t>
      </w:r>
      <w:r w:rsidR="00606BDC">
        <w:t>}</w:t>
      </w:r>
    </w:p>
    <w:p w:rsidR="00365051" w:rsidRPr="00365051" w:rsidRDefault="00365051" w:rsidP="009B52AE"/>
    <w:p w:rsidR="00E02047" w:rsidRDefault="00E02047" w:rsidP="003D2CA3">
      <w:pPr>
        <w:pStyle w:val="Nagwek3"/>
      </w:pPr>
      <w:r>
        <w:t>Nazwa f</w:t>
      </w:r>
      <w:r w:rsidRPr="00A32660">
        <w:t>unkcj</w:t>
      </w:r>
      <w:r>
        <w:t xml:space="preserve">i / </w:t>
      </w:r>
      <w:r w:rsidRPr="00A32660">
        <w:t>usługi</w:t>
      </w:r>
      <w:r>
        <w:t>}</w:t>
      </w: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DB41CB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wpiswtabeli"/>
            </w:pPr>
            <w:r w:rsidRPr="005D58FD">
              <w:t>KARTA WYMAGANIA</w:t>
            </w:r>
          </w:p>
        </w:tc>
      </w:tr>
      <w:tr w:rsidR="00DB41CB" w:rsidRPr="00100F1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1" w:type="dxa"/>
            <w:vAlign w:val="center"/>
          </w:tcPr>
          <w:p w:rsidR="00DB41CB" w:rsidRPr="005A5155" w:rsidRDefault="00DB41CB" w:rsidP="006F5A48">
            <w:pPr>
              <w:pStyle w:val="podpowiedzi"/>
            </w:pPr>
            <w:r>
              <w:t>{jednoznaczny symbol np. F01, F02 ...</w:t>
            </w:r>
            <w:r w:rsidR="00F91DA3">
              <w:t xml:space="preserve"> lub WF01</w:t>
            </w:r>
            <w:r w:rsidR="003D2CA3">
              <w:t>...}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DB41CB" w:rsidRPr="005D58FD" w:rsidRDefault="00365051" w:rsidP="006F5A48">
            <w:pPr>
              <w:pStyle w:val="tekstwtabeliTNR"/>
            </w:pPr>
            <w:r>
              <w:t>Priorytet</w:t>
            </w:r>
            <w:r w:rsidR="00DB41CB" w:rsidRPr="005D58FD">
              <w:t>:</w:t>
            </w:r>
          </w:p>
        </w:tc>
        <w:tc>
          <w:tcPr>
            <w:tcW w:w="3782" w:type="dxa"/>
            <w:vAlign w:val="center"/>
          </w:tcPr>
          <w:p w:rsidR="00100F18" w:rsidRDefault="00DB41CB" w:rsidP="008023A9">
            <w:pPr>
              <w:pStyle w:val="podpowiedzi"/>
            </w:pPr>
            <w:r>
              <w:t>{ważność wymagania, np. wg skali</w:t>
            </w:r>
            <w:r w:rsidR="008023A9">
              <w:t xml:space="preserve"> </w:t>
            </w:r>
            <w:proofErr w:type="spellStart"/>
            <w:r w:rsidR="008023A9">
              <w:t>MoSCoW</w:t>
            </w:r>
            <w:proofErr w:type="spellEnd"/>
            <w:r>
              <w:t>: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100F18" w:rsidRPr="00100F18" w:rsidRDefault="00100F18" w:rsidP="008023A9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</w:t>
            </w:r>
            <w:proofErr w:type="spellStart"/>
            <w:proofErr w:type="gramStart"/>
            <w:r w:rsidRPr="00100F18">
              <w:t>should</w:t>
            </w:r>
            <w:proofErr w:type="spellEnd"/>
            <w:r w:rsidRPr="00100F18">
              <w:t>(</w:t>
            </w:r>
            <w:proofErr w:type="gramEnd"/>
            <w:r w:rsidRPr="00100F18">
              <w:t>powinno być)</w:t>
            </w:r>
          </w:p>
          <w:p w:rsidR="00100F18" w:rsidRDefault="00100F18" w:rsidP="008023A9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DB41CB" w:rsidRPr="00100F18" w:rsidRDefault="00100F18" w:rsidP="00DD75DA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</w:t>
            </w:r>
            <w:r w:rsidR="00DD75DA">
              <w:t>być rozpatrzone w przyszłości</w:t>
            </w:r>
            <w:r>
              <w:t xml:space="preserve"> )</w:t>
            </w:r>
            <w:r w:rsidR="00DB41CB" w:rsidRPr="00100F18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{krótki opis}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  <w:p w:rsidR="00DE7D70" w:rsidRDefault="00DE7D70" w:rsidP="00DE7D70">
            <w:pPr>
              <w:pStyle w:val="podpowiedzi"/>
            </w:pPr>
            <w:r>
              <w:t>Można zastosować opis jak w User Story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Jako</w:t>
            </w:r>
            <w:r w:rsidRPr="00DE7D70">
              <w:t> (konkretny użytkownik systemu)</w:t>
            </w:r>
          </w:p>
          <w:p w:rsidR="00DE7D70" w:rsidRPr="00DE7D70" w:rsidRDefault="00DE7D70" w:rsidP="00DE7D70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chcę</w:t>
            </w:r>
            <w:r w:rsidRPr="00DE7D70">
              <w:t>… (pożądana cecha lub problem, który trzeba rozwiązać)</w:t>
            </w:r>
          </w:p>
          <w:p w:rsidR="00DE7D70" w:rsidRPr="00DE7D70" w:rsidRDefault="00DE7D70" w:rsidP="009671D1">
            <w:pPr>
              <w:pStyle w:val="podpowiedzi"/>
              <w:numPr>
                <w:ilvl w:val="0"/>
                <w:numId w:val="37"/>
              </w:numPr>
            </w:pPr>
            <w:r w:rsidRPr="00DE7D70">
              <w:rPr>
                <w:b/>
              </w:rPr>
              <w:t>bo wtedy/ponieważ</w:t>
            </w:r>
            <w:r w:rsidRPr="00DE7D70">
              <w:t>… (korzyść płynąca z ukończenia story)</w:t>
            </w:r>
          </w:p>
        </w:tc>
      </w:tr>
      <w:tr w:rsidR="00DE7D70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E7D70" w:rsidRDefault="00DE7D70" w:rsidP="006F5A48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E7D70" w:rsidRDefault="00DE7D70" w:rsidP="009671D1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</w:t>
            </w:r>
            <w:r w:rsidR="009671D1">
              <w:t xml:space="preserve">uzupełniane w trakcie sprintu – </w:t>
            </w:r>
            <w:r>
              <w:t>dane wejściowe, związane z wymaganiem}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proofErr w:type="gramStart"/>
            <w:r w:rsidRPr="00E7625F"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B41CB" w:rsidRPr="00151458" w:rsidRDefault="00DB41CB" w:rsidP="006F5A48">
            <w:pPr>
              <w:pStyle w:val="komentarz"/>
            </w:pPr>
            <w:proofErr w:type="gramStart"/>
            <w:r w:rsidRPr="00E7625F"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</w:t>
            </w:r>
            <w:proofErr w:type="spellStart"/>
            <w:r>
              <w:t>prawdziwepo</w:t>
            </w:r>
            <w:proofErr w:type="spellEnd"/>
            <w:r>
              <w:t xml:space="preserve"> </w:t>
            </w:r>
            <w:proofErr w:type="spellStart"/>
            <w:r>
              <w:t>wywołaniuoperacji</w:t>
            </w:r>
            <w:proofErr w:type="spellEnd"/>
            <w:r w:rsidRPr="00E7625F">
              <w:t>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Default="00DB41CB" w:rsidP="006F5A48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komentarz"/>
            </w:pPr>
            <w:proofErr w:type="gramStart"/>
            <w:r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>
              <w:t>niepożądane sytuacje i sposoby ich obsługi}</w:t>
            </w:r>
          </w:p>
        </w:tc>
      </w:tr>
      <w:tr w:rsidR="00CF6458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CF6458" w:rsidRPr="005D58FD" w:rsidDel="00DE7D70" w:rsidRDefault="00CF6458" w:rsidP="006F5A48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CF6458" w:rsidDel="00DE7D70" w:rsidRDefault="00CF6458" w:rsidP="00CF6458">
            <w:pPr>
              <w:pStyle w:val="podpowiedzi"/>
            </w:pPr>
            <w:proofErr w:type="gramStart"/>
            <w:r>
              <w:t>{</w:t>
            </w:r>
            <w:r w:rsidR="009671D1">
              <w:t xml:space="preserve"> uzupełniane</w:t>
            </w:r>
            <w:proofErr w:type="gramEnd"/>
            <w:r w:rsidR="009671D1">
              <w:t xml:space="preserve"> w trakcie sprintu – </w:t>
            </w:r>
            <w:r>
              <w:t>opis sposobu realizacji}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{nazwa udziałowca, który podał wymaganie}</w:t>
            </w:r>
          </w:p>
        </w:tc>
      </w:tr>
      <w:tr w:rsidR="00DB41CB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B41CB" w:rsidRPr="005D58FD" w:rsidRDefault="00DB41CB" w:rsidP="006F5A48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DB41CB" w:rsidRDefault="00DB41CB" w:rsidP="006F5A48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DB41CB" w:rsidRDefault="00DB41CB" w:rsidP="008A30F7">
      <w:pPr>
        <w:pStyle w:val="podpowiedzi"/>
      </w:pPr>
    </w:p>
    <w:p w:rsidR="00606BDC" w:rsidRPr="00A32660" w:rsidRDefault="00606BDC" w:rsidP="003D2CA3">
      <w:pPr>
        <w:pStyle w:val="Nagwek3"/>
      </w:pPr>
      <w:r w:rsidRPr="00A32660">
        <w:t>Interfejs z otoczeniem</w:t>
      </w:r>
    </w:p>
    <w:p w:rsidR="00606BDC" w:rsidRDefault="00606BDC" w:rsidP="008A30F7">
      <w:pPr>
        <w:pStyle w:val="podpowiedzi"/>
      </w:pPr>
      <w:r>
        <w:t>{Punkty styku projektowanego systemu z innymi podsystemami/sieciami/operatorami</w:t>
      </w:r>
      <w:r w:rsidR="00E02047">
        <w:t xml:space="preserve"> np. dopasowanie do baz danych, formatów, usług oferowanych przez inne, współpracujące systemy bądź serwisy; wymagania dot. dopasowania interfejsów itp.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1"/>
        <w:gridCol w:w="1410"/>
        <w:gridCol w:w="3782"/>
      </w:tblGrid>
      <w:tr w:rsidR="003D2CA3" w:rsidTr="009B52AE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lastRenderedPageBreak/>
              <w:t>Identyfikator:</w:t>
            </w:r>
          </w:p>
        </w:tc>
        <w:tc>
          <w:tcPr>
            <w:tcW w:w="1971" w:type="dxa"/>
            <w:vAlign w:val="center"/>
          </w:tcPr>
          <w:p w:rsidR="003D2CA3" w:rsidRPr="005A5155" w:rsidRDefault="003D2CA3" w:rsidP="006F5A48">
            <w:pPr>
              <w:pStyle w:val="podpowiedzi"/>
            </w:pPr>
            <w:r>
              <w:t>{jednoznaczny symbol np. I01, I02 ... lub WI</w:t>
            </w:r>
            <w:proofErr w:type="gramStart"/>
            <w:r>
              <w:t>01..</w:t>
            </w:r>
            <w:proofErr w:type="gramEnd"/>
            <w:r>
              <w:t>}</w:t>
            </w:r>
          </w:p>
        </w:tc>
        <w:tc>
          <w:tcPr>
            <w:tcW w:w="1410" w:type="dxa"/>
            <w:shd w:val="clear" w:color="auto" w:fill="D9D9D9"/>
            <w:vAlign w:val="center"/>
          </w:tcPr>
          <w:p w:rsidR="003D2CA3" w:rsidRPr="005D58FD" w:rsidRDefault="00EA66FA" w:rsidP="006F5A48">
            <w:pPr>
              <w:pStyle w:val="tekstwtabeliTNR"/>
            </w:pPr>
            <w:r>
              <w:t>Priorytet</w:t>
            </w:r>
            <w:r w:rsidR="003D2C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3D2C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6F5A48">
            <w:pPr>
              <w:pStyle w:val="podpowiedzi"/>
            </w:pPr>
            <w:r>
              <w:t>{krótki opis}</w:t>
            </w:r>
          </w:p>
        </w:tc>
      </w:tr>
      <w:tr w:rsidR="003D2CA3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3D2CA3" w:rsidRPr="005D58FD" w:rsidRDefault="003D2CA3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3D2CA3" w:rsidRDefault="003D2CA3" w:rsidP="009671D1">
            <w:pPr>
              <w:pStyle w:val="podpowiedzi"/>
            </w:pPr>
            <w:r>
              <w:t>{opis szczegółowy, należy dążyć do tego, żeby wszystkie znane na ten moment szczegóły wymagania zostały wydobyte i wyspecyfikowane}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Dane wejściowe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>
              <w:t>{uzupełniane w trakcie sprintu – dane wejściowe, związane z wymaganiem}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początkowe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proofErr w:type="gramStart"/>
            <w:r w:rsidRPr="00E7625F">
              <w:t>{</w:t>
            </w:r>
            <w:r>
              <w:t xml:space="preserve"> uzupełniane</w:t>
            </w:r>
            <w:proofErr w:type="gramEnd"/>
            <w:r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prawdziwe</w:t>
            </w:r>
            <w:r w:rsidRPr="00E7625F">
              <w:t xml:space="preserve"> przed wywołaniem </w:t>
            </w:r>
            <w:r>
              <w:t>operacji</w:t>
            </w:r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RDefault="00D43452" w:rsidP="00DF67CD">
            <w:pPr>
              <w:pStyle w:val="tekstwtabeliTNR"/>
            </w:pPr>
            <w:r>
              <w:t>Warunki końcowe</w:t>
            </w:r>
          </w:p>
        </w:tc>
        <w:tc>
          <w:tcPr>
            <w:tcW w:w="7163" w:type="dxa"/>
            <w:gridSpan w:val="3"/>
            <w:vAlign w:val="center"/>
          </w:tcPr>
          <w:p w:rsidR="00D43452" w:rsidRPr="00151458" w:rsidRDefault="00D43452" w:rsidP="00DF67CD">
            <w:pPr>
              <w:pStyle w:val="komentarz"/>
            </w:pPr>
            <w:proofErr w:type="gramStart"/>
            <w:r w:rsidRPr="00E7625F">
              <w:t>{</w:t>
            </w:r>
            <w:r>
              <w:t xml:space="preserve"> uzupełniane</w:t>
            </w:r>
            <w:proofErr w:type="gramEnd"/>
            <w:r>
              <w:t xml:space="preserve"> w trakcie sprintu – </w:t>
            </w:r>
            <w:r w:rsidRPr="00E7625F">
              <w:t>warunk</w:t>
            </w:r>
            <w:r>
              <w:t xml:space="preserve">i, </w:t>
            </w:r>
            <w:proofErr w:type="spellStart"/>
            <w:r>
              <w:t>któremuszą</w:t>
            </w:r>
            <w:proofErr w:type="spellEnd"/>
            <w:r>
              <w:t xml:space="preserve"> być </w:t>
            </w:r>
            <w:proofErr w:type="spellStart"/>
            <w:r>
              <w:t>prawdziwepo</w:t>
            </w:r>
            <w:proofErr w:type="spellEnd"/>
            <w:r>
              <w:t xml:space="preserve"> </w:t>
            </w:r>
            <w:proofErr w:type="spellStart"/>
            <w:r>
              <w:t>wywołaniuoperacji</w:t>
            </w:r>
            <w:proofErr w:type="spellEnd"/>
            <w:r w:rsidRPr="00E7625F">
              <w:t>}</w:t>
            </w:r>
          </w:p>
        </w:tc>
      </w:tr>
      <w:tr w:rsidR="00D43452" w:rsidTr="009B52AE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Sytuacje wyjątkowe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komentarz"/>
            </w:pPr>
            <w:proofErr w:type="gramStart"/>
            <w:r>
              <w:t>{ uzupełniane</w:t>
            </w:r>
            <w:proofErr w:type="gramEnd"/>
            <w:r>
              <w:t xml:space="preserve"> w trakcie sprintu – niepożądane sytuacje i sposoby ich obsługi}</w:t>
            </w:r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Pr="005D58FD" w:rsidDel="00DE7D70" w:rsidRDefault="00D43452" w:rsidP="00DF67CD">
            <w:pPr>
              <w:pStyle w:val="tekstwtabeliTNR"/>
            </w:pPr>
            <w:r>
              <w:t>Szczegóły implementacji</w:t>
            </w:r>
          </w:p>
        </w:tc>
        <w:tc>
          <w:tcPr>
            <w:tcW w:w="7163" w:type="dxa"/>
            <w:gridSpan w:val="3"/>
            <w:vAlign w:val="center"/>
          </w:tcPr>
          <w:p w:rsidR="00D43452" w:rsidDel="00DE7D70" w:rsidRDefault="00D43452" w:rsidP="00DF67CD">
            <w:pPr>
              <w:pStyle w:val="podpowiedzi"/>
            </w:pPr>
            <w:proofErr w:type="gramStart"/>
            <w:r>
              <w:t>{ uzupełniane</w:t>
            </w:r>
            <w:proofErr w:type="gramEnd"/>
            <w:r>
              <w:t xml:space="preserve"> w trakcie sprintu – opis sposobu realizacji}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A32660" w:rsidRDefault="00606BDC" w:rsidP="00365051">
      <w:pPr>
        <w:pStyle w:val="Nagwek2"/>
      </w:pPr>
      <w:r w:rsidRPr="00A32660">
        <w:t xml:space="preserve">Wymagania </w:t>
      </w:r>
      <w:proofErr w:type="spellStart"/>
      <w:r w:rsidR="00AC04D3">
        <w:t>pozaf</w:t>
      </w:r>
      <w:r w:rsidRPr="00A32660">
        <w:t>unkcjonalne</w:t>
      </w:r>
      <w:proofErr w:type="spellEnd"/>
    </w:p>
    <w:p w:rsidR="00606BDC" w:rsidRDefault="00606BDC" w:rsidP="008A30F7">
      <w:pPr>
        <w:pStyle w:val="podpowiedzi"/>
      </w:pPr>
      <w:r>
        <w:t xml:space="preserve">{Wymagania </w:t>
      </w:r>
      <w:proofErr w:type="spellStart"/>
      <w:r w:rsidR="00AC04D3">
        <w:t>pozaf</w:t>
      </w:r>
      <w:r>
        <w:t>unkcjonalne</w:t>
      </w:r>
      <w:proofErr w:type="spellEnd"/>
      <w:r>
        <w:t xml:space="preserve"> odpowiadają na pytanie: jak system ma działać? Obejmują one wymagania jakościowe: niezawodność, wiarygodność, wydajność, kategorie ergonomiczne: łatwość użycia, intuicyjność, modyfikowalność, adaptowalność itp. Wymagania te powinny być wyrażone w mierzalnej formie. Przykładowo,</w:t>
      </w:r>
    </w:p>
    <w:p w:rsidR="00606BDC" w:rsidRPr="009B52AE" w:rsidRDefault="00606BDC" w:rsidP="008A30F7">
      <w:pPr>
        <w:pStyle w:val="podpowiedzi"/>
      </w:pPr>
      <w:r w:rsidRPr="009B52AE">
        <w:t xml:space="preserve">zamiast: </w:t>
      </w:r>
      <w:r w:rsidRPr="009B52AE">
        <w:tab/>
      </w:r>
      <w:r w:rsidRPr="009B52AE">
        <w:tab/>
        <w:t>„</w:t>
      </w:r>
      <w:r w:rsidR="00920B0A" w:rsidRPr="009B52AE">
        <w:t>Wysoka dostępność systemu”</w:t>
      </w:r>
      <w:r w:rsidRPr="009B52AE">
        <w:t>,</w:t>
      </w:r>
    </w:p>
    <w:p w:rsidR="009B52AE" w:rsidRDefault="00606BDC" w:rsidP="008A30F7">
      <w:pPr>
        <w:pStyle w:val="podpowiedzi"/>
      </w:pPr>
      <w:r w:rsidRPr="009B52AE">
        <w:t>powinno być:</w:t>
      </w:r>
      <w:r w:rsidRPr="009B52AE">
        <w:tab/>
      </w:r>
      <w:r w:rsidR="00920B0A" w:rsidRPr="009B52AE">
        <w:t xml:space="preserve">„System powinien być dostępny 7 dni w tygodniu, 24 godziny na dobę”. </w:t>
      </w:r>
    </w:p>
    <w:p w:rsidR="00606BDC" w:rsidRDefault="00606BDC" w:rsidP="008A30F7">
      <w:pPr>
        <w:pStyle w:val="podpowiedzi"/>
      </w:pPr>
      <w:r>
        <w:t>zamiast:</w:t>
      </w:r>
      <w:r>
        <w:tab/>
      </w:r>
      <w:r>
        <w:tab/>
        <w:t>„System ma być łatwy w użyciu”,</w:t>
      </w:r>
    </w:p>
    <w:p w:rsidR="00606BDC" w:rsidRDefault="00606BDC" w:rsidP="008A30F7">
      <w:pPr>
        <w:pStyle w:val="podpowiedzi"/>
      </w:pPr>
      <w:r>
        <w:t>powinno być:</w:t>
      </w:r>
      <w:r>
        <w:tab/>
        <w:t xml:space="preserve">„System musi </w:t>
      </w:r>
      <w:r w:rsidR="00920B0A">
        <w:t xml:space="preserve">umożliwiać </w:t>
      </w:r>
      <w:r>
        <w:t>sprawne wprowadzani</w:t>
      </w:r>
      <w:r w:rsidR="00920B0A">
        <w:t>e</w:t>
      </w:r>
      <w:r>
        <w:t xml:space="preserve"> dużych ilości masowych danych” albo:</w:t>
      </w:r>
    </w:p>
    <w:p w:rsidR="00606BDC" w:rsidRDefault="00606BDC" w:rsidP="009B52AE">
      <w:pPr>
        <w:pStyle w:val="podpowiedzi"/>
        <w:ind w:left="1410"/>
      </w:pPr>
      <w:r>
        <w:t>„S</w:t>
      </w:r>
      <w:r w:rsidR="009B52AE">
        <w:t>ystem ma być intuicyjny do</w:t>
      </w:r>
      <w:r>
        <w:t xml:space="preserve"> użycia </w:t>
      </w:r>
      <w:proofErr w:type="spellStart"/>
      <w:r w:rsidR="009B52AE">
        <w:t>przez</w:t>
      </w:r>
      <w:r>
        <w:t>niedoświadczonego</w:t>
      </w:r>
      <w:proofErr w:type="spellEnd"/>
      <w:r>
        <w:t xml:space="preserve"> użytkownika. Powinien być zaopatrzony w instrukcję, pliki pomocy i objaśnienia pozycj</w:t>
      </w:r>
      <w:r w:rsidR="00F91DA3">
        <w:t>i menu i klawiszy funkcyjnych.”</w:t>
      </w:r>
      <w:r>
        <w:t>}</w:t>
      </w:r>
    </w:p>
    <w:p w:rsidR="00EA66FA" w:rsidRPr="00EA66FA" w:rsidRDefault="00EA66FA" w:rsidP="009B52AE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F91DA3" w:rsidTr="006F5A48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wpiswtabeli"/>
            </w:pPr>
            <w:r w:rsidRPr="005D58FD">
              <w:t>KARTA WYMAGANIA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F91DA3" w:rsidRPr="005A5155" w:rsidRDefault="00F91DA3" w:rsidP="006F5A48">
            <w:pPr>
              <w:pStyle w:val="podpowiedzi"/>
            </w:pPr>
            <w:r>
              <w:t xml:space="preserve">{jednoznaczny symbol np. </w:t>
            </w:r>
            <w:r w:rsidR="00784EDB">
              <w:t xml:space="preserve">NF01, NF02... lub </w:t>
            </w:r>
            <w:r>
              <w:t>W</w:t>
            </w:r>
            <w:r w:rsidR="00784EDB">
              <w:t>N01...</w:t>
            </w:r>
            <w:r>
              <w:t>}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F91DA3" w:rsidRPr="005D58FD" w:rsidRDefault="00EA66FA" w:rsidP="006F5A48">
            <w:pPr>
              <w:pStyle w:val="tekstwtabeliTNR"/>
            </w:pPr>
            <w:r>
              <w:t>Priorytet</w:t>
            </w:r>
            <w:r w:rsidR="00F91DA3" w:rsidRPr="005D58FD">
              <w:t>:</w:t>
            </w:r>
          </w:p>
        </w:tc>
        <w:tc>
          <w:tcPr>
            <w:tcW w:w="3782" w:type="dxa"/>
            <w:vAlign w:val="center"/>
          </w:tcPr>
          <w:p w:rsidR="009671D1" w:rsidRDefault="009671D1" w:rsidP="009671D1">
            <w:pPr>
              <w:pStyle w:val="podpowiedzi"/>
            </w:pPr>
            <w:r>
              <w:t xml:space="preserve">{ważność wymagania, np. wg skali </w:t>
            </w:r>
            <w:proofErr w:type="spellStart"/>
            <w:r>
              <w:t>MoSCoW</w:t>
            </w:r>
            <w:proofErr w:type="spellEnd"/>
            <w:r>
              <w:t>: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M</w:t>
            </w:r>
            <w:r w:rsidRPr="00100F18">
              <w:t xml:space="preserve"> – </w:t>
            </w:r>
            <w:proofErr w:type="spellStart"/>
            <w:r w:rsidRPr="00100F18">
              <w:t>must</w:t>
            </w:r>
            <w:proofErr w:type="spellEnd"/>
            <w:r w:rsidRPr="00100F18">
              <w:t xml:space="preserve"> (musi być)</w:t>
            </w:r>
          </w:p>
          <w:p w:rsidR="009671D1" w:rsidRPr="00100F18" w:rsidRDefault="009671D1" w:rsidP="009671D1">
            <w:pPr>
              <w:pStyle w:val="podpowiedzi"/>
            </w:pPr>
            <w:r w:rsidRPr="009671D1">
              <w:rPr>
                <w:b/>
              </w:rPr>
              <w:t>S</w:t>
            </w:r>
            <w:r>
              <w:t>–</w:t>
            </w:r>
            <w:r w:rsidRPr="00100F18">
              <w:t xml:space="preserve"> </w:t>
            </w:r>
            <w:proofErr w:type="spellStart"/>
            <w:r w:rsidRPr="00100F18">
              <w:t>should</w:t>
            </w:r>
            <w:proofErr w:type="spellEnd"/>
            <w:r w:rsidRPr="00100F18">
              <w:t xml:space="preserve"> (powinno być)</w:t>
            </w:r>
          </w:p>
          <w:p w:rsidR="009671D1" w:rsidRDefault="009671D1" w:rsidP="009671D1">
            <w:pPr>
              <w:pStyle w:val="podpowiedzi"/>
            </w:pPr>
            <w:r w:rsidRPr="009671D1">
              <w:rPr>
                <w:b/>
              </w:rPr>
              <w:t>C</w:t>
            </w:r>
            <w:r>
              <w:t xml:space="preserve"> – </w:t>
            </w:r>
            <w:proofErr w:type="spellStart"/>
            <w:r>
              <w:t>could</w:t>
            </w:r>
            <w:proofErr w:type="spellEnd"/>
            <w:r>
              <w:t xml:space="preserve"> (może być)</w:t>
            </w:r>
          </w:p>
          <w:p w:rsidR="00F91DA3" w:rsidRDefault="009671D1" w:rsidP="009671D1">
            <w:pPr>
              <w:pStyle w:val="podpowiedzi"/>
            </w:pPr>
            <w:r w:rsidRPr="009671D1">
              <w:rPr>
                <w:b/>
              </w:rPr>
              <w:t>W</w:t>
            </w:r>
            <w:r>
              <w:t xml:space="preserve"> – </w:t>
            </w:r>
            <w:proofErr w:type="spellStart"/>
            <w:r>
              <w:t>won’t</w:t>
            </w:r>
            <w:proofErr w:type="spellEnd"/>
            <w:r>
              <w:t xml:space="preserve"> (nie będzie – nie będzie implementowane w danym wydaniu, ale może być rozpatrzone w przyszłości )</w:t>
            </w:r>
            <w:r w:rsidRPr="00100F18">
              <w:t>}</w:t>
            </w:r>
          </w:p>
        </w:tc>
      </w:tr>
      <w:tr w:rsidR="00F91DA3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F91DA3" w:rsidRPr="005D58FD" w:rsidRDefault="00F91DA3" w:rsidP="006F5A48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F91DA3" w:rsidRDefault="00F91DA3" w:rsidP="006F5A48">
            <w:pPr>
              <w:pStyle w:val="podpowiedzi"/>
            </w:pPr>
            <w:r>
              <w:t>{krótki opis}</w:t>
            </w:r>
          </w:p>
        </w:tc>
      </w:tr>
      <w:tr w:rsidR="00025A94" w:rsidTr="006F5A48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025A94" w:rsidRPr="005D58FD" w:rsidRDefault="00025A94" w:rsidP="006F5A48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025A94" w:rsidRDefault="00025A94" w:rsidP="00DF67CD">
            <w:pPr>
              <w:pStyle w:val="podpowiedzi"/>
            </w:pPr>
            <w:r>
              <w:t xml:space="preserve">{opis szczegółowy, należy dążyć do tego, żeby wszystkie znane na ten moment szczegóły wymagania zostały wydobyte i </w:t>
            </w:r>
            <w:proofErr w:type="gramStart"/>
            <w:r>
              <w:t>wyspecyfikowane }</w:t>
            </w:r>
            <w:proofErr w:type="gramEnd"/>
          </w:p>
        </w:tc>
      </w:tr>
      <w:tr w:rsidR="00D43452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D43452" w:rsidRDefault="00D43452" w:rsidP="00DF67CD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D43452" w:rsidRDefault="00D43452" w:rsidP="00DF67CD">
            <w:pPr>
              <w:pStyle w:val="podpowiedzi"/>
            </w:pPr>
            <w:r w:rsidRPr="00313D1A">
              <w:t xml:space="preserve">Warunki Satysfakcji (Szczegóły dodane </w:t>
            </w:r>
            <w:r>
              <w:t xml:space="preserve">na </w:t>
            </w:r>
            <w:proofErr w:type="gramStart"/>
            <w:r>
              <w:t xml:space="preserve">potrzeby </w:t>
            </w:r>
            <w:r w:rsidRPr="00313D1A">
              <w:t xml:space="preserve"> testów</w:t>
            </w:r>
            <w:proofErr w:type="gramEnd"/>
            <w:r w:rsidRPr="00313D1A">
              <w:t xml:space="preserve"> akceptacyjnych)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{nazwa udziałowca, który podał wymaganie}</w:t>
            </w:r>
          </w:p>
        </w:tc>
      </w:tr>
      <w:tr w:rsidR="009671D1" w:rsidTr="00DF67CD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9671D1" w:rsidRPr="005D58FD" w:rsidRDefault="009671D1" w:rsidP="00DF67CD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9671D1" w:rsidRDefault="009671D1" w:rsidP="00DF67CD">
            <w:pPr>
              <w:pStyle w:val="podpowiedzi"/>
            </w:pPr>
            <w:r>
              <w:t>{wymagania zależne i uszczegóławiające – odesłanie poprzez identyfikator}</w:t>
            </w:r>
          </w:p>
        </w:tc>
      </w:tr>
    </w:tbl>
    <w:p w:rsidR="00606BDC" w:rsidRPr="009B52AE" w:rsidRDefault="00606BDC" w:rsidP="00365051">
      <w:pPr>
        <w:pStyle w:val="Nagwek2"/>
      </w:pPr>
      <w:r w:rsidRPr="009B52AE">
        <w:t>Wymagania na środowisko docelowe</w:t>
      </w:r>
    </w:p>
    <w:p w:rsidR="002E3F7E" w:rsidRPr="00EA66FA" w:rsidRDefault="002E3F7E" w:rsidP="0018367A">
      <w:pPr>
        <w:ind w:firstLine="0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2E3F7E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wpiswtabeli"/>
            </w:pPr>
            <w:r w:rsidRPr="005D58FD">
              <w:t>KARTA WYMAGANIA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2E3F7E" w:rsidRPr="005A5155" w:rsidRDefault="002E3F7E" w:rsidP="008F470C">
            <w:pPr>
              <w:pStyle w:val="podpowiedzi"/>
            </w:pPr>
            <w:r>
              <w:t>ŚD01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2E3F7E" w:rsidRPr="002E3F7E" w:rsidRDefault="002E3F7E" w:rsidP="002E3F7E">
            <w:pPr>
              <w:pStyle w:val="podpowiedzi"/>
              <w:spacing w:before="120"/>
              <w:rPr>
                <w:b/>
                <w:bCs/>
              </w:rPr>
            </w:pPr>
            <w:r w:rsidRPr="002E3F7E">
              <w:rPr>
                <w:b/>
                <w:bCs/>
              </w:rPr>
              <w:t>M</w:t>
            </w:r>
          </w:p>
          <w:p w:rsidR="002E3F7E" w:rsidRDefault="002E3F7E" w:rsidP="008F470C">
            <w:pPr>
              <w:pStyle w:val="podpowiedzi"/>
            </w:pP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Przeglądarki internetowe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1F303B">
            <w:pPr>
              <w:pStyle w:val="podpowiedzi"/>
            </w:pPr>
            <w:r>
              <w:t>Aplikacja ma być wspierana przez wymienione przeglądarki:</w:t>
            </w:r>
            <w:r>
              <w:br/>
              <w:t xml:space="preserve">- Mozilla </w:t>
            </w:r>
            <w:proofErr w:type="spellStart"/>
            <w:r>
              <w:t>Firefox</w:t>
            </w:r>
            <w:proofErr w:type="spellEnd"/>
            <w:r>
              <w:t xml:space="preserve"> (</w:t>
            </w:r>
            <w:proofErr w:type="spellStart"/>
            <w:r>
              <w:t>furryfox</w:t>
            </w:r>
            <w:proofErr w:type="spellEnd"/>
            <w:r>
              <w:t>),</w:t>
            </w:r>
            <w:r>
              <w:br/>
              <w:t>- Google Chrome,</w:t>
            </w:r>
          </w:p>
          <w:p w:rsidR="001F303B" w:rsidRDefault="001F303B" w:rsidP="001F303B">
            <w:pPr>
              <w:pStyle w:val="podpowiedzi"/>
            </w:pPr>
            <w:r>
              <w:t>- Microsoft Edge,</w:t>
            </w:r>
          </w:p>
          <w:p w:rsidR="001F303B" w:rsidRPr="001F303B" w:rsidRDefault="001F303B" w:rsidP="001F303B">
            <w:pPr>
              <w:pStyle w:val="podpowiedzi"/>
            </w:pPr>
            <w:r>
              <w:t>- Opera GX,</w:t>
            </w:r>
            <w:r>
              <w:br/>
              <w:t>- Safari.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Default="002E3F7E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Aplikacja działa bezproblemowo na przeglądarkach w opisie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Zespół projektowy</w:t>
            </w:r>
          </w:p>
        </w:tc>
      </w:tr>
      <w:tr w:rsidR="002E3F7E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2E3F7E" w:rsidRPr="005D58FD" w:rsidRDefault="002E3F7E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2E3F7E" w:rsidRDefault="001F303B" w:rsidP="008F470C">
            <w:pPr>
              <w:pStyle w:val="podpowiedzi"/>
            </w:pPr>
            <w:r>
              <w:t>Brak.</w:t>
            </w:r>
          </w:p>
        </w:tc>
      </w:tr>
    </w:tbl>
    <w:p w:rsidR="002E3F7E" w:rsidRDefault="002E3F7E" w:rsidP="002E3F7E">
      <w:pPr>
        <w:pStyle w:val="Nagwek1"/>
        <w:numPr>
          <w:ilvl w:val="0"/>
          <w:numId w:val="0"/>
        </w:numPr>
        <w:ind w:left="432"/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1F303B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wpiswtabeli"/>
            </w:pPr>
            <w:r w:rsidRPr="005D58FD">
              <w:t>KARTA WYMAGANIA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1F303B" w:rsidRPr="005A5155" w:rsidRDefault="001F303B" w:rsidP="008F470C">
            <w:pPr>
              <w:pStyle w:val="podpowiedzi"/>
            </w:pPr>
            <w:r>
              <w:t>ŚD0</w:t>
            </w:r>
            <w:r>
              <w:t>2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1F303B" w:rsidRPr="002E3F7E" w:rsidRDefault="00742ECD" w:rsidP="008F470C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  <w:p w:rsidR="001F303B" w:rsidRDefault="001F303B" w:rsidP="008F470C">
            <w:pPr>
              <w:pStyle w:val="podpowiedzi"/>
            </w:pP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 xml:space="preserve">Systemy </w:t>
            </w:r>
            <w:r w:rsidR="00742ECD">
              <w:t>mobilne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742ECD" w:rsidRDefault="001F303B" w:rsidP="00742ECD">
            <w:pPr>
              <w:pStyle w:val="podpowiedzi"/>
            </w:pPr>
            <w:r>
              <w:t xml:space="preserve">Aplikacja ma być wspierana przez wymienione </w:t>
            </w:r>
            <w:r>
              <w:t xml:space="preserve">systemy </w:t>
            </w:r>
            <w:r w:rsidR="00742ECD">
              <w:t>mobilne:</w:t>
            </w:r>
            <w:r w:rsidR="00742ECD">
              <w:br/>
              <w:t>- Android,</w:t>
            </w:r>
            <w:r w:rsidR="00742ECD">
              <w:br/>
              <w:t>- iOS.</w:t>
            </w:r>
          </w:p>
          <w:p w:rsidR="00742ECD" w:rsidRPr="00742ECD" w:rsidRDefault="00742ECD" w:rsidP="00742ECD">
            <w:pPr>
              <w:pStyle w:val="podpowiedzi"/>
            </w:pPr>
            <w:r>
              <w:t>Aplikacja ma być dostępna w:</w:t>
            </w:r>
            <w:r>
              <w:br/>
              <w:t>- Sklep Play,</w:t>
            </w:r>
            <w:r>
              <w:br/>
              <w:t xml:space="preserve">- </w:t>
            </w:r>
            <w:proofErr w:type="spellStart"/>
            <w:r>
              <w:t>AppStore</w:t>
            </w:r>
            <w:proofErr w:type="spellEnd"/>
            <w:r>
              <w:t>.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Default="001F303B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 xml:space="preserve">Aplikacja działa bezproblemowo na </w:t>
            </w:r>
            <w:r w:rsidR="00742ECD">
              <w:t>urządzeniach mobilnych z w/w systemami.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>Zespół projektowy</w:t>
            </w:r>
          </w:p>
        </w:tc>
      </w:tr>
      <w:tr w:rsidR="001F303B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1F303B" w:rsidRPr="005D58FD" w:rsidRDefault="001F303B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1F303B" w:rsidRDefault="001F303B" w:rsidP="008F470C">
            <w:pPr>
              <w:pStyle w:val="podpowiedzi"/>
            </w:pPr>
            <w:r>
              <w:t>Brak.</w:t>
            </w:r>
          </w:p>
        </w:tc>
      </w:tr>
    </w:tbl>
    <w:p w:rsidR="001F303B" w:rsidRPr="001F303B" w:rsidRDefault="001F303B" w:rsidP="001F303B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77"/>
        <w:gridCol w:w="1975"/>
        <w:gridCol w:w="1406"/>
        <w:gridCol w:w="3782"/>
      </w:tblGrid>
      <w:tr w:rsidR="00742ECD" w:rsidTr="008F470C">
        <w:trPr>
          <w:cantSplit/>
        </w:trPr>
        <w:tc>
          <w:tcPr>
            <w:tcW w:w="9140" w:type="dxa"/>
            <w:gridSpan w:val="4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wpiswtabeli"/>
            </w:pPr>
            <w:r w:rsidRPr="005D58FD">
              <w:t>KARTA WYMAGANIA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Identyfikator:</w:t>
            </w:r>
          </w:p>
        </w:tc>
        <w:tc>
          <w:tcPr>
            <w:tcW w:w="1975" w:type="dxa"/>
            <w:vAlign w:val="center"/>
          </w:tcPr>
          <w:p w:rsidR="00742ECD" w:rsidRPr="005A5155" w:rsidRDefault="00742ECD" w:rsidP="008F470C">
            <w:pPr>
              <w:pStyle w:val="podpowiedzi"/>
            </w:pPr>
            <w:r>
              <w:t>ŚD0</w:t>
            </w:r>
            <w:r>
              <w:t>3</w:t>
            </w:r>
          </w:p>
        </w:tc>
        <w:tc>
          <w:tcPr>
            <w:tcW w:w="1406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>
              <w:t>Priorytet</w:t>
            </w:r>
            <w:r w:rsidRPr="005D58FD">
              <w:t>:</w:t>
            </w:r>
          </w:p>
        </w:tc>
        <w:tc>
          <w:tcPr>
            <w:tcW w:w="3782" w:type="dxa"/>
            <w:vAlign w:val="center"/>
          </w:tcPr>
          <w:p w:rsidR="00742ECD" w:rsidRPr="002E3F7E" w:rsidRDefault="00742ECD" w:rsidP="008F470C">
            <w:pPr>
              <w:pStyle w:val="podpowiedzi"/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  <w:p w:rsidR="00742ECD" w:rsidRDefault="00742ECD" w:rsidP="008F470C">
            <w:pPr>
              <w:pStyle w:val="podpowiedzi"/>
            </w:pP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Nazwa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 xml:space="preserve">Systemy </w:t>
            </w:r>
            <w:r>
              <w:t>PC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Opis</w:t>
            </w:r>
          </w:p>
        </w:tc>
        <w:tc>
          <w:tcPr>
            <w:tcW w:w="7163" w:type="dxa"/>
            <w:gridSpan w:val="3"/>
            <w:vAlign w:val="center"/>
          </w:tcPr>
          <w:p w:rsidR="00742ECD" w:rsidRPr="001F303B" w:rsidRDefault="00742ECD" w:rsidP="008F470C">
            <w:pPr>
              <w:pStyle w:val="podpowiedzi"/>
            </w:pPr>
            <w:r>
              <w:t>Aplikacja ma być wspierana przez wymienione systemy</w:t>
            </w:r>
            <w:r>
              <w:t xml:space="preserve"> PC:</w:t>
            </w:r>
            <w:r>
              <w:br/>
              <w:t>- Windows 10 i wyżej,</w:t>
            </w:r>
            <w:r>
              <w:br/>
              <w:t>- Linux</w:t>
            </w:r>
            <w:r w:rsidR="0018367A">
              <w:t xml:space="preserve"> z interfejsem graficznym</w:t>
            </w:r>
            <w:r>
              <w:t>,</w:t>
            </w:r>
            <w:r>
              <w:br/>
              <w:t xml:space="preserve">- </w:t>
            </w:r>
            <w:proofErr w:type="spellStart"/>
            <w:r>
              <w:t>MacOS</w:t>
            </w:r>
            <w:proofErr w:type="spellEnd"/>
            <w:r>
              <w:t xml:space="preserve"> 10.12 Sierra i wyżej.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Default="00742ECD" w:rsidP="008F470C">
            <w:pPr>
              <w:pStyle w:val="tekstwtabeliTNR"/>
            </w:pPr>
            <w:r>
              <w:t>Kryteria akceptacji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 xml:space="preserve">Aplikacja działa bezproblemowo na </w:t>
            </w:r>
            <w:r>
              <w:t>PC.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Udziałowiec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Zespół projektowy</w:t>
            </w:r>
          </w:p>
        </w:tc>
      </w:tr>
      <w:tr w:rsidR="00742ECD" w:rsidTr="008F470C">
        <w:trPr>
          <w:cantSplit/>
        </w:trPr>
        <w:tc>
          <w:tcPr>
            <w:tcW w:w="1977" w:type="dxa"/>
            <w:shd w:val="clear" w:color="auto" w:fill="D9D9D9"/>
            <w:vAlign w:val="center"/>
          </w:tcPr>
          <w:p w:rsidR="00742ECD" w:rsidRPr="005D58FD" w:rsidRDefault="00742ECD" w:rsidP="008F470C">
            <w:pPr>
              <w:pStyle w:val="tekstwtabeliTNR"/>
            </w:pPr>
            <w:r w:rsidRPr="005D58FD">
              <w:t>Wymagania powiązane</w:t>
            </w:r>
          </w:p>
        </w:tc>
        <w:tc>
          <w:tcPr>
            <w:tcW w:w="7163" w:type="dxa"/>
            <w:gridSpan w:val="3"/>
            <w:vAlign w:val="center"/>
          </w:tcPr>
          <w:p w:rsidR="00742ECD" w:rsidRDefault="00742ECD" w:rsidP="008F470C">
            <w:pPr>
              <w:pStyle w:val="podpowiedzi"/>
            </w:pPr>
            <w:r>
              <w:t>Brak.</w:t>
            </w:r>
          </w:p>
        </w:tc>
      </w:tr>
    </w:tbl>
    <w:p w:rsidR="002E3F7E" w:rsidRPr="002E3F7E" w:rsidRDefault="002E3F7E" w:rsidP="0018367A">
      <w:pPr>
        <w:ind w:firstLine="0"/>
      </w:pPr>
    </w:p>
    <w:p w:rsidR="00437B3D" w:rsidRDefault="00437B3D" w:rsidP="00EA456B">
      <w:pPr>
        <w:pStyle w:val="Nagwek1"/>
      </w:pPr>
      <w:r>
        <w:t>Odwołania do literatury</w:t>
      </w:r>
    </w:p>
    <w:p w:rsidR="002A463E" w:rsidRPr="002A463E" w:rsidRDefault="00437B3D" w:rsidP="002A463E">
      <w:pPr>
        <w:pStyle w:val="podpowiedzi"/>
      </w:pPr>
      <w:r>
        <w:t xml:space="preserve">{Lista przywoływanych pozycji literowych, ponumerowanych lub z przydzielonymi identyfikatorami; w treści właściwej dokumentu posługujemy się wyłącznie numerami/ identyfikatorami do wskazania źródła treści. </w:t>
      </w:r>
      <w:proofErr w:type="gramStart"/>
      <w:r>
        <w:t>Usunąć</w:t>
      </w:r>
      <w:proofErr w:type="gramEnd"/>
      <w:r>
        <w:t xml:space="preserve"> jeśli nie dotyczy.}</w:t>
      </w:r>
    </w:p>
    <w:p w:rsidR="00437B3D" w:rsidRPr="00437B3D" w:rsidRDefault="00437B3D" w:rsidP="00EA456B">
      <w:pPr>
        <w:pStyle w:val="Nagwek1"/>
      </w:pPr>
      <w:r>
        <w:t>Załączniki</w:t>
      </w:r>
    </w:p>
    <w:sectPr w:rsidR="00437B3D" w:rsidRPr="00437B3D" w:rsidSect="00BD503A">
      <w:headerReference w:type="default" r:id="rId9"/>
      <w:footerReference w:type="default" r:id="rId10"/>
      <w:headerReference w:type="first" r:id="rId11"/>
      <w:pgSz w:w="11906" w:h="16838"/>
      <w:pgMar w:top="1134" w:right="1134" w:bottom="1418" w:left="1134" w:header="397" w:footer="720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E4259" w:rsidRDefault="006E4259">
      <w:r>
        <w:separator/>
      </w:r>
    </w:p>
  </w:endnote>
  <w:endnote w:type="continuationSeparator" w:id="0">
    <w:p w:rsidR="006E4259" w:rsidRDefault="006E4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0C" w:rsidRPr="0032512D" w:rsidRDefault="00DB74F9" w:rsidP="00613487">
    <w:pPr>
      <w:pStyle w:val="Stopka"/>
      <w:pBdr>
        <w:top w:val="single" w:sz="4" w:space="1" w:color="000000"/>
      </w:pBdr>
      <w:tabs>
        <w:tab w:val="clear" w:pos="9072"/>
        <w:tab w:val="center" w:pos="7938"/>
      </w:tabs>
      <w:ind w:firstLine="0"/>
    </w:pPr>
    <w:r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FILENAME </w:instrText>
    </w:r>
    <w:r>
      <w:rPr>
        <w:rStyle w:val="Numerstrony"/>
        <w:rFonts w:cs="Arial"/>
        <w:sz w:val="16"/>
      </w:rPr>
      <w:fldChar w:fldCharType="separate"/>
    </w:r>
    <w:r w:rsidR="00747416">
      <w:rPr>
        <w:rStyle w:val="Numerstrony"/>
        <w:rFonts w:cs="Arial"/>
        <w:noProof/>
        <w:sz w:val="16"/>
      </w:rPr>
      <w:t>03_SWS-GrA(XYZ)_v0.docx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Fonts w:ascii="Arial" w:hAnsi="Arial" w:cs="Arial"/>
        <w:sz w:val="16"/>
      </w:rPr>
      <w:tab/>
    </w:r>
    <w:r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PAGE </w:instrText>
    </w:r>
    <w:r>
      <w:rPr>
        <w:rStyle w:val="Numerstrony"/>
        <w:rFonts w:cs="Arial"/>
        <w:sz w:val="16"/>
      </w:rPr>
      <w:fldChar w:fldCharType="separate"/>
    </w:r>
    <w:r w:rsidR="00CC5327">
      <w:rPr>
        <w:rStyle w:val="Numerstrony"/>
        <w:rFonts w:cs="Arial"/>
        <w:noProof/>
        <w:sz w:val="16"/>
      </w:rPr>
      <w:t>1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 xml:space="preserve"> / </w:t>
    </w:r>
    <w:r>
      <w:rPr>
        <w:rStyle w:val="Numerstrony"/>
        <w:rFonts w:cs="Arial"/>
        <w:sz w:val="16"/>
      </w:rPr>
      <w:fldChar w:fldCharType="begin"/>
    </w:r>
    <w:r w:rsidR="0032512D">
      <w:rPr>
        <w:rStyle w:val="Numerstrony"/>
        <w:rFonts w:cs="Arial"/>
        <w:sz w:val="16"/>
      </w:rPr>
      <w:instrText xml:space="preserve"> NUMPAGES \*Arabic </w:instrText>
    </w:r>
    <w:r>
      <w:rPr>
        <w:rStyle w:val="Numerstrony"/>
        <w:rFonts w:cs="Arial"/>
        <w:sz w:val="16"/>
      </w:rPr>
      <w:fldChar w:fldCharType="separate"/>
    </w:r>
    <w:r w:rsidR="00CC5327">
      <w:rPr>
        <w:rStyle w:val="Numerstrony"/>
        <w:rFonts w:cs="Arial"/>
        <w:noProof/>
        <w:sz w:val="16"/>
      </w:rPr>
      <w:t>5</w:t>
    </w:r>
    <w:r>
      <w:rPr>
        <w:rStyle w:val="Numerstrony"/>
        <w:rFonts w:ascii="Arial" w:hAnsi="Arial" w:cs="Arial"/>
        <w:sz w:val="16"/>
      </w:rPr>
      <w:fldChar w:fldCharType="end"/>
    </w:r>
    <w:r w:rsidR="0032512D">
      <w:rPr>
        <w:rStyle w:val="Numerstrony"/>
        <w:rFonts w:ascii="Arial" w:hAnsi="Arial" w:cs="Arial"/>
        <w:sz w:val="16"/>
      </w:rPr>
      <w:tab/>
      <w:t xml:space="preserve">Data ostatniego wydruku: </w:t>
    </w:r>
    <w:r>
      <w:rPr>
        <w:rStyle w:val="Numerstrony"/>
        <w:rFonts w:ascii="Arial" w:hAnsi="Arial" w:cs="Arial"/>
        <w:sz w:val="16"/>
      </w:rPr>
      <w:fldChar w:fldCharType="begin"/>
    </w:r>
    <w:r w:rsidR="00613487">
      <w:rPr>
        <w:rStyle w:val="Numerstrony"/>
        <w:rFonts w:ascii="Arial" w:hAnsi="Arial" w:cs="Arial"/>
        <w:sz w:val="16"/>
      </w:rPr>
      <w:instrText xml:space="preserve"> PRINTDATE  \@ "dd MMM yyyy HH:mm" </w:instrText>
    </w:r>
    <w:r>
      <w:rPr>
        <w:rStyle w:val="Numerstrony"/>
        <w:rFonts w:ascii="Arial" w:hAnsi="Arial" w:cs="Arial"/>
        <w:sz w:val="16"/>
      </w:rPr>
      <w:fldChar w:fldCharType="separate"/>
    </w:r>
    <w:r w:rsidR="00613487">
      <w:rPr>
        <w:rStyle w:val="Numerstrony"/>
        <w:rFonts w:ascii="Arial" w:hAnsi="Arial" w:cs="Arial"/>
        <w:noProof/>
        <w:sz w:val="16"/>
      </w:rPr>
      <w:t>10 mar 2019 09:40</w:t>
    </w:r>
    <w:r>
      <w:rPr>
        <w:rStyle w:val="Numerstrony"/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E4259" w:rsidRDefault="006E4259">
      <w:r>
        <w:separator/>
      </w:r>
    </w:p>
  </w:footnote>
  <w:footnote w:type="continuationSeparator" w:id="0">
    <w:p w:rsidR="006E4259" w:rsidRDefault="006E4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D0C" w:rsidRPr="00BD503A" w:rsidRDefault="00063D0C" w:rsidP="00BD503A">
    <w:pPr>
      <w:pStyle w:val="Nagwek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37CBA" w:rsidRPr="002A463E" w:rsidRDefault="00237CBA" w:rsidP="002A463E">
    <w:pPr>
      <w:pStyle w:val="Tekstpodstawowy2"/>
      <w:spacing w:line="240" w:lineRule="auto"/>
      <w:rPr>
        <w:rFonts w:ascii="Courier New" w:hAnsi="Courier New" w:cs="Courier New"/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4121"/>
    <w:multiLevelType w:val="multilevel"/>
    <w:tmpl w:val="819A5086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52C082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4F16E4"/>
    <w:multiLevelType w:val="hybridMultilevel"/>
    <w:tmpl w:val="21A8782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A0EB9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17FEA"/>
    <w:multiLevelType w:val="multilevel"/>
    <w:tmpl w:val="33C0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8D150E"/>
    <w:multiLevelType w:val="hybridMultilevel"/>
    <w:tmpl w:val="DB0CD4D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3910162"/>
    <w:multiLevelType w:val="singleLevel"/>
    <w:tmpl w:val="0415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6383AE9"/>
    <w:multiLevelType w:val="hybridMultilevel"/>
    <w:tmpl w:val="8CF2C75C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3AAA46C9"/>
    <w:multiLevelType w:val="hybridMultilevel"/>
    <w:tmpl w:val="C48EFE1E"/>
    <w:lvl w:ilvl="0" w:tplc="0809000F">
      <w:start w:val="1"/>
      <w:numFmt w:val="decimal"/>
      <w:lvlText w:val="%1."/>
      <w:lvlJc w:val="left"/>
      <w:pPr>
        <w:ind w:left="1077" w:hanging="360"/>
      </w:pPr>
    </w:lvl>
    <w:lvl w:ilvl="1" w:tplc="08090019" w:tentative="1">
      <w:start w:val="1"/>
      <w:numFmt w:val="lowerLetter"/>
      <w:lvlText w:val="%2."/>
      <w:lvlJc w:val="left"/>
      <w:pPr>
        <w:ind w:left="1797" w:hanging="360"/>
      </w:pPr>
    </w:lvl>
    <w:lvl w:ilvl="2" w:tplc="0809001B" w:tentative="1">
      <w:start w:val="1"/>
      <w:numFmt w:val="lowerRoman"/>
      <w:lvlText w:val="%3."/>
      <w:lvlJc w:val="right"/>
      <w:pPr>
        <w:ind w:left="2517" w:hanging="180"/>
      </w:pPr>
    </w:lvl>
    <w:lvl w:ilvl="3" w:tplc="0809000F" w:tentative="1">
      <w:start w:val="1"/>
      <w:numFmt w:val="decimal"/>
      <w:lvlText w:val="%4."/>
      <w:lvlJc w:val="left"/>
      <w:pPr>
        <w:ind w:left="3237" w:hanging="360"/>
      </w:pPr>
    </w:lvl>
    <w:lvl w:ilvl="4" w:tplc="08090019" w:tentative="1">
      <w:start w:val="1"/>
      <w:numFmt w:val="lowerLetter"/>
      <w:lvlText w:val="%5."/>
      <w:lvlJc w:val="left"/>
      <w:pPr>
        <w:ind w:left="3957" w:hanging="360"/>
      </w:pPr>
    </w:lvl>
    <w:lvl w:ilvl="5" w:tplc="0809001B" w:tentative="1">
      <w:start w:val="1"/>
      <w:numFmt w:val="lowerRoman"/>
      <w:lvlText w:val="%6."/>
      <w:lvlJc w:val="right"/>
      <w:pPr>
        <w:ind w:left="4677" w:hanging="180"/>
      </w:pPr>
    </w:lvl>
    <w:lvl w:ilvl="6" w:tplc="0809000F" w:tentative="1">
      <w:start w:val="1"/>
      <w:numFmt w:val="decimal"/>
      <w:lvlText w:val="%7."/>
      <w:lvlJc w:val="left"/>
      <w:pPr>
        <w:ind w:left="5397" w:hanging="360"/>
      </w:pPr>
    </w:lvl>
    <w:lvl w:ilvl="7" w:tplc="08090019" w:tentative="1">
      <w:start w:val="1"/>
      <w:numFmt w:val="lowerLetter"/>
      <w:lvlText w:val="%8."/>
      <w:lvlJc w:val="left"/>
      <w:pPr>
        <w:ind w:left="6117" w:hanging="360"/>
      </w:pPr>
    </w:lvl>
    <w:lvl w:ilvl="8" w:tplc="08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3D2042B1"/>
    <w:multiLevelType w:val="hybridMultilevel"/>
    <w:tmpl w:val="B2A62594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2B63BC"/>
    <w:multiLevelType w:val="hybridMultilevel"/>
    <w:tmpl w:val="DCCAB5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1210D9"/>
    <w:multiLevelType w:val="hybridMultilevel"/>
    <w:tmpl w:val="C99C04CC"/>
    <w:lvl w:ilvl="0" w:tplc="472CB0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4105BE"/>
    <w:multiLevelType w:val="hybridMultilevel"/>
    <w:tmpl w:val="015CA1A8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5CB145CF"/>
    <w:multiLevelType w:val="multilevel"/>
    <w:tmpl w:val="0415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 w15:restartNumberingAfterBreak="0">
    <w:nsid w:val="5ECD3542"/>
    <w:multiLevelType w:val="hybridMultilevel"/>
    <w:tmpl w:val="E1FC0C26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62A108C1"/>
    <w:multiLevelType w:val="multilevel"/>
    <w:tmpl w:val="4F782C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653B4904"/>
    <w:multiLevelType w:val="hybridMultilevel"/>
    <w:tmpl w:val="D67290C0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813555F"/>
    <w:multiLevelType w:val="hybridMultilevel"/>
    <w:tmpl w:val="BE2AD59E"/>
    <w:lvl w:ilvl="0" w:tplc="7B6087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7" w15:restartNumberingAfterBreak="0">
    <w:nsid w:val="7AB07DB7"/>
    <w:multiLevelType w:val="singleLevel"/>
    <w:tmpl w:val="50A432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 w16cid:durableId="732125685">
    <w:abstractNumId w:val="5"/>
  </w:num>
  <w:num w:numId="2" w16cid:durableId="336076016">
    <w:abstractNumId w:val="17"/>
  </w:num>
  <w:num w:numId="3" w16cid:durableId="920482067">
    <w:abstractNumId w:val="8"/>
  </w:num>
  <w:num w:numId="4" w16cid:durableId="1272325840">
    <w:abstractNumId w:val="2"/>
  </w:num>
  <w:num w:numId="5" w16cid:durableId="1992252116">
    <w:abstractNumId w:val="0"/>
  </w:num>
  <w:num w:numId="6" w16cid:durableId="173544847">
    <w:abstractNumId w:val="0"/>
  </w:num>
  <w:num w:numId="7" w16cid:durableId="396904843">
    <w:abstractNumId w:val="12"/>
  </w:num>
  <w:num w:numId="8" w16cid:durableId="924798354">
    <w:abstractNumId w:val="14"/>
  </w:num>
  <w:num w:numId="9" w16cid:durableId="90391706">
    <w:abstractNumId w:val="14"/>
  </w:num>
  <w:num w:numId="10" w16cid:durableId="478806498">
    <w:abstractNumId w:val="14"/>
  </w:num>
  <w:num w:numId="11" w16cid:durableId="600992128">
    <w:abstractNumId w:val="0"/>
  </w:num>
  <w:num w:numId="12" w16cid:durableId="1614248768">
    <w:abstractNumId w:val="10"/>
  </w:num>
  <w:num w:numId="13" w16cid:durableId="1710257227">
    <w:abstractNumId w:val="0"/>
  </w:num>
  <w:num w:numId="14" w16cid:durableId="1464690934">
    <w:abstractNumId w:val="0"/>
  </w:num>
  <w:num w:numId="15" w16cid:durableId="1253004977">
    <w:abstractNumId w:val="0"/>
  </w:num>
  <w:num w:numId="16" w16cid:durableId="966281134">
    <w:abstractNumId w:val="0"/>
  </w:num>
  <w:num w:numId="17" w16cid:durableId="1431005198">
    <w:abstractNumId w:val="0"/>
  </w:num>
  <w:num w:numId="18" w16cid:durableId="1697199042">
    <w:abstractNumId w:val="0"/>
  </w:num>
  <w:num w:numId="19" w16cid:durableId="605239330">
    <w:abstractNumId w:val="0"/>
  </w:num>
  <w:num w:numId="20" w16cid:durableId="495923431">
    <w:abstractNumId w:val="0"/>
  </w:num>
  <w:num w:numId="21" w16cid:durableId="2056926933">
    <w:abstractNumId w:val="0"/>
  </w:num>
  <w:num w:numId="22" w16cid:durableId="1085690980">
    <w:abstractNumId w:val="0"/>
  </w:num>
  <w:num w:numId="23" w16cid:durableId="94861203">
    <w:abstractNumId w:val="0"/>
  </w:num>
  <w:num w:numId="24" w16cid:durableId="575632334">
    <w:abstractNumId w:val="0"/>
  </w:num>
  <w:num w:numId="25" w16cid:durableId="1650206843">
    <w:abstractNumId w:val="0"/>
  </w:num>
  <w:num w:numId="26" w16cid:durableId="1888836384">
    <w:abstractNumId w:val="0"/>
  </w:num>
  <w:num w:numId="27" w16cid:durableId="1884249290">
    <w:abstractNumId w:val="0"/>
  </w:num>
  <w:num w:numId="28" w16cid:durableId="1488008499">
    <w:abstractNumId w:val="0"/>
  </w:num>
  <w:num w:numId="29" w16cid:durableId="463961659">
    <w:abstractNumId w:val="0"/>
  </w:num>
  <w:num w:numId="30" w16cid:durableId="1101143266">
    <w:abstractNumId w:val="0"/>
  </w:num>
  <w:num w:numId="31" w16cid:durableId="1437291090">
    <w:abstractNumId w:val="0"/>
  </w:num>
  <w:num w:numId="32" w16cid:durableId="1686130866">
    <w:abstractNumId w:val="0"/>
  </w:num>
  <w:num w:numId="33" w16cid:durableId="1450664387">
    <w:abstractNumId w:val="0"/>
  </w:num>
  <w:num w:numId="34" w16cid:durableId="1592741833">
    <w:abstractNumId w:val="0"/>
  </w:num>
  <w:num w:numId="35" w16cid:durableId="74132738">
    <w:abstractNumId w:val="0"/>
  </w:num>
  <w:num w:numId="36" w16cid:durableId="1337616177">
    <w:abstractNumId w:val="3"/>
  </w:num>
  <w:num w:numId="37" w16cid:durableId="1889487395">
    <w:abstractNumId w:val="9"/>
  </w:num>
  <w:num w:numId="38" w16cid:durableId="222059015">
    <w:abstractNumId w:val="0"/>
  </w:num>
  <w:num w:numId="39" w16cid:durableId="1521972252">
    <w:abstractNumId w:val="6"/>
  </w:num>
  <w:num w:numId="40" w16cid:durableId="1565792207">
    <w:abstractNumId w:val="7"/>
  </w:num>
  <w:num w:numId="41" w16cid:durableId="795834081">
    <w:abstractNumId w:val="1"/>
  </w:num>
  <w:num w:numId="42" w16cid:durableId="1556235758">
    <w:abstractNumId w:val="15"/>
  </w:num>
  <w:num w:numId="43" w16cid:durableId="1717655791">
    <w:abstractNumId w:val="11"/>
  </w:num>
  <w:num w:numId="44" w16cid:durableId="830876966">
    <w:abstractNumId w:val="13"/>
  </w:num>
  <w:num w:numId="45" w16cid:durableId="1425882477">
    <w:abstractNumId w:val="4"/>
  </w:num>
  <w:num w:numId="46" w16cid:durableId="7770213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embedSystemFonts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09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58FD"/>
    <w:rsid w:val="00000E03"/>
    <w:rsid w:val="000040C8"/>
    <w:rsid w:val="00025A94"/>
    <w:rsid w:val="00031875"/>
    <w:rsid w:val="0003780E"/>
    <w:rsid w:val="0005577F"/>
    <w:rsid w:val="00063AE6"/>
    <w:rsid w:val="00063D0C"/>
    <w:rsid w:val="00064FBF"/>
    <w:rsid w:val="00065B0C"/>
    <w:rsid w:val="000818C2"/>
    <w:rsid w:val="000C07A2"/>
    <w:rsid w:val="000C6200"/>
    <w:rsid w:val="000D18B8"/>
    <w:rsid w:val="000E1AAC"/>
    <w:rsid w:val="00100F18"/>
    <w:rsid w:val="001010C5"/>
    <w:rsid w:val="00151458"/>
    <w:rsid w:val="00165433"/>
    <w:rsid w:val="001663D9"/>
    <w:rsid w:val="00173C8F"/>
    <w:rsid w:val="00180FBF"/>
    <w:rsid w:val="0018367A"/>
    <w:rsid w:val="0019753E"/>
    <w:rsid w:val="001A0338"/>
    <w:rsid w:val="001A2C7E"/>
    <w:rsid w:val="001B0F90"/>
    <w:rsid w:val="001B18CC"/>
    <w:rsid w:val="001B53F5"/>
    <w:rsid w:val="001C64A8"/>
    <w:rsid w:val="001D7EAB"/>
    <w:rsid w:val="001E75B4"/>
    <w:rsid w:val="001F303B"/>
    <w:rsid w:val="00204C06"/>
    <w:rsid w:val="00204F59"/>
    <w:rsid w:val="00237CBA"/>
    <w:rsid w:val="00244166"/>
    <w:rsid w:val="00284D78"/>
    <w:rsid w:val="002A0E68"/>
    <w:rsid w:val="002A463E"/>
    <w:rsid w:val="002A4A46"/>
    <w:rsid w:val="002B2018"/>
    <w:rsid w:val="002C5331"/>
    <w:rsid w:val="002C781B"/>
    <w:rsid w:val="002E3F7E"/>
    <w:rsid w:val="002E6BFD"/>
    <w:rsid w:val="002F363B"/>
    <w:rsid w:val="0032512D"/>
    <w:rsid w:val="00336F74"/>
    <w:rsid w:val="0034003C"/>
    <w:rsid w:val="00342FB9"/>
    <w:rsid w:val="00343996"/>
    <w:rsid w:val="00351474"/>
    <w:rsid w:val="00351C9C"/>
    <w:rsid w:val="00352ECF"/>
    <w:rsid w:val="00365051"/>
    <w:rsid w:val="003971B9"/>
    <w:rsid w:val="003C1082"/>
    <w:rsid w:val="003D2CA3"/>
    <w:rsid w:val="003D30A2"/>
    <w:rsid w:val="003D646E"/>
    <w:rsid w:val="0041297A"/>
    <w:rsid w:val="004177D8"/>
    <w:rsid w:val="004337E7"/>
    <w:rsid w:val="00437B3D"/>
    <w:rsid w:val="00462F79"/>
    <w:rsid w:val="004774AE"/>
    <w:rsid w:val="00481B5F"/>
    <w:rsid w:val="004B20B2"/>
    <w:rsid w:val="004D5671"/>
    <w:rsid w:val="004E7F9F"/>
    <w:rsid w:val="00516960"/>
    <w:rsid w:val="005214D3"/>
    <w:rsid w:val="00537D0F"/>
    <w:rsid w:val="005558AD"/>
    <w:rsid w:val="00561969"/>
    <w:rsid w:val="00563E25"/>
    <w:rsid w:val="00580F5E"/>
    <w:rsid w:val="00585BFF"/>
    <w:rsid w:val="00593717"/>
    <w:rsid w:val="005A5155"/>
    <w:rsid w:val="005B46AD"/>
    <w:rsid w:val="005D58FD"/>
    <w:rsid w:val="005F6DE4"/>
    <w:rsid w:val="00602EFA"/>
    <w:rsid w:val="00603648"/>
    <w:rsid w:val="006068B2"/>
    <w:rsid w:val="00606BDC"/>
    <w:rsid w:val="00613487"/>
    <w:rsid w:val="006B1F24"/>
    <w:rsid w:val="006E4259"/>
    <w:rsid w:val="006F5A48"/>
    <w:rsid w:val="00704793"/>
    <w:rsid w:val="00742BCF"/>
    <w:rsid w:val="00742ECD"/>
    <w:rsid w:val="00747416"/>
    <w:rsid w:val="00750A41"/>
    <w:rsid w:val="00774D3F"/>
    <w:rsid w:val="00784EDB"/>
    <w:rsid w:val="007A7541"/>
    <w:rsid w:val="007E2B87"/>
    <w:rsid w:val="007F71C3"/>
    <w:rsid w:val="008023A9"/>
    <w:rsid w:val="008025B2"/>
    <w:rsid w:val="00821499"/>
    <w:rsid w:val="00834FC8"/>
    <w:rsid w:val="008479A0"/>
    <w:rsid w:val="00852C37"/>
    <w:rsid w:val="008A30F7"/>
    <w:rsid w:val="008A7243"/>
    <w:rsid w:val="008B0353"/>
    <w:rsid w:val="008B43B0"/>
    <w:rsid w:val="008E0427"/>
    <w:rsid w:val="008E2F82"/>
    <w:rsid w:val="008F365F"/>
    <w:rsid w:val="00920B0A"/>
    <w:rsid w:val="0092175D"/>
    <w:rsid w:val="00923B6A"/>
    <w:rsid w:val="009325E0"/>
    <w:rsid w:val="009671D1"/>
    <w:rsid w:val="00970065"/>
    <w:rsid w:val="009949CF"/>
    <w:rsid w:val="009B52AE"/>
    <w:rsid w:val="009B6371"/>
    <w:rsid w:val="009C4FF7"/>
    <w:rsid w:val="00A256C2"/>
    <w:rsid w:val="00A27180"/>
    <w:rsid w:val="00A32660"/>
    <w:rsid w:val="00A35CB2"/>
    <w:rsid w:val="00A43E32"/>
    <w:rsid w:val="00A75153"/>
    <w:rsid w:val="00A76465"/>
    <w:rsid w:val="00A7646E"/>
    <w:rsid w:val="00A85047"/>
    <w:rsid w:val="00AA5B36"/>
    <w:rsid w:val="00AC04D3"/>
    <w:rsid w:val="00AC1977"/>
    <w:rsid w:val="00AC2057"/>
    <w:rsid w:val="00AE69F0"/>
    <w:rsid w:val="00B32879"/>
    <w:rsid w:val="00B4045D"/>
    <w:rsid w:val="00B41478"/>
    <w:rsid w:val="00B64A5A"/>
    <w:rsid w:val="00B67D35"/>
    <w:rsid w:val="00B82BB0"/>
    <w:rsid w:val="00B95BE9"/>
    <w:rsid w:val="00B97709"/>
    <w:rsid w:val="00BB309C"/>
    <w:rsid w:val="00BD503A"/>
    <w:rsid w:val="00BF169A"/>
    <w:rsid w:val="00BF42E4"/>
    <w:rsid w:val="00C010CB"/>
    <w:rsid w:val="00C1611E"/>
    <w:rsid w:val="00C71F60"/>
    <w:rsid w:val="00C84BDD"/>
    <w:rsid w:val="00C87B06"/>
    <w:rsid w:val="00C967B8"/>
    <w:rsid w:val="00CA0369"/>
    <w:rsid w:val="00CC0943"/>
    <w:rsid w:val="00CC2E7A"/>
    <w:rsid w:val="00CC52FE"/>
    <w:rsid w:val="00CC5327"/>
    <w:rsid w:val="00CD0D4A"/>
    <w:rsid w:val="00CD2D6E"/>
    <w:rsid w:val="00CD78D7"/>
    <w:rsid w:val="00CF5278"/>
    <w:rsid w:val="00CF6458"/>
    <w:rsid w:val="00D07AB3"/>
    <w:rsid w:val="00D43452"/>
    <w:rsid w:val="00D46993"/>
    <w:rsid w:val="00D5095A"/>
    <w:rsid w:val="00D97214"/>
    <w:rsid w:val="00DA3982"/>
    <w:rsid w:val="00DB41CB"/>
    <w:rsid w:val="00DB74F9"/>
    <w:rsid w:val="00DD75DA"/>
    <w:rsid w:val="00DE7D70"/>
    <w:rsid w:val="00DF67CD"/>
    <w:rsid w:val="00E02047"/>
    <w:rsid w:val="00E1440F"/>
    <w:rsid w:val="00E25B05"/>
    <w:rsid w:val="00E37A39"/>
    <w:rsid w:val="00E45A5D"/>
    <w:rsid w:val="00E50FBD"/>
    <w:rsid w:val="00E542EA"/>
    <w:rsid w:val="00E54301"/>
    <w:rsid w:val="00E7625F"/>
    <w:rsid w:val="00E82A9A"/>
    <w:rsid w:val="00EA34D7"/>
    <w:rsid w:val="00EA456B"/>
    <w:rsid w:val="00EA66FA"/>
    <w:rsid w:val="00EC141B"/>
    <w:rsid w:val="00EE7B4C"/>
    <w:rsid w:val="00EF1646"/>
    <w:rsid w:val="00EF7D19"/>
    <w:rsid w:val="00F171A4"/>
    <w:rsid w:val="00F438A8"/>
    <w:rsid w:val="00F6345C"/>
    <w:rsid w:val="00F91DA3"/>
    <w:rsid w:val="00FE03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C559D3B"/>
  <w15:docId w15:val="{A20329F6-7331-D547-833D-756E9F7F2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A30F7"/>
    <w:pPr>
      <w:spacing w:line="276" w:lineRule="auto"/>
      <w:ind w:firstLine="357"/>
    </w:pPr>
    <w:rPr>
      <w:sz w:val="24"/>
    </w:rPr>
  </w:style>
  <w:style w:type="paragraph" w:styleId="Nagwek1">
    <w:name w:val="heading 1"/>
    <w:basedOn w:val="Normalny"/>
    <w:next w:val="Normalny"/>
    <w:autoRedefine/>
    <w:qFormat/>
    <w:rsid w:val="00EA456B"/>
    <w:pPr>
      <w:keepNext/>
      <w:numPr>
        <w:numId w:val="5"/>
      </w:numPr>
      <w:spacing w:before="240"/>
      <w:outlineLvl w:val="0"/>
    </w:pPr>
    <w:rPr>
      <w:b/>
    </w:rPr>
  </w:style>
  <w:style w:type="paragraph" w:styleId="Nagwek2">
    <w:name w:val="heading 2"/>
    <w:basedOn w:val="Normalny"/>
    <w:next w:val="Normalny"/>
    <w:autoRedefine/>
    <w:qFormat/>
    <w:rsid w:val="00365051"/>
    <w:pPr>
      <w:keepNext/>
      <w:numPr>
        <w:ilvl w:val="1"/>
        <w:numId w:val="5"/>
      </w:numPr>
      <w:spacing w:before="120"/>
      <w:outlineLvl w:val="1"/>
    </w:pPr>
    <w:rPr>
      <w:b/>
      <w:bCs/>
      <w:i/>
      <w:szCs w:val="24"/>
    </w:rPr>
  </w:style>
  <w:style w:type="paragraph" w:styleId="Nagwek3">
    <w:name w:val="heading 3"/>
    <w:basedOn w:val="Normalny"/>
    <w:next w:val="Normalny"/>
    <w:autoRedefine/>
    <w:qFormat/>
    <w:rsid w:val="003D2CA3"/>
    <w:pPr>
      <w:keepNext/>
      <w:numPr>
        <w:ilvl w:val="2"/>
        <w:numId w:val="5"/>
      </w:numPr>
      <w:spacing w:before="60" w:after="60"/>
      <w:outlineLvl w:val="2"/>
    </w:pPr>
    <w:rPr>
      <w:b/>
      <w:bCs/>
      <w:sz w:val="22"/>
      <w:szCs w:val="22"/>
    </w:rPr>
  </w:style>
  <w:style w:type="paragraph" w:styleId="Nagwek4">
    <w:name w:val="heading 4"/>
    <w:basedOn w:val="Normalny"/>
    <w:next w:val="Normalny"/>
    <w:qFormat/>
    <w:rsid w:val="009B6371"/>
    <w:pPr>
      <w:keepNext/>
      <w:numPr>
        <w:ilvl w:val="3"/>
        <w:numId w:val="5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9B6371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9B6371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9B6371"/>
    <w:pPr>
      <w:numPr>
        <w:ilvl w:val="6"/>
        <w:numId w:val="5"/>
      </w:numPr>
      <w:spacing w:before="240" w:after="60"/>
      <w:outlineLvl w:val="6"/>
    </w:pPr>
    <w:rPr>
      <w:szCs w:val="24"/>
    </w:rPr>
  </w:style>
  <w:style w:type="paragraph" w:styleId="Nagwek8">
    <w:name w:val="heading 8"/>
    <w:basedOn w:val="Normalny"/>
    <w:next w:val="Normalny"/>
    <w:qFormat/>
    <w:rsid w:val="009B6371"/>
    <w:pPr>
      <w:numPr>
        <w:ilvl w:val="7"/>
        <w:numId w:val="5"/>
      </w:numPr>
      <w:spacing w:before="240" w:after="60"/>
      <w:outlineLvl w:val="7"/>
    </w:pPr>
    <w:rPr>
      <w:i/>
      <w:iCs/>
      <w:szCs w:val="24"/>
    </w:rPr>
  </w:style>
  <w:style w:type="paragraph" w:styleId="Nagwek9">
    <w:name w:val="heading 9"/>
    <w:basedOn w:val="Normalny"/>
    <w:next w:val="Normalny"/>
    <w:qFormat/>
    <w:rsid w:val="009B6371"/>
    <w:pPr>
      <w:numPr>
        <w:ilvl w:val="8"/>
        <w:numId w:val="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9B637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link w:val="StopkaZnak"/>
    <w:rsid w:val="009B637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9B6371"/>
  </w:style>
  <w:style w:type="paragraph" w:styleId="Tekstpodstawowy2">
    <w:name w:val="Body Text 2"/>
    <w:basedOn w:val="Normalny"/>
    <w:rsid w:val="009B6371"/>
    <w:rPr>
      <w:rFonts w:ascii="Arial" w:hAnsi="Arial"/>
      <w:b/>
      <w:bCs/>
      <w:sz w:val="22"/>
    </w:rPr>
  </w:style>
  <w:style w:type="character" w:customStyle="1" w:styleId="tekstwtabeliZnak">
    <w:name w:val="tekst_w_tabeli Znak"/>
    <w:link w:val="tekstwtabeli"/>
    <w:rsid w:val="001010C5"/>
    <w:rPr>
      <w:rFonts w:ascii="Arial" w:hAnsi="Arial"/>
      <w:bCs/>
    </w:rPr>
  </w:style>
  <w:style w:type="paragraph" w:styleId="Podtytu">
    <w:name w:val="Subtitle"/>
    <w:basedOn w:val="Normalny"/>
    <w:qFormat/>
    <w:rsid w:val="009B6371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customStyle="1" w:styleId="komentarz">
    <w:name w:val="komentarz"/>
    <w:basedOn w:val="Normalny"/>
    <w:autoRedefine/>
    <w:rsid w:val="002A463E"/>
    <w:pPr>
      <w:spacing w:line="240" w:lineRule="auto"/>
      <w:ind w:firstLine="0"/>
    </w:pPr>
    <w:rPr>
      <w:rFonts w:ascii="Arial" w:hAnsi="Arial"/>
      <w:bCs/>
      <w:i/>
      <w:sz w:val="16"/>
    </w:rPr>
  </w:style>
  <w:style w:type="paragraph" w:customStyle="1" w:styleId="wpiswtabeli">
    <w:name w:val="wpis_w_tabeli"/>
    <w:autoRedefine/>
    <w:rsid w:val="005D58FD"/>
    <w:rPr>
      <w:rFonts w:ascii="Arial" w:hAnsi="Arial" w:cs="Arial"/>
      <w:b/>
      <w:bCs/>
      <w:sz w:val="16"/>
    </w:rPr>
  </w:style>
  <w:style w:type="paragraph" w:customStyle="1" w:styleId="wpiswtabelicentr">
    <w:name w:val="wpis_w_tabeli_centr"/>
    <w:basedOn w:val="wpiswtabeli"/>
    <w:rsid w:val="009B637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1010C5"/>
    <w:rPr>
      <w:rFonts w:ascii="Arial" w:hAnsi="Arial"/>
      <w:bCs/>
    </w:rPr>
  </w:style>
  <w:style w:type="paragraph" w:customStyle="1" w:styleId="tekstwtabelicentr">
    <w:name w:val="tekst_w_tabeli_centr"/>
    <w:basedOn w:val="tekstwtabeli"/>
    <w:rsid w:val="009B6371"/>
    <w:pPr>
      <w:jc w:val="center"/>
    </w:pPr>
  </w:style>
  <w:style w:type="paragraph" w:customStyle="1" w:styleId="tekstwtabeliTNR">
    <w:name w:val="tekst_w_tabeli_TNR"/>
    <w:basedOn w:val="tekstwtabeli"/>
    <w:rsid w:val="002A463E"/>
    <w:pPr>
      <w:spacing w:line="240" w:lineRule="auto"/>
      <w:ind w:firstLine="0"/>
    </w:pPr>
    <w:rPr>
      <w:rFonts w:ascii="Times New Roman" w:hAnsi="Times New Roman"/>
      <w:sz w:val="20"/>
    </w:rPr>
  </w:style>
  <w:style w:type="paragraph" w:customStyle="1" w:styleId="Tekstpodstawowykursywa">
    <w:name w:val="Tekst podstawowy kursywa"/>
    <w:basedOn w:val="Normalny"/>
    <w:rsid w:val="005D58FD"/>
    <w:pPr>
      <w:spacing w:before="240" w:after="120"/>
    </w:pPr>
    <w:rPr>
      <w:b/>
      <w:bCs/>
      <w:i/>
      <w:iCs/>
      <w:lang w:val="en-US"/>
    </w:rPr>
  </w:style>
  <w:style w:type="paragraph" w:customStyle="1" w:styleId="komentarzZnak">
    <w:name w:val="komentarz Znak"/>
    <w:basedOn w:val="tekstwtabeli"/>
    <w:link w:val="komentarzZnakZnak"/>
    <w:autoRedefine/>
    <w:rsid w:val="001010C5"/>
    <w:rPr>
      <w:i/>
      <w:sz w:val="16"/>
    </w:rPr>
  </w:style>
  <w:style w:type="paragraph" w:styleId="Tekstpodstawowy3">
    <w:name w:val="Body Text 3"/>
    <w:basedOn w:val="Normalny"/>
    <w:rsid w:val="009B6371"/>
    <w:rPr>
      <w:i/>
      <w:iCs/>
    </w:rPr>
  </w:style>
  <w:style w:type="paragraph" w:styleId="Tekstpodstawowywcity">
    <w:name w:val="Body Text Indent"/>
    <w:basedOn w:val="Normalny"/>
    <w:rsid w:val="009B637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9B6371"/>
    <w:rPr>
      <w:b w:val="0"/>
      <w:bCs w:val="0"/>
    </w:rPr>
  </w:style>
  <w:style w:type="character" w:customStyle="1" w:styleId="komentarzZnakZnak">
    <w:name w:val="komentarz Znak Znak"/>
    <w:link w:val="komentarzZnak"/>
    <w:rsid w:val="001010C5"/>
    <w:rPr>
      <w:rFonts w:ascii="Arial" w:hAnsi="Arial"/>
      <w:bCs/>
      <w:i/>
      <w:sz w:val="16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1010C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link w:val="Mapadokumentu"/>
    <w:uiPriority w:val="99"/>
    <w:semiHidden/>
    <w:rsid w:val="001010C5"/>
    <w:rPr>
      <w:rFonts w:ascii="Tahoma" w:hAnsi="Tahoma" w:cs="Tahoma"/>
      <w:sz w:val="16"/>
      <w:szCs w:val="16"/>
    </w:rPr>
  </w:style>
  <w:style w:type="character" w:customStyle="1" w:styleId="WW8Num3z0">
    <w:name w:val="WW8Num3z0"/>
    <w:rsid w:val="00B97709"/>
    <w:rPr>
      <w:rFonts w:ascii="Wingdings" w:hAnsi="Wingdings"/>
    </w:rPr>
  </w:style>
  <w:style w:type="character" w:styleId="Odwoaniedokomentarza">
    <w:name w:val="annotation reference"/>
    <w:uiPriority w:val="99"/>
    <w:semiHidden/>
    <w:unhideWhenUsed/>
    <w:rsid w:val="001B18C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B18CC"/>
  </w:style>
  <w:style w:type="character" w:customStyle="1" w:styleId="TekstkomentarzaZnak">
    <w:name w:val="Tekst komentarza Znak"/>
    <w:link w:val="Tekstkomentarza"/>
    <w:uiPriority w:val="99"/>
    <w:semiHidden/>
    <w:rsid w:val="001B18CC"/>
    <w:rPr>
      <w:lang w:val="pl-PL"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B18CC"/>
    <w:rPr>
      <w:b/>
      <w:bCs/>
    </w:rPr>
  </w:style>
  <w:style w:type="character" w:customStyle="1" w:styleId="TematkomentarzaZnak">
    <w:name w:val="Temat komentarza Znak"/>
    <w:link w:val="Tematkomentarza"/>
    <w:uiPriority w:val="99"/>
    <w:semiHidden/>
    <w:rsid w:val="001B18CC"/>
    <w:rPr>
      <w:b/>
      <w:bCs/>
      <w:lang w:val="pl-PL"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B18CC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1B18CC"/>
    <w:rPr>
      <w:rFonts w:ascii="Tahoma" w:hAnsi="Tahoma" w:cs="Tahoma"/>
      <w:sz w:val="16"/>
      <w:szCs w:val="16"/>
      <w:lang w:val="pl-PL" w:eastAsia="pl-PL"/>
    </w:rPr>
  </w:style>
  <w:style w:type="paragraph" w:customStyle="1" w:styleId="podpowiedzi">
    <w:name w:val="podpowiedzi"/>
    <w:basedOn w:val="Normalny"/>
    <w:next w:val="Normalny"/>
    <w:qFormat/>
    <w:rsid w:val="008A30F7"/>
    <w:pPr>
      <w:spacing w:line="240" w:lineRule="auto"/>
      <w:ind w:firstLine="0"/>
    </w:pPr>
    <w:rPr>
      <w:rFonts w:ascii="Arial" w:hAnsi="Arial"/>
      <w:i/>
      <w:sz w:val="16"/>
    </w:rPr>
  </w:style>
  <w:style w:type="character" w:customStyle="1" w:styleId="WW8Num8z0">
    <w:name w:val="WW8Num8z0"/>
    <w:rsid w:val="009C4FF7"/>
    <w:rPr>
      <w:rFonts w:ascii="Wingdings" w:hAnsi="Wingdings"/>
    </w:rPr>
  </w:style>
  <w:style w:type="character" w:styleId="Pogrubienie">
    <w:name w:val="Strong"/>
    <w:uiPriority w:val="22"/>
    <w:qFormat/>
    <w:rsid w:val="00DE7D70"/>
    <w:rPr>
      <w:b/>
      <w:bCs/>
    </w:rPr>
  </w:style>
  <w:style w:type="character" w:customStyle="1" w:styleId="apple-converted-space">
    <w:name w:val="apple-converted-space"/>
    <w:rsid w:val="00DE7D70"/>
  </w:style>
  <w:style w:type="character" w:styleId="Uwydatnienie">
    <w:name w:val="Emphasis"/>
    <w:uiPriority w:val="20"/>
    <w:qFormat/>
    <w:rsid w:val="00DE7D70"/>
    <w:rPr>
      <w:i/>
      <w:iCs/>
    </w:rPr>
  </w:style>
  <w:style w:type="character" w:customStyle="1" w:styleId="StopkaZnak">
    <w:name w:val="Stopka Znak"/>
    <w:link w:val="Stopka"/>
    <w:rsid w:val="0032512D"/>
    <w:rPr>
      <w:sz w:val="24"/>
    </w:rPr>
  </w:style>
  <w:style w:type="paragraph" w:customStyle="1" w:styleId="Podpowiedzi0">
    <w:name w:val="Podpowiedzi"/>
    <w:basedOn w:val="Normalny"/>
    <w:next w:val="Normalny"/>
    <w:qFormat/>
    <w:rsid w:val="00065B0C"/>
    <w:pPr>
      <w:suppressAutoHyphens/>
      <w:spacing w:line="240" w:lineRule="auto"/>
      <w:ind w:firstLine="0"/>
      <w:jc w:val="both"/>
    </w:pPr>
    <w:rPr>
      <w:rFonts w:ascii="Arial" w:hAnsi="Arial" w:cs="Arial"/>
      <w:i/>
      <w:sz w:val="16"/>
      <w:szCs w:val="16"/>
      <w:lang w:eastAsia="ar-SA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82BB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rsid w:val="00B82BB0"/>
    <w:pPr>
      <w:spacing w:before="120" w:after="120"/>
    </w:pPr>
    <w:rPr>
      <w:rFonts w:asciiTheme="minorHAnsi" w:hAnsiTheme="minorHAnsi" w:cstheme="minorHAnsi"/>
      <w:b/>
      <w:bCs/>
      <w:caps/>
      <w:sz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B82BB0"/>
    <w:pPr>
      <w:ind w:left="240"/>
    </w:pPr>
    <w:rPr>
      <w:rFonts w:asciiTheme="minorHAnsi" w:hAnsiTheme="minorHAnsi" w:cstheme="minorHAnsi"/>
      <w:smallCaps/>
      <w:sz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B82BB0"/>
    <w:pPr>
      <w:ind w:left="480"/>
    </w:pPr>
    <w:rPr>
      <w:rFonts w:asciiTheme="minorHAnsi" w:hAnsiTheme="minorHAnsi" w:cstheme="minorHAnsi"/>
      <w:i/>
      <w:iCs/>
      <w:sz w:val="20"/>
    </w:rPr>
  </w:style>
  <w:style w:type="character" w:styleId="Hipercze">
    <w:name w:val="Hyperlink"/>
    <w:basedOn w:val="Domylnaczcionkaakapitu"/>
    <w:uiPriority w:val="99"/>
    <w:unhideWhenUsed/>
    <w:rsid w:val="00B82BB0"/>
    <w:rPr>
      <w:color w:val="0563C1" w:themeColor="hyperlink"/>
      <w:u w:val="single"/>
    </w:rPr>
  </w:style>
  <w:style w:type="paragraph" w:styleId="Spistreci4">
    <w:name w:val="toc 4"/>
    <w:basedOn w:val="Normalny"/>
    <w:next w:val="Normalny"/>
    <w:autoRedefine/>
    <w:uiPriority w:val="39"/>
    <w:semiHidden/>
    <w:unhideWhenUsed/>
    <w:rsid w:val="00B82BB0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semiHidden/>
    <w:unhideWhenUsed/>
    <w:rsid w:val="00B82BB0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semiHidden/>
    <w:unhideWhenUsed/>
    <w:rsid w:val="00B82BB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semiHidden/>
    <w:unhideWhenUsed/>
    <w:rsid w:val="00B82BB0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semiHidden/>
    <w:unhideWhenUsed/>
    <w:rsid w:val="00B82BB0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semiHidden/>
    <w:unhideWhenUsed/>
    <w:rsid w:val="00B82BB0"/>
    <w:pPr>
      <w:ind w:left="192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82E4863-5F08-4937-B6A6-3FA34CEB2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D:\_Studia_Podyplomowe\szablony dokumentów i prezentacji\2004_01_ZPTT_szablon.dot</Template>
  <TotalTime>150</TotalTime>
  <Pages>6</Pages>
  <Words>2101</Words>
  <Characters>12608</Characters>
  <Application>Microsoft Office Word</Application>
  <DocSecurity>0</DocSecurity>
  <Lines>105</Lines>
  <Paragraphs>29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ARKUSZ ZLECENIA PROJEKTOWEGO</vt:lpstr>
      <vt:lpstr>ARKUSZ ZLECENIA PROJEKTOWEGO</vt:lpstr>
    </vt:vector>
  </TitlesOfParts>
  <Company>PG</Company>
  <LinksUpToDate>false</LinksUpToDate>
  <CharactersWithSpaces>14680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ARKUSZ ZLECENIA PROJEKTOWEGO</dc:title>
  <dc:subject/>
  <dc:creator>Henryk Lasota</dc:creator>
  <cp:keywords/>
  <cp:lastModifiedBy>Alicja Wieloch</cp:lastModifiedBy>
  <cp:revision>16</cp:revision>
  <cp:lastPrinted>2019-03-10T08:40:00Z</cp:lastPrinted>
  <dcterms:created xsi:type="dcterms:W3CDTF">2019-03-10T08:49:00Z</dcterms:created>
  <dcterms:modified xsi:type="dcterms:W3CDTF">2023-10-21T18:19:00Z</dcterms:modified>
</cp:coreProperties>
</file>